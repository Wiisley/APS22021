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594044F5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480981">
        <w:t>Cadastrar</w:t>
      </w:r>
      <w:r w:rsidR="00851CE6">
        <w:t xml:space="preserve"> </w:t>
      </w:r>
      <w:r w:rsidR="00312EE0">
        <w:t>Viatura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443D53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443D53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443D53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443D53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443D53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443D53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443D53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443D53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443D53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443D53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05E292D8" w:rsidR="000C6A95" w:rsidRPr="00CE4AB3" w:rsidRDefault="00480981" w:rsidP="000C6A95">
      <w:pPr>
        <w:pStyle w:val="Ttulo"/>
        <w:jc w:val="center"/>
      </w:pPr>
      <w:r>
        <w:t>Cadastrar</w:t>
      </w:r>
      <w:r w:rsidR="00274861">
        <w:t xml:space="preserve"> </w:t>
      </w:r>
      <w:r w:rsidR="00312EE0">
        <w:t>Viatura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2294C6F4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cadastrar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um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312EE0">
        <w:rPr>
          <w:rFonts w:ascii="Arial" w:hAnsi="Arial" w:cs="Arial"/>
          <w:noProof/>
          <w:sz w:val="20"/>
          <w:szCs w:val="20"/>
          <w:lang w:eastAsia="ar-SA"/>
        </w:rPr>
        <w:t>viatura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9553D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523ADDFA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DB6EEA">
        <w:rPr>
          <w:szCs w:val="28"/>
        </w:rPr>
        <w:t>Cadastrar</w:t>
      </w:r>
      <w:r w:rsidR="00274861">
        <w:rPr>
          <w:szCs w:val="28"/>
        </w:rPr>
        <w:t xml:space="preserve"> </w:t>
      </w:r>
      <w:r w:rsidR="006F2B3F">
        <w:rPr>
          <w:szCs w:val="28"/>
        </w:rPr>
        <w:t>Viatura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41351941" w:rsidR="00C74BEB" w:rsidRPr="00C74BEB" w:rsidRDefault="00C74BEB" w:rsidP="00C74BEB">
      <w:pPr>
        <w:pStyle w:val="Corpodetexto"/>
      </w:pPr>
      <w:r>
        <w:t>Este caso de uso começa quando o usuário fazer o login para acesso ao sistema.</w:t>
      </w:r>
    </w:p>
    <w:p w14:paraId="662C293D" w14:textId="23D43FC0" w:rsidR="009331D0" w:rsidRPr="00C53500" w:rsidRDefault="009331D0" w:rsidP="0029553D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1717D50B" w:rsidR="009331D0" w:rsidRDefault="00C53500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</w:t>
      </w:r>
      <w:r w:rsidR="006F2B3F">
        <w:t>Viaturas</w:t>
      </w:r>
      <w:r w:rsidR="00BE0992">
        <w:t>”.</w:t>
      </w:r>
    </w:p>
    <w:p w14:paraId="357E52CA" w14:textId="6F4F162F" w:rsidR="00BE0992" w:rsidRDefault="00BE0992" w:rsidP="0029553D">
      <w:pPr>
        <w:pStyle w:val="Corpodetexto"/>
        <w:numPr>
          <w:ilvl w:val="0"/>
          <w:numId w:val="4"/>
        </w:numPr>
      </w:pPr>
      <w:r>
        <w:t xml:space="preserve">O sistema lista </w:t>
      </w:r>
      <w:r w:rsidR="006F2B3F">
        <w:t>todas as viaturas cadastradas</w:t>
      </w:r>
      <w:r>
        <w:t>.</w:t>
      </w:r>
    </w:p>
    <w:p w14:paraId="795AB1BC" w14:textId="1881D922" w:rsidR="00480981" w:rsidRDefault="00480981" w:rsidP="0029553D">
      <w:pPr>
        <w:pStyle w:val="Corpodetexto"/>
        <w:numPr>
          <w:ilvl w:val="0"/>
          <w:numId w:val="4"/>
        </w:numPr>
      </w:pPr>
      <w:r>
        <w:t>O usuário clica “+ Adicionar”</w:t>
      </w:r>
    </w:p>
    <w:p w14:paraId="4873BA9A" w14:textId="66D6B1AD" w:rsidR="00480981" w:rsidRDefault="00480981" w:rsidP="0029553D">
      <w:pPr>
        <w:pStyle w:val="Corpodetexto"/>
        <w:numPr>
          <w:ilvl w:val="0"/>
          <w:numId w:val="4"/>
        </w:numPr>
      </w:pPr>
      <w:r>
        <w:t xml:space="preserve">O sistema verifica se o usuário possui acesso a cadastrar </w:t>
      </w:r>
      <w:r w:rsidR="006F2B3F">
        <w:t>viatura</w:t>
      </w:r>
      <w:r>
        <w:t>.</w:t>
      </w:r>
    </w:p>
    <w:p w14:paraId="7360CECD" w14:textId="77777777" w:rsidR="0041023B" w:rsidRDefault="0041023B" w:rsidP="0041023B">
      <w:pPr>
        <w:pStyle w:val="Corpodetexto"/>
        <w:numPr>
          <w:ilvl w:val="0"/>
          <w:numId w:val="4"/>
        </w:numPr>
      </w:pPr>
      <w:r>
        <w:t>O sistema abre tela de Cadastro de Viaturas liberando os campos para preenchimento, Tipo da Viatura, Status, Modelo, Fabricante, Placa, Ano, Quilometragem, Identificador Único da Viatura.</w:t>
      </w:r>
    </w:p>
    <w:p w14:paraId="1A49951B" w14:textId="28FCC35C" w:rsidR="00480981" w:rsidRDefault="00480981" w:rsidP="0029553D">
      <w:pPr>
        <w:pStyle w:val="Corpodetexto"/>
        <w:numPr>
          <w:ilvl w:val="0"/>
          <w:numId w:val="4"/>
        </w:numPr>
      </w:pPr>
      <w:r>
        <w:t>O usuário informa todas as opções</w:t>
      </w:r>
    </w:p>
    <w:p w14:paraId="03DF7877" w14:textId="383A2EAB" w:rsidR="00480981" w:rsidRDefault="00480981" w:rsidP="0029553D">
      <w:pPr>
        <w:pStyle w:val="Corpodetexto"/>
        <w:numPr>
          <w:ilvl w:val="0"/>
          <w:numId w:val="4"/>
        </w:numPr>
      </w:pPr>
      <w:r>
        <w:t xml:space="preserve">O sistema informa </w:t>
      </w:r>
      <w:r w:rsidR="0041023B">
        <w:t>viatura</w:t>
      </w:r>
      <w:r>
        <w:t xml:space="preserve"> cadastrada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109DAB5E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2C5D1D7A" w14:textId="77777777" w:rsidR="00480981" w:rsidRPr="00C74BEB" w:rsidRDefault="00480981" w:rsidP="00480981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Usuário sem poderes</w:t>
      </w:r>
    </w:p>
    <w:p w14:paraId="0B409AD4" w14:textId="2B62DD9F" w:rsidR="00480981" w:rsidRDefault="00480981" w:rsidP="00480981">
      <w:pPr>
        <w:pStyle w:val="Corpodetexto"/>
      </w:pPr>
      <w:r>
        <w:t>Se no passo 4 o sistema verifica que o usuário não é nem delegado</w:t>
      </w:r>
      <w:r w:rsidR="0041023B">
        <w:t xml:space="preserve"> </w:t>
      </w:r>
      <w:r>
        <w:t>então:</w:t>
      </w:r>
    </w:p>
    <w:p w14:paraId="488071C2" w14:textId="33F8310C" w:rsidR="00480981" w:rsidRDefault="00480981" w:rsidP="00480981">
      <w:pPr>
        <w:pStyle w:val="Corpodetexto"/>
        <w:numPr>
          <w:ilvl w:val="0"/>
          <w:numId w:val="12"/>
        </w:numPr>
        <w:ind w:left="1418" w:hanging="425"/>
      </w:pPr>
      <w:r>
        <w:t xml:space="preserve">O sistema informa usuário sem poderes para cadastrar </w:t>
      </w:r>
      <w:r w:rsidR="0041023B">
        <w:t>viatura</w:t>
      </w:r>
      <w:r>
        <w:t>.</w:t>
      </w:r>
    </w:p>
    <w:p w14:paraId="029908E8" w14:textId="43E67EEA" w:rsidR="00480981" w:rsidRDefault="00480981" w:rsidP="00480981">
      <w:pPr>
        <w:pStyle w:val="Corpodetexto"/>
        <w:numPr>
          <w:ilvl w:val="0"/>
          <w:numId w:val="12"/>
        </w:numPr>
        <w:ind w:left="1418" w:hanging="425"/>
      </w:pPr>
      <w:r>
        <w:t xml:space="preserve">O sistema retorna para a tela de </w:t>
      </w:r>
      <w:r w:rsidR="00725E9E">
        <w:t>viaturas</w:t>
      </w:r>
      <w:r>
        <w:t xml:space="preserve">. </w:t>
      </w:r>
    </w:p>
    <w:p w14:paraId="2B8BC541" w14:textId="2C1B1AF7" w:rsidR="00480981" w:rsidRDefault="00480981" w:rsidP="00480981">
      <w:pPr>
        <w:pStyle w:val="Corpodetexto"/>
        <w:ind w:left="0"/>
      </w:pPr>
    </w:p>
    <w:p w14:paraId="60A0B4C3" w14:textId="634C3212" w:rsidR="00480981" w:rsidRDefault="00480981" w:rsidP="00480981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lastRenderedPageBreak/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deixou algum campo em branco</w:t>
      </w:r>
    </w:p>
    <w:p w14:paraId="104381C6" w14:textId="77777777" w:rsidR="00480981" w:rsidRDefault="00480981" w:rsidP="00480981">
      <w:pPr>
        <w:pStyle w:val="Corpodetexto"/>
      </w:pPr>
      <w:r>
        <w:t>Se no passo 7 o usuário deixou algum o campo em branco.</w:t>
      </w:r>
    </w:p>
    <w:p w14:paraId="08D62FBF" w14:textId="77777777" w:rsidR="00480981" w:rsidRDefault="00480981" w:rsidP="00480981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que ele precisa preencher todos os campos.</w:t>
      </w:r>
    </w:p>
    <w:p w14:paraId="1BF26950" w14:textId="77777777" w:rsidR="00480981" w:rsidRDefault="00480981" w:rsidP="00480981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não digitados.</w:t>
      </w:r>
    </w:p>
    <w:p w14:paraId="3DBEDB02" w14:textId="4425FB7B" w:rsidR="00480981" w:rsidRDefault="00480981" w:rsidP="00480981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primeiro campo deixado em branco.</w:t>
      </w:r>
    </w:p>
    <w:p w14:paraId="002D726F" w14:textId="49B7B0C2" w:rsid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8643BF6" w14:textId="7BE07516" w:rsidR="000665F2" w:rsidRDefault="000665F2" w:rsidP="000665F2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informou </w:t>
      </w:r>
      <w:r w:rsidR="00725E9E">
        <w:rPr>
          <w:b/>
          <w:bCs/>
          <w:i w:val="0"/>
          <w:iCs/>
        </w:rPr>
        <w:t>uma viatura que já está cadastrada</w:t>
      </w:r>
    </w:p>
    <w:p w14:paraId="485D1CB1" w14:textId="00438C91" w:rsidR="000665F2" w:rsidRDefault="000665F2" w:rsidP="000665F2">
      <w:pPr>
        <w:pStyle w:val="Corpodetexto"/>
      </w:pPr>
      <w:r>
        <w:t xml:space="preserve">Se no passo 7 o usuário informou uma </w:t>
      </w:r>
      <w:r w:rsidR="00725E9E">
        <w:t>viatura que já está cadastrada</w:t>
      </w:r>
    </w:p>
    <w:p w14:paraId="3722815A" w14:textId="63B6B7AF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ao usuário que </w:t>
      </w:r>
      <w:r w:rsidR="00725E9E">
        <w:rPr>
          <w:rFonts w:ascii="Arial" w:hAnsi="Arial" w:cs="Arial"/>
          <w:noProof/>
          <w:sz w:val="20"/>
          <w:szCs w:val="20"/>
          <w:lang w:eastAsia="ar-SA"/>
        </w:rPr>
        <w:t>a viatura que está tentando cadastrar já existe.</w:t>
      </w:r>
    </w:p>
    <w:p w14:paraId="2C5A45BD" w14:textId="77777777" w:rsidR="000665F2" w:rsidRPr="00725E9E" w:rsidRDefault="000665F2" w:rsidP="00725E9E">
      <w:pPr>
        <w:widowControl w:val="0"/>
        <w:suppressAutoHyphens/>
        <w:spacing w:before="60" w:after="60"/>
        <w:ind w:left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704ED7A" w14:textId="77777777" w:rsidR="000665F2" w:rsidRP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7" w:name="_Toc69236613"/>
      <w:r w:rsidRPr="008926E0">
        <w:t>Fluxos de Exceção</w:t>
      </w:r>
      <w:bookmarkEnd w:id="7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9553D">
      <w:pPr>
        <w:pStyle w:val="PargrafodaLista"/>
        <w:widowControl w:val="0"/>
        <w:numPr>
          <w:ilvl w:val="0"/>
          <w:numId w:val="5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9553D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8" w:name="_Toc69236614"/>
      <w:r w:rsidRPr="008926E0">
        <w:rPr>
          <w:szCs w:val="28"/>
        </w:rPr>
        <w:t>Pós- condições</w:t>
      </w:r>
      <w:bookmarkEnd w:id="8"/>
    </w:p>
    <w:p w14:paraId="5EB17B3A" w14:textId="6A7ECCEA" w:rsidR="00410646" w:rsidRPr="0065395C" w:rsidRDefault="0065395C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</w:t>
      </w:r>
      <w:r w:rsidR="00B22671">
        <w:t>Viatura</w:t>
      </w:r>
      <w:r w:rsidR="00CE65B4">
        <w:t xml:space="preserve"> </w:t>
      </w:r>
      <w:r w:rsidR="00480981">
        <w:t>cadastrada</w:t>
      </w:r>
      <w:r w:rsidR="00CE65B4">
        <w:t xml:space="preserve"> </w:t>
      </w:r>
      <w:r w:rsidR="00274861">
        <w:t>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9" w:name="_Toc133986070"/>
      <w:bookmarkStart w:id="10" w:name="_Toc142361009"/>
      <w:bookmarkStart w:id="11" w:name="_Toc69236615"/>
      <w:r w:rsidRPr="007D21B5">
        <w:t>Pontos de Inclusão</w:t>
      </w:r>
      <w:bookmarkEnd w:id="9"/>
      <w:bookmarkEnd w:id="10"/>
      <w:bookmarkEnd w:id="11"/>
    </w:p>
    <w:p w14:paraId="01D05918" w14:textId="453C840C" w:rsidR="004F4AC5" w:rsidRPr="0065395C" w:rsidRDefault="004F4AC5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Viatura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3DA29986" w:rsidR="00410646" w:rsidRDefault="00410646" w:rsidP="00410646">
      <w:pPr>
        <w:pStyle w:val="Ttulo1"/>
        <w:spacing w:after="60"/>
      </w:pPr>
      <w:bookmarkStart w:id="12" w:name="_Toc133986071"/>
      <w:bookmarkStart w:id="13" w:name="_Toc142361010"/>
      <w:bookmarkStart w:id="14" w:name="_Toc69236616"/>
      <w:r w:rsidRPr="0065395C">
        <w:t>Pontos de Extensão</w:t>
      </w:r>
      <w:bookmarkEnd w:id="12"/>
      <w:bookmarkEnd w:id="13"/>
      <w:bookmarkEnd w:id="14"/>
    </w:p>
    <w:p w14:paraId="21E8895E" w14:textId="70EA8CE6" w:rsidR="004F4AC5" w:rsidRDefault="004F4AC5" w:rsidP="004F4AC5">
      <w:pPr>
        <w:pStyle w:val="Corpodetexto"/>
      </w:pPr>
    </w:p>
    <w:p w14:paraId="4FF04066" w14:textId="1E66853E" w:rsidR="004F4AC5" w:rsidRDefault="00E53B78" w:rsidP="004F4AC5">
      <w:pPr>
        <w:pStyle w:val="Corpodetexto"/>
        <w:numPr>
          <w:ilvl w:val="0"/>
          <w:numId w:val="3"/>
        </w:numPr>
      </w:pPr>
      <w:r>
        <w:t xml:space="preserve">Listar </w:t>
      </w:r>
      <w:r w:rsidR="00186ADA">
        <w:t>Viatura</w:t>
      </w:r>
    </w:p>
    <w:p w14:paraId="2CF661D5" w14:textId="5F000F6E" w:rsidR="00184AA5" w:rsidRPr="004F4AC5" w:rsidRDefault="00184AA5" w:rsidP="004F4AC5">
      <w:pPr>
        <w:pStyle w:val="Corpodetexto"/>
        <w:numPr>
          <w:ilvl w:val="0"/>
          <w:numId w:val="3"/>
        </w:numPr>
      </w:pPr>
      <w:r>
        <w:t xml:space="preserve">Visualizar </w:t>
      </w:r>
      <w:r w:rsidR="00186ADA">
        <w:t>Viatura</w:t>
      </w:r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5" w:name="_Toc143333561"/>
      <w:bookmarkStart w:id="16" w:name="_Toc143333733"/>
      <w:bookmarkStart w:id="17" w:name="_Toc143662682"/>
      <w:bookmarkStart w:id="18" w:name="_Toc144865194"/>
      <w:bookmarkStart w:id="19" w:name="_Toc69236617"/>
      <w:r w:rsidRPr="00A32590">
        <w:rPr>
          <w:szCs w:val="28"/>
        </w:rPr>
        <w:t>Aprovação</w:t>
      </w:r>
      <w:bookmarkEnd w:id="15"/>
      <w:bookmarkEnd w:id="16"/>
      <w:bookmarkEnd w:id="17"/>
      <w:bookmarkEnd w:id="18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lastRenderedPageBreak/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A4B5F" w14:textId="77777777" w:rsidR="00443D53" w:rsidRDefault="00443D53">
      <w:r>
        <w:separator/>
      </w:r>
    </w:p>
  </w:endnote>
  <w:endnote w:type="continuationSeparator" w:id="0">
    <w:p w14:paraId="1EE74F82" w14:textId="77777777" w:rsidR="00443D53" w:rsidRDefault="00443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B58B7" w14:textId="77777777" w:rsidR="00443D53" w:rsidRDefault="00443D53">
      <w:r>
        <w:separator/>
      </w:r>
    </w:p>
  </w:footnote>
  <w:footnote w:type="continuationSeparator" w:id="0">
    <w:p w14:paraId="29BADDA4" w14:textId="77777777" w:rsidR="00443D53" w:rsidRDefault="00443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1874B1"/>
    <w:multiLevelType w:val="hybridMultilevel"/>
    <w:tmpl w:val="05584EE6"/>
    <w:lvl w:ilvl="0" w:tplc="923CA89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7BA3B5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B1B7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665F2"/>
    <w:rsid w:val="00096CC4"/>
    <w:rsid w:val="0009751C"/>
    <w:rsid w:val="000B0D2D"/>
    <w:rsid w:val="000C6A95"/>
    <w:rsid w:val="000D60FA"/>
    <w:rsid w:val="00103775"/>
    <w:rsid w:val="00127355"/>
    <w:rsid w:val="00130C97"/>
    <w:rsid w:val="00137621"/>
    <w:rsid w:val="00184AA5"/>
    <w:rsid w:val="00186ADA"/>
    <w:rsid w:val="00190907"/>
    <w:rsid w:val="00197762"/>
    <w:rsid w:val="001B4894"/>
    <w:rsid w:val="001C1998"/>
    <w:rsid w:val="001C7F06"/>
    <w:rsid w:val="001D6BDE"/>
    <w:rsid w:val="001F0899"/>
    <w:rsid w:val="00244A2F"/>
    <w:rsid w:val="00252E50"/>
    <w:rsid w:val="00274861"/>
    <w:rsid w:val="00281BEF"/>
    <w:rsid w:val="0029553D"/>
    <w:rsid w:val="002E02BD"/>
    <w:rsid w:val="002F33BD"/>
    <w:rsid w:val="00302BA8"/>
    <w:rsid w:val="00311550"/>
    <w:rsid w:val="00312EE0"/>
    <w:rsid w:val="00333717"/>
    <w:rsid w:val="00344196"/>
    <w:rsid w:val="00370D58"/>
    <w:rsid w:val="0038672B"/>
    <w:rsid w:val="003A5D75"/>
    <w:rsid w:val="003B56EE"/>
    <w:rsid w:val="003B5D26"/>
    <w:rsid w:val="003D66E3"/>
    <w:rsid w:val="00405718"/>
    <w:rsid w:val="0041023B"/>
    <w:rsid w:val="00410646"/>
    <w:rsid w:val="004360E0"/>
    <w:rsid w:val="00443D53"/>
    <w:rsid w:val="0044466F"/>
    <w:rsid w:val="00480981"/>
    <w:rsid w:val="0048628D"/>
    <w:rsid w:val="004C5005"/>
    <w:rsid w:val="004C6119"/>
    <w:rsid w:val="004D1A7A"/>
    <w:rsid w:val="004F4AC5"/>
    <w:rsid w:val="005352C3"/>
    <w:rsid w:val="00572214"/>
    <w:rsid w:val="0057241A"/>
    <w:rsid w:val="00580E4F"/>
    <w:rsid w:val="00591C93"/>
    <w:rsid w:val="005926BD"/>
    <w:rsid w:val="0065395C"/>
    <w:rsid w:val="00686BAA"/>
    <w:rsid w:val="006A436F"/>
    <w:rsid w:val="006B527B"/>
    <w:rsid w:val="006F094B"/>
    <w:rsid w:val="006F2B3F"/>
    <w:rsid w:val="00725E9E"/>
    <w:rsid w:val="00743EAF"/>
    <w:rsid w:val="00766AB1"/>
    <w:rsid w:val="00770EAD"/>
    <w:rsid w:val="007730D6"/>
    <w:rsid w:val="00773D0C"/>
    <w:rsid w:val="00775E2E"/>
    <w:rsid w:val="0078383E"/>
    <w:rsid w:val="00792024"/>
    <w:rsid w:val="007929F8"/>
    <w:rsid w:val="007B2825"/>
    <w:rsid w:val="007F6444"/>
    <w:rsid w:val="008057AB"/>
    <w:rsid w:val="00851CE6"/>
    <w:rsid w:val="008616A1"/>
    <w:rsid w:val="00872F7C"/>
    <w:rsid w:val="008918AB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0CEC"/>
    <w:rsid w:val="00A1396A"/>
    <w:rsid w:val="00A32590"/>
    <w:rsid w:val="00A35610"/>
    <w:rsid w:val="00A54C36"/>
    <w:rsid w:val="00A85E73"/>
    <w:rsid w:val="00AA1A30"/>
    <w:rsid w:val="00AC6944"/>
    <w:rsid w:val="00AD3231"/>
    <w:rsid w:val="00B22671"/>
    <w:rsid w:val="00B533B7"/>
    <w:rsid w:val="00B62631"/>
    <w:rsid w:val="00BA035F"/>
    <w:rsid w:val="00BA2FB6"/>
    <w:rsid w:val="00BB2C3D"/>
    <w:rsid w:val="00BB773A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94B77"/>
    <w:rsid w:val="00CE4AB3"/>
    <w:rsid w:val="00CE65B4"/>
    <w:rsid w:val="00D2217A"/>
    <w:rsid w:val="00D4142F"/>
    <w:rsid w:val="00D51D2B"/>
    <w:rsid w:val="00D56CC4"/>
    <w:rsid w:val="00DA1B6B"/>
    <w:rsid w:val="00DB6EEA"/>
    <w:rsid w:val="00DD2D97"/>
    <w:rsid w:val="00DE39A5"/>
    <w:rsid w:val="00DF0E92"/>
    <w:rsid w:val="00E2525C"/>
    <w:rsid w:val="00E36FDE"/>
    <w:rsid w:val="00E40EE0"/>
    <w:rsid w:val="00E46E14"/>
    <w:rsid w:val="00E53B78"/>
    <w:rsid w:val="00EA1492"/>
    <w:rsid w:val="00EA709E"/>
    <w:rsid w:val="00EB3070"/>
    <w:rsid w:val="00F21578"/>
    <w:rsid w:val="00F21997"/>
    <w:rsid w:val="00F22A94"/>
    <w:rsid w:val="00F70D28"/>
    <w:rsid w:val="00F76524"/>
    <w:rsid w:val="00F81206"/>
    <w:rsid w:val="00FA1CF2"/>
    <w:rsid w:val="00FB306A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6</TotalTime>
  <Pages>6</Pages>
  <Words>620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3965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Wisley</cp:lastModifiedBy>
  <cp:revision>7</cp:revision>
  <cp:lastPrinted>2007-06-13T20:22:00Z</cp:lastPrinted>
  <dcterms:created xsi:type="dcterms:W3CDTF">2021-05-16T15:09:00Z</dcterms:created>
  <dcterms:modified xsi:type="dcterms:W3CDTF">2021-05-16T15:14:00Z</dcterms:modified>
</cp:coreProperties>
</file>