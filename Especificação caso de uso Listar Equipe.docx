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25DEE0DB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1A790B">
        <w:t>Listar</w:t>
      </w:r>
      <w:r w:rsidR="002E02BD">
        <w:t xml:space="preserve"> </w:t>
      </w:r>
      <w:r w:rsidR="004D7CE6">
        <w:t>Equipe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DF4D7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DF4D7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DF4D7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DF4D7C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DF4D7C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DF4D7C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DF4D7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DF4D7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DF4D7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DF4D7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08B8ED78" w:rsidR="000C6A95" w:rsidRPr="00CE4AB3" w:rsidRDefault="00BE0992" w:rsidP="000C6A95">
      <w:pPr>
        <w:pStyle w:val="Ttulo"/>
        <w:jc w:val="center"/>
      </w:pPr>
      <w:r>
        <w:t xml:space="preserve">Listar </w:t>
      </w:r>
      <w:r w:rsidR="004D7CE6">
        <w:t>Equipe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67DC9D4E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 visualizar algum</w:t>
      </w:r>
      <w:r w:rsidR="001A790B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D7CE6">
        <w:rPr>
          <w:rFonts w:ascii="Arial" w:hAnsi="Arial" w:cs="Arial"/>
          <w:noProof/>
          <w:sz w:val="20"/>
          <w:szCs w:val="20"/>
          <w:lang w:eastAsia="ar-SA"/>
        </w:rPr>
        <w:t>equipe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, cadastrar, editar ou remover </w:t>
      </w:r>
      <w:r w:rsidR="001A790B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 mesm</w:t>
      </w:r>
      <w:r w:rsidR="001A790B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074B00">
      <w:pPr>
        <w:pStyle w:val="PargrafodaLista"/>
        <w:widowControl w:val="0"/>
        <w:numPr>
          <w:ilvl w:val="0"/>
          <w:numId w:val="2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68925499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580E4F">
        <w:rPr>
          <w:szCs w:val="28"/>
        </w:rPr>
        <w:t xml:space="preserve">Listar </w:t>
      </w:r>
      <w:r w:rsidR="004D7CE6">
        <w:rPr>
          <w:szCs w:val="28"/>
        </w:rPr>
        <w:t>Equipe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074B00">
      <w:pPr>
        <w:pStyle w:val="FluxoPrincipal"/>
        <w:numPr>
          <w:ilvl w:val="0"/>
          <w:numId w:val="3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6D129B27" w:rsidR="009331D0" w:rsidRDefault="00C53500" w:rsidP="00074B00">
      <w:pPr>
        <w:pStyle w:val="Corpodetexto"/>
        <w:numPr>
          <w:ilvl w:val="0"/>
          <w:numId w:val="3"/>
        </w:numPr>
      </w:pPr>
      <w:r>
        <w:t xml:space="preserve">O usuário </w:t>
      </w:r>
      <w:r w:rsidR="00BE0992">
        <w:t>clica na opção “</w:t>
      </w:r>
      <w:r w:rsidR="004D7CE6">
        <w:t>equipes</w:t>
      </w:r>
      <w:r w:rsidR="00BE0992">
        <w:t>”.</w:t>
      </w:r>
    </w:p>
    <w:p w14:paraId="357E52CA" w14:textId="25569D88" w:rsidR="00BE0992" w:rsidRDefault="00BE0992" w:rsidP="00074B00">
      <w:pPr>
        <w:pStyle w:val="Corpodetexto"/>
        <w:numPr>
          <w:ilvl w:val="0"/>
          <w:numId w:val="3"/>
        </w:numPr>
      </w:pPr>
      <w:r>
        <w:t xml:space="preserve">O sistema lista </w:t>
      </w:r>
      <w:r w:rsidR="00AF5FCF">
        <w:t xml:space="preserve">as </w:t>
      </w:r>
      <w:r w:rsidR="004D7CE6">
        <w:t>equipes</w:t>
      </w:r>
      <w:r w:rsidR="00AF5FCF">
        <w:t xml:space="preserve"> cadastradas</w:t>
      </w:r>
      <w:r>
        <w:t>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39C58115" w14:textId="4E685F25" w:rsidR="00773D0C" w:rsidRPr="008926E0" w:rsidRDefault="00AD54F2" w:rsidP="00AD54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Nenhum</w:t>
      </w:r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t>Fluxos de Exceção</w:t>
      </w:r>
      <w:bookmarkEnd w:id="7"/>
    </w:p>
    <w:p w14:paraId="22A7C967" w14:textId="77777777" w:rsidR="00AD54F2" w:rsidRDefault="00AD54F2" w:rsidP="00AD54F2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  <w:t>Sistema indisponível</w:t>
      </w:r>
    </w:p>
    <w:p w14:paraId="19E62EF1" w14:textId="77777777" w:rsidR="00AD54F2" w:rsidRDefault="00AD54F2" w:rsidP="00AD54F2">
      <w:pPr>
        <w:pStyle w:val="Corpodetexto"/>
      </w:pPr>
      <w:r>
        <w:t>Se no passo 1 página web indisponível.</w:t>
      </w:r>
    </w:p>
    <w:p w14:paraId="2EA381B5" w14:textId="77777777" w:rsidR="00AD54F2" w:rsidRDefault="00AD54F2" w:rsidP="00074B00">
      <w:pPr>
        <w:pStyle w:val="PargrafodaLista"/>
        <w:widowControl w:val="0"/>
        <w:numPr>
          <w:ilvl w:val="0"/>
          <w:numId w:val="4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manda mensagem de erro página 404</w:t>
      </w:r>
    </w:p>
    <w:p w14:paraId="51B3D265" w14:textId="77777777" w:rsidR="00AD54F2" w:rsidRDefault="00AD54F2" w:rsidP="00AD54F2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7A9B5E21" w14:textId="77777777" w:rsidR="00AD54F2" w:rsidRDefault="00AD54F2" w:rsidP="00AD54F2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  <w:t>Banco de Dados indisponível</w:t>
      </w:r>
    </w:p>
    <w:p w14:paraId="35771857" w14:textId="77777777" w:rsidR="00AD54F2" w:rsidRDefault="00AD54F2" w:rsidP="00AD54F2">
      <w:pPr>
        <w:pStyle w:val="Corpodetexto"/>
      </w:pPr>
      <w:r>
        <w:t>Se no passo 3 o sistema não consegue acessar o Banco de Dados.</w:t>
      </w:r>
    </w:p>
    <w:p w14:paraId="7C1DB315" w14:textId="34EDA14A" w:rsidR="00CE4AB3" w:rsidRPr="00CE4AB3" w:rsidRDefault="00AD54F2" w:rsidP="00AD54F2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problemas na execução da ação favor entrar em contato</w:t>
      </w: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lastRenderedPageBreak/>
        <w:t>Pós- condições</w:t>
      </w:r>
      <w:bookmarkEnd w:id="8"/>
    </w:p>
    <w:p w14:paraId="5EB17B3A" w14:textId="7637746B" w:rsidR="00410646" w:rsidRPr="0065395C" w:rsidRDefault="0065395C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logado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1B9605A1" w14:textId="77777777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Gerar Relatórios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5B3DE23C" w14:textId="4E2B90B6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 xml:space="preserve">Cadastrar </w:t>
      </w:r>
      <w:r w:rsidR="004D7CE6">
        <w:t>Equipe</w:t>
      </w:r>
    </w:p>
    <w:p w14:paraId="23C1D11E" w14:textId="5A6B10CB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 xml:space="preserve">Visualizar </w:t>
      </w:r>
      <w:r w:rsidR="004D7CE6">
        <w:t>Equipe</w:t>
      </w:r>
    </w:p>
    <w:p w14:paraId="1761C6BF" w14:textId="6973D1A3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 xml:space="preserve">Editar </w:t>
      </w:r>
      <w:r w:rsidR="004D7CE6">
        <w:t>Equipe</w:t>
      </w:r>
    </w:p>
    <w:p w14:paraId="2D0B88B2" w14:textId="149DCDEF" w:rsidR="00C02DBF" w:rsidRPr="0065395C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 xml:space="preserve">Remover </w:t>
      </w:r>
      <w:r w:rsidR="004D7CE6">
        <w:t>Equipe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0003" w14:textId="77777777" w:rsidR="00DF4D7C" w:rsidRDefault="00DF4D7C">
      <w:r>
        <w:separator/>
      </w:r>
    </w:p>
  </w:endnote>
  <w:endnote w:type="continuationSeparator" w:id="0">
    <w:p w14:paraId="0061AC6D" w14:textId="77777777" w:rsidR="00DF4D7C" w:rsidRDefault="00DF4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23BF" w14:textId="77777777" w:rsidR="00DF4D7C" w:rsidRDefault="00DF4D7C">
      <w:r>
        <w:separator/>
      </w:r>
    </w:p>
  </w:footnote>
  <w:footnote w:type="continuationSeparator" w:id="0">
    <w:p w14:paraId="55EC1C3D" w14:textId="77777777" w:rsidR="00DF4D7C" w:rsidRDefault="00DF4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74B00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93515"/>
    <w:rsid w:val="001A790B"/>
    <w:rsid w:val="001B4894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4D7CE6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2342"/>
    <w:rsid w:val="00743EAF"/>
    <w:rsid w:val="00766AB1"/>
    <w:rsid w:val="00770EAD"/>
    <w:rsid w:val="007730D6"/>
    <w:rsid w:val="00773D0C"/>
    <w:rsid w:val="00775E2E"/>
    <w:rsid w:val="007929F8"/>
    <w:rsid w:val="007F6444"/>
    <w:rsid w:val="008057AB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AD54F2"/>
    <w:rsid w:val="00AF5FCF"/>
    <w:rsid w:val="00B533B7"/>
    <w:rsid w:val="00B57413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D32B7"/>
    <w:rsid w:val="00BE0992"/>
    <w:rsid w:val="00C0196F"/>
    <w:rsid w:val="00C02DBF"/>
    <w:rsid w:val="00C36D6F"/>
    <w:rsid w:val="00C414FD"/>
    <w:rsid w:val="00C53500"/>
    <w:rsid w:val="00C60614"/>
    <w:rsid w:val="00C74065"/>
    <w:rsid w:val="00C74BEB"/>
    <w:rsid w:val="00C766B2"/>
    <w:rsid w:val="00C76E54"/>
    <w:rsid w:val="00CE4AB3"/>
    <w:rsid w:val="00D4142F"/>
    <w:rsid w:val="00D51D2B"/>
    <w:rsid w:val="00D56CC4"/>
    <w:rsid w:val="00DA1B6B"/>
    <w:rsid w:val="00DF0E92"/>
    <w:rsid w:val="00DF4D7C"/>
    <w:rsid w:val="00E36FDE"/>
    <w:rsid w:val="00E40EE0"/>
    <w:rsid w:val="00E46E14"/>
    <w:rsid w:val="00EA1492"/>
    <w:rsid w:val="00EB3070"/>
    <w:rsid w:val="00F21578"/>
    <w:rsid w:val="00F21997"/>
    <w:rsid w:val="00F22A94"/>
    <w:rsid w:val="00F374FB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1</TotalTime>
  <Pages>5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2921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Wisley</cp:lastModifiedBy>
  <cp:revision>2</cp:revision>
  <cp:lastPrinted>2007-06-13T20:22:00Z</cp:lastPrinted>
  <dcterms:created xsi:type="dcterms:W3CDTF">2021-05-16T15:37:00Z</dcterms:created>
  <dcterms:modified xsi:type="dcterms:W3CDTF">2021-05-16T15:37:00Z</dcterms:modified>
</cp:coreProperties>
</file>