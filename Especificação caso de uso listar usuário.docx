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4694FE5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2E02BD">
        <w:t>LISTAR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19351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19351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19351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193515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193515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193515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19351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19351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19351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193515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2B156151" w:rsidR="000C6A95" w:rsidRPr="00CE4AB3" w:rsidRDefault="00BE0992" w:rsidP="000C6A95">
      <w:pPr>
        <w:pStyle w:val="Ttulo"/>
        <w:jc w:val="center"/>
      </w:pPr>
      <w:r>
        <w:t>Listar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074B00">
      <w:pPr>
        <w:pStyle w:val="PargrafodaLista"/>
        <w:widowControl w:val="0"/>
        <w:numPr>
          <w:ilvl w:val="0"/>
          <w:numId w:val="2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3066944D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580E4F">
        <w:rPr>
          <w:szCs w:val="28"/>
        </w:rPr>
        <w:t>Listar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074B00">
      <w:pPr>
        <w:pStyle w:val="FluxoPrincipal"/>
        <w:numPr>
          <w:ilvl w:val="0"/>
          <w:numId w:val="3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074B00">
      <w:pPr>
        <w:pStyle w:val="Corpodetexto"/>
        <w:numPr>
          <w:ilvl w:val="0"/>
          <w:numId w:val="3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074B00">
      <w:pPr>
        <w:pStyle w:val="Corpodetexto"/>
        <w:numPr>
          <w:ilvl w:val="0"/>
          <w:numId w:val="3"/>
        </w:numPr>
      </w:pPr>
      <w:r>
        <w:t>O sistema lista os usuários cadastrados.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39C58115" w14:textId="4E685F25" w:rsidR="00773D0C" w:rsidRPr="008926E0" w:rsidRDefault="00AD54F2" w:rsidP="00AD54F2">
      <w:pPr>
        <w:widowControl w:val="0"/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Nenhum</w:t>
      </w:r>
    </w:p>
    <w:p w14:paraId="68F5D127" w14:textId="77777777" w:rsidR="00B62631" w:rsidRPr="008926E0" w:rsidRDefault="008926E0" w:rsidP="00773D0C">
      <w:pPr>
        <w:pStyle w:val="Ttulo2"/>
      </w:pPr>
      <w:bookmarkStart w:id="7" w:name="_Toc69236613"/>
      <w:r w:rsidRPr="008926E0">
        <w:t>Fluxos de Exceção</w:t>
      </w:r>
      <w:bookmarkEnd w:id="7"/>
    </w:p>
    <w:p w14:paraId="22A7C967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  <w:t>Sistema indisponível</w:t>
      </w:r>
    </w:p>
    <w:p w14:paraId="19E62EF1" w14:textId="77777777" w:rsidR="00AD54F2" w:rsidRDefault="00AD54F2" w:rsidP="00AD54F2">
      <w:pPr>
        <w:pStyle w:val="Corpodetexto"/>
      </w:pPr>
      <w:r>
        <w:t>Se no passo 1 página web indisponível.</w:t>
      </w:r>
    </w:p>
    <w:p w14:paraId="2EA381B5" w14:textId="77777777" w:rsidR="00AD54F2" w:rsidRDefault="00AD54F2" w:rsidP="00074B00">
      <w:pPr>
        <w:pStyle w:val="PargrafodaLista"/>
        <w:widowControl w:val="0"/>
        <w:numPr>
          <w:ilvl w:val="0"/>
          <w:numId w:val="4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manda mensagem de erro página 404</w:t>
      </w:r>
    </w:p>
    <w:p w14:paraId="51B3D265" w14:textId="77777777" w:rsidR="00AD54F2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7A9B5E21" w14:textId="77777777" w:rsidR="00AD54F2" w:rsidRDefault="00AD54F2" w:rsidP="00AD54F2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  <w:t>Banco de Dados indisponível</w:t>
      </w:r>
    </w:p>
    <w:p w14:paraId="35771857" w14:textId="77777777" w:rsidR="00AD54F2" w:rsidRDefault="00AD54F2" w:rsidP="00AD54F2">
      <w:pPr>
        <w:pStyle w:val="Corpodetexto"/>
      </w:pPr>
      <w:r>
        <w:t>Se no passo 3 o sistema não consegue acessar o Banco de Dados.</w:t>
      </w:r>
    </w:p>
    <w:p w14:paraId="7C1DB315" w14:textId="34EDA14A" w:rsidR="00CE4AB3" w:rsidRPr="00CE4AB3" w:rsidRDefault="00AD54F2" w:rsidP="00AD54F2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problemas na execução da ação favor entrar em contato</w:t>
      </w: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8" w:name="_Toc69236614"/>
      <w:r w:rsidRPr="008926E0">
        <w:rPr>
          <w:szCs w:val="28"/>
        </w:rPr>
        <w:lastRenderedPageBreak/>
        <w:t>Pós- condições</w:t>
      </w:r>
      <w:bookmarkEnd w:id="8"/>
    </w:p>
    <w:p w14:paraId="5EB17B3A" w14:textId="7637746B" w:rsidR="00410646" w:rsidRPr="0065395C" w:rsidRDefault="0065395C" w:rsidP="00074B00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logado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9" w:name="_Toc133986070"/>
      <w:bookmarkStart w:id="10" w:name="_Toc142361009"/>
      <w:bookmarkStart w:id="11" w:name="_Toc69236615"/>
      <w:r w:rsidRPr="007D21B5">
        <w:t>Pontos de Inclusão</w:t>
      </w:r>
      <w:bookmarkEnd w:id="9"/>
      <w:bookmarkEnd w:id="10"/>
      <w:bookmarkEnd w:id="11"/>
    </w:p>
    <w:p w14:paraId="1B9605A1" w14:textId="77777777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2" w:name="_Toc133986071"/>
      <w:bookmarkStart w:id="13" w:name="_Toc142361010"/>
      <w:bookmarkStart w:id="14" w:name="_Toc69236616"/>
      <w:r w:rsidRPr="0065395C">
        <w:t>Pontos de Extensão</w:t>
      </w:r>
      <w:bookmarkEnd w:id="12"/>
      <w:bookmarkEnd w:id="13"/>
      <w:bookmarkEnd w:id="14"/>
    </w:p>
    <w:p w14:paraId="5B3DE23C" w14:textId="11D2B0A8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Cadastrar</w:t>
      </w:r>
      <w:r>
        <w:t xml:space="preserve"> Usuários</w:t>
      </w:r>
    </w:p>
    <w:p w14:paraId="23C1D11E" w14:textId="73228A04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 xml:space="preserve">Visualizar </w:t>
      </w:r>
      <w:r>
        <w:t>U</w:t>
      </w:r>
      <w:r>
        <w:t>suários</w:t>
      </w:r>
    </w:p>
    <w:p w14:paraId="1761C6BF" w14:textId="3883A2DB" w:rsidR="00C02DBF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Editar Usuários</w:t>
      </w:r>
    </w:p>
    <w:p w14:paraId="2D0B88B2" w14:textId="223FDEED" w:rsidR="00C02DBF" w:rsidRPr="0065395C" w:rsidRDefault="00C02DBF" w:rsidP="00C02DBF">
      <w:pPr>
        <w:pStyle w:val="Corpodetexto"/>
        <w:numPr>
          <w:ilvl w:val="0"/>
          <w:numId w:val="2"/>
        </w:numPr>
        <w:tabs>
          <w:tab w:val="clear" w:pos="1134"/>
          <w:tab w:val="num" w:pos="960"/>
        </w:tabs>
        <w:ind w:left="960" w:hanging="251"/>
      </w:pPr>
      <w:r>
        <w:t>Remover Usuários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5" w:name="_Toc143333561"/>
      <w:bookmarkStart w:id="16" w:name="_Toc143333733"/>
      <w:bookmarkStart w:id="17" w:name="_Toc143662682"/>
      <w:bookmarkStart w:id="18" w:name="_Toc144865194"/>
      <w:bookmarkStart w:id="19" w:name="_Toc69236617"/>
      <w:r w:rsidRPr="00A32590">
        <w:rPr>
          <w:szCs w:val="28"/>
        </w:rPr>
        <w:t>Aprovação</w:t>
      </w:r>
      <w:bookmarkEnd w:id="15"/>
      <w:bookmarkEnd w:id="16"/>
      <w:bookmarkEnd w:id="17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BA3F4" w14:textId="77777777" w:rsidR="00193515" w:rsidRDefault="00193515">
      <w:r>
        <w:separator/>
      </w:r>
    </w:p>
  </w:endnote>
  <w:endnote w:type="continuationSeparator" w:id="0">
    <w:p w14:paraId="690A835C" w14:textId="77777777" w:rsidR="00193515" w:rsidRDefault="0019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762A7" w14:textId="77777777" w:rsidR="00193515" w:rsidRDefault="00193515">
      <w:r>
        <w:separator/>
      </w:r>
    </w:p>
  </w:footnote>
  <w:footnote w:type="continuationSeparator" w:id="0">
    <w:p w14:paraId="4B4910E0" w14:textId="77777777" w:rsidR="00193515" w:rsidRDefault="00193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74B00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93515"/>
    <w:rsid w:val="001B4894"/>
    <w:rsid w:val="001C1998"/>
    <w:rsid w:val="001C7F06"/>
    <w:rsid w:val="001D6BDE"/>
    <w:rsid w:val="001F0899"/>
    <w:rsid w:val="00244A2F"/>
    <w:rsid w:val="00252E50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9F8"/>
    <w:rsid w:val="007F6444"/>
    <w:rsid w:val="008057A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AD54F2"/>
    <w:rsid w:val="00B533B7"/>
    <w:rsid w:val="00B57413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D32B7"/>
    <w:rsid w:val="00BE0992"/>
    <w:rsid w:val="00C0196F"/>
    <w:rsid w:val="00C02DBF"/>
    <w:rsid w:val="00C36D6F"/>
    <w:rsid w:val="00C414FD"/>
    <w:rsid w:val="00C53500"/>
    <w:rsid w:val="00C60614"/>
    <w:rsid w:val="00C74065"/>
    <w:rsid w:val="00C74BEB"/>
    <w:rsid w:val="00C766B2"/>
    <w:rsid w:val="00C76E54"/>
    <w:rsid w:val="00CE4AB3"/>
    <w:rsid w:val="00D4142F"/>
    <w:rsid w:val="00D51D2B"/>
    <w:rsid w:val="00D56CC4"/>
    <w:rsid w:val="00DA1B6B"/>
    <w:rsid w:val="00DF0E92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89</TotalTime>
  <Pages>5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2934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9</cp:revision>
  <cp:lastPrinted>2007-06-13T20:22:00Z</cp:lastPrinted>
  <dcterms:created xsi:type="dcterms:W3CDTF">2021-04-28T22:50:00Z</dcterms:created>
  <dcterms:modified xsi:type="dcterms:W3CDTF">2021-05-10T20:20:00Z</dcterms:modified>
</cp:coreProperties>
</file>