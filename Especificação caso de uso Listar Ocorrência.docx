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1D5BFA38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A10CEC">
        <w:t>Listar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CA260D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CA260D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CA260D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CA260D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45A2AC6" w:rsidR="000C6A95" w:rsidRPr="00CE4AB3" w:rsidRDefault="00274861" w:rsidP="000C6A95">
      <w:pPr>
        <w:pStyle w:val="Ttulo"/>
        <w:jc w:val="center"/>
      </w:pPr>
      <w:r>
        <w:t xml:space="preserve">Listar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2C00D86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cadastrar, editar, visualizar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5A2BE9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74861">
        <w:rPr>
          <w:szCs w:val="28"/>
        </w:rPr>
        <w:t xml:space="preserve">Listar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2D1868A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CD18FC">
        <w:t>listar ocorrências do</w:t>
      </w:r>
      <w:r>
        <w:t xml:space="preserve">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5158898E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5D6AA626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listadas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712C44C5" w14:textId="0271AD55" w:rsidR="004F4AC5" w:rsidRDefault="004F4AC5" w:rsidP="004F4AC5">
      <w:pPr>
        <w:pStyle w:val="Corpodetexto"/>
        <w:numPr>
          <w:ilvl w:val="0"/>
          <w:numId w:val="3"/>
        </w:numPr>
      </w:pPr>
      <w:r>
        <w:t>Cadastrar Ocorrência</w:t>
      </w:r>
    </w:p>
    <w:p w14:paraId="5E133B31" w14:textId="6DC8A6F6" w:rsidR="004F4AC5" w:rsidRDefault="004F4AC5" w:rsidP="004F4AC5">
      <w:pPr>
        <w:pStyle w:val="Corpodetexto"/>
        <w:numPr>
          <w:ilvl w:val="0"/>
          <w:numId w:val="3"/>
        </w:numPr>
      </w:pPr>
      <w:r>
        <w:t>Editar Ocorrência</w:t>
      </w:r>
    </w:p>
    <w:p w14:paraId="45BA0F9F" w14:textId="4A80F2D2" w:rsidR="004F4AC5" w:rsidRDefault="004F4AC5" w:rsidP="004F4AC5">
      <w:pPr>
        <w:pStyle w:val="Corpodetexto"/>
        <w:numPr>
          <w:ilvl w:val="0"/>
          <w:numId w:val="3"/>
        </w:numPr>
      </w:pPr>
      <w:r>
        <w:t>Excluir Ocorrência</w:t>
      </w:r>
    </w:p>
    <w:p w14:paraId="4FF04066" w14:textId="317C2145" w:rsidR="004F4AC5" w:rsidRPr="004F4AC5" w:rsidRDefault="004F4AC5" w:rsidP="004F4AC5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90F4" w14:textId="77777777" w:rsidR="00CA260D" w:rsidRDefault="00CA260D">
      <w:r>
        <w:separator/>
      </w:r>
    </w:p>
  </w:endnote>
  <w:endnote w:type="continuationSeparator" w:id="0">
    <w:p w14:paraId="1B80BA73" w14:textId="77777777" w:rsidR="00CA260D" w:rsidRDefault="00CA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4B55" w14:textId="77777777" w:rsidR="00CA260D" w:rsidRDefault="00CA260D">
      <w:r>
        <w:separator/>
      </w:r>
    </w:p>
  </w:footnote>
  <w:footnote w:type="continuationSeparator" w:id="0">
    <w:p w14:paraId="46FDB6DD" w14:textId="77777777" w:rsidR="00CA260D" w:rsidRDefault="00CA2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622D3F65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CD18FC">
            <w:rPr>
              <w:color w:val="0000FF"/>
            </w:rPr>
            <w:t>Listar Ocorrência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4A5D681" w:rsidR="004C6119" w:rsidRDefault="00CD18FC" w:rsidP="00F81206">
          <w:pPr>
            <w:pStyle w:val="Cabealho"/>
            <w:jc w:val="center"/>
          </w:pPr>
          <w:r>
            <w:rPr>
              <w:color w:val="0000FF"/>
            </w:rPr>
            <w:t>02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392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A260D"/>
    <w:rsid w:val="00CD18FC"/>
    <w:rsid w:val="00CE4AB3"/>
    <w:rsid w:val="00CE65B4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29</TotalTime>
  <Pages>5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3035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2021-05-10T21:39:00Z</dcterms:created>
  <dcterms:modified xsi:type="dcterms:W3CDTF">2021-05-16T18:20:00Z</dcterms:modified>
</cp:coreProperties>
</file>