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1E096EE0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CE4AB3">
        <w:t>LOGIN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11F1ED71" w14:textId="7E2749DF" w:rsidR="0011038F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70528350" w:history="1">
        <w:r w:rsidR="0011038F" w:rsidRPr="008C694D">
          <w:rPr>
            <w:rStyle w:val="Hyperlink"/>
          </w:rPr>
          <w:t>1</w:t>
        </w:r>
        <w:r w:rsidR="0011038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038F" w:rsidRPr="008C694D">
          <w:rPr>
            <w:rStyle w:val="Hyperlink"/>
          </w:rPr>
          <w:t>Introdução</w:t>
        </w:r>
        <w:r w:rsidR="0011038F">
          <w:rPr>
            <w:webHidden/>
          </w:rPr>
          <w:tab/>
        </w:r>
        <w:r w:rsidR="0011038F">
          <w:rPr>
            <w:webHidden/>
          </w:rPr>
          <w:fldChar w:fldCharType="begin"/>
        </w:r>
        <w:r w:rsidR="0011038F">
          <w:rPr>
            <w:webHidden/>
          </w:rPr>
          <w:instrText xml:space="preserve"> PAGEREF _Toc70528350 \h </w:instrText>
        </w:r>
        <w:r w:rsidR="0011038F">
          <w:rPr>
            <w:webHidden/>
          </w:rPr>
        </w:r>
        <w:r w:rsidR="0011038F">
          <w:rPr>
            <w:webHidden/>
          </w:rPr>
          <w:fldChar w:fldCharType="separate"/>
        </w:r>
        <w:r w:rsidR="0011038F">
          <w:rPr>
            <w:webHidden/>
          </w:rPr>
          <w:t>4</w:t>
        </w:r>
        <w:r w:rsidR="0011038F">
          <w:rPr>
            <w:webHidden/>
          </w:rPr>
          <w:fldChar w:fldCharType="end"/>
        </w:r>
      </w:hyperlink>
    </w:p>
    <w:p w14:paraId="092EBA08" w14:textId="0314D02D" w:rsidR="0011038F" w:rsidRDefault="00A52E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0528351" w:history="1">
        <w:r w:rsidR="0011038F" w:rsidRPr="008C694D">
          <w:rPr>
            <w:rStyle w:val="Hyperlink"/>
          </w:rPr>
          <w:t>2</w:t>
        </w:r>
        <w:r w:rsidR="0011038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038F" w:rsidRPr="008C694D">
          <w:rPr>
            <w:rStyle w:val="Hyperlink"/>
          </w:rPr>
          <w:t>Atores</w:t>
        </w:r>
        <w:r w:rsidR="0011038F">
          <w:rPr>
            <w:webHidden/>
          </w:rPr>
          <w:tab/>
        </w:r>
        <w:r w:rsidR="0011038F">
          <w:rPr>
            <w:webHidden/>
          </w:rPr>
          <w:fldChar w:fldCharType="begin"/>
        </w:r>
        <w:r w:rsidR="0011038F">
          <w:rPr>
            <w:webHidden/>
          </w:rPr>
          <w:instrText xml:space="preserve"> PAGEREF _Toc70528351 \h </w:instrText>
        </w:r>
        <w:r w:rsidR="0011038F">
          <w:rPr>
            <w:webHidden/>
          </w:rPr>
        </w:r>
        <w:r w:rsidR="0011038F">
          <w:rPr>
            <w:webHidden/>
          </w:rPr>
          <w:fldChar w:fldCharType="separate"/>
        </w:r>
        <w:r w:rsidR="0011038F">
          <w:rPr>
            <w:webHidden/>
          </w:rPr>
          <w:t>4</w:t>
        </w:r>
        <w:r w:rsidR="0011038F">
          <w:rPr>
            <w:webHidden/>
          </w:rPr>
          <w:fldChar w:fldCharType="end"/>
        </w:r>
      </w:hyperlink>
    </w:p>
    <w:p w14:paraId="60A37E4D" w14:textId="4954FDEA" w:rsidR="0011038F" w:rsidRDefault="00A52E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0528352" w:history="1">
        <w:r w:rsidR="0011038F" w:rsidRPr="008C694D">
          <w:rPr>
            <w:rStyle w:val="Hyperlink"/>
          </w:rPr>
          <w:t>3</w:t>
        </w:r>
        <w:r w:rsidR="0011038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038F" w:rsidRPr="008C694D">
          <w:rPr>
            <w:rStyle w:val="Hyperlink"/>
          </w:rPr>
          <w:t>Pré-condições</w:t>
        </w:r>
        <w:r w:rsidR="0011038F">
          <w:rPr>
            <w:webHidden/>
          </w:rPr>
          <w:tab/>
        </w:r>
        <w:r w:rsidR="0011038F">
          <w:rPr>
            <w:webHidden/>
          </w:rPr>
          <w:fldChar w:fldCharType="begin"/>
        </w:r>
        <w:r w:rsidR="0011038F">
          <w:rPr>
            <w:webHidden/>
          </w:rPr>
          <w:instrText xml:space="preserve"> PAGEREF _Toc70528352 \h </w:instrText>
        </w:r>
        <w:r w:rsidR="0011038F">
          <w:rPr>
            <w:webHidden/>
          </w:rPr>
        </w:r>
        <w:r w:rsidR="0011038F">
          <w:rPr>
            <w:webHidden/>
          </w:rPr>
          <w:fldChar w:fldCharType="separate"/>
        </w:r>
        <w:r w:rsidR="0011038F">
          <w:rPr>
            <w:webHidden/>
          </w:rPr>
          <w:t>4</w:t>
        </w:r>
        <w:r w:rsidR="0011038F">
          <w:rPr>
            <w:webHidden/>
          </w:rPr>
          <w:fldChar w:fldCharType="end"/>
        </w:r>
      </w:hyperlink>
    </w:p>
    <w:p w14:paraId="7B312F0E" w14:textId="774B514A" w:rsidR="0011038F" w:rsidRDefault="00A52E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0528353" w:history="1">
        <w:r w:rsidR="0011038F" w:rsidRPr="008C694D">
          <w:rPr>
            <w:rStyle w:val="Hyperlink"/>
          </w:rPr>
          <w:t>4</w:t>
        </w:r>
        <w:r w:rsidR="0011038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038F" w:rsidRPr="008C694D">
          <w:rPr>
            <w:rStyle w:val="Hyperlink"/>
          </w:rPr>
          <w:t>Fluxos do Caso de Uso</w:t>
        </w:r>
        <w:r w:rsidR="0011038F">
          <w:rPr>
            <w:webHidden/>
          </w:rPr>
          <w:tab/>
        </w:r>
        <w:r w:rsidR="0011038F">
          <w:rPr>
            <w:webHidden/>
          </w:rPr>
          <w:fldChar w:fldCharType="begin"/>
        </w:r>
        <w:r w:rsidR="0011038F">
          <w:rPr>
            <w:webHidden/>
          </w:rPr>
          <w:instrText xml:space="preserve"> PAGEREF _Toc70528353 \h </w:instrText>
        </w:r>
        <w:r w:rsidR="0011038F">
          <w:rPr>
            <w:webHidden/>
          </w:rPr>
        </w:r>
        <w:r w:rsidR="0011038F">
          <w:rPr>
            <w:webHidden/>
          </w:rPr>
          <w:fldChar w:fldCharType="separate"/>
        </w:r>
        <w:r w:rsidR="0011038F">
          <w:rPr>
            <w:webHidden/>
          </w:rPr>
          <w:t>4</w:t>
        </w:r>
        <w:r w:rsidR="0011038F">
          <w:rPr>
            <w:webHidden/>
          </w:rPr>
          <w:fldChar w:fldCharType="end"/>
        </w:r>
      </w:hyperlink>
    </w:p>
    <w:p w14:paraId="28E7192F" w14:textId="0A13C883" w:rsidR="0011038F" w:rsidRDefault="00A52E5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28354" w:history="1">
        <w:r w:rsidR="0011038F" w:rsidRPr="008C694D">
          <w:rPr>
            <w:rStyle w:val="Hyperlink"/>
            <w:noProof/>
          </w:rPr>
          <w:t>4.1</w:t>
        </w:r>
        <w:r w:rsidR="001103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038F" w:rsidRPr="008C694D">
          <w:rPr>
            <w:rStyle w:val="Hyperlink"/>
            <w:noProof/>
          </w:rPr>
          <w:t>Fluxo Principal</w:t>
        </w:r>
        <w:r w:rsidR="0011038F">
          <w:rPr>
            <w:noProof/>
            <w:webHidden/>
          </w:rPr>
          <w:tab/>
        </w:r>
        <w:r w:rsidR="0011038F">
          <w:rPr>
            <w:noProof/>
            <w:webHidden/>
          </w:rPr>
          <w:fldChar w:fldCharType="begin"/>
        </w:r>
        <w:r w:rsidR="0011038F">
          <w:rPr>
            <w:noProof/>
            <w:webHidden/>
          </w:rPr>
          <w:instrText xml:space="preserve"> PAGEREF _Toc70528354 \h </w:instrText>
        </w:r>
        <w:r w:rsidR="0011038F">
          <w:rPr>
            <w:noProof/>
            <w:webHidden/>
          </w:rPr>
        </w:r>
        <w:r w:rsidR="0011038F">
          <w:rPr>
            <w:noProof/>
            <w:webHidden/>
          </w:rPr>
          <w:fldChar w:fldCharType="separate"/>
        </w:r>
        <w:r w:rsidR="0011038F">
          <w:rPr>
            <w:noProof/>
            <w:webHidden/>
          </w:rPr>
          <w:t>4</w:t>
        </w:r>
        <w:r w:rsidR="0011038F">
          <w:rPr>
            <w:noProof/>
            <w:webHidden/>
          </w:rPr>
          <w:fldChar w:fldCharType="end"/>
        </w:r>
      </w:hyperlink>
    </w:p>
    <w:p w14:paraId="44BDE588" w14:textId="4884F1C9" w:rsidR="0011038F" w:rsidRDefault="00A52E5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28355" w:history="1">
        <w:r w:rsidR="0011038F" w:rsidRPr="008C694D">
          <w:rPr>
            <w:rStyle w:val="Hyperlink"/>
            <w:noProof/>
          </w:rPr>
          <w:t>4.2</w:t>
        </w:r>
        <w:r w:rsidR="001103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038F" w:rsidRPr="008C694D">
          <w:rPr>
            <w:rStyle w:val="Hyperlink"/>
            <w:noProof/>
          </w:rPr>
          <w:t>Fluxos Alternativos</w:t>
        </w:r>
        <w:r w:rsidR="0011038F">
          <w:rPr>
            <w:noProof/>
            <w:webHidden/>
          </w:rPr>
          <w:tab/>
        </w:r>
        <w:r w:rsidR="0011038F">
          <w:rPr>
            <w:noProof/>
            <w:webHidden/>
          </w:rPr>
          <w:fldChar w:fldCharType="begin"/>
        </w:r>
        <w:r w:rsidR="0011038F">
          <w:rPr>
            <w:noProof/>
            <w:webHidden/>
          </w:rPr>
          <w:instrText xml:space="preserve"> PAGEREF _Toc70528355 \h </w:instrText>
        </w:r>
        <w:r w:rsidR="0011038F">
          <w:rPr>
            <w:noProof/>
            <w:webHidden/>
          </w:rPr>
        </w:r>
        <w:r w:rsidR="0011038F">
          <w:rPr>
            <w:noProof/>
            <w:webHidden/>
          </w:rPr>
          <w:fldChar w:fldCharType="separate"/>
        </w:r>
        <w:r w:rsidR="0011038F">
          <w:rPr>
            <w:noProof/>
            <w:webHidden/>
          </w:rPr>
          <w:t>4</w:t>
        </w:r>
        <w:r w:rsidR="0011038F">
          <w:rPr>
            <w:noProof/>
            <w:webHidden/>
          </w:rPr>
          <w:fldChar w:fldCharType="end"/>
        </w:r>
      </w:hyperlink>
    </w:p>
    <w:p w14:paraId="441B7ADB" w14:textId="019D6817" w:rsidR="0011038F" w:rsidRDefault="00A52E52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0528356" w:history="1">
        <w:r w:rsidR="0011038F" w:rsidRPr="008C694D">
          <w:rPr>
            <w:rStyle w:val="Hyperlink"/>
            <w:noProof/>
          </w:rPr>
          <w:t>4.3</w:t>
        </w:r>
        <w:r w:rsidR="001103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038F" w:rsidRPr="008C694D">
          <w:rPr>
            <w:rStyle w:val="Hyperlink"/>
            <w:noProof/>
          </w:rPr>
          <w:t>Fluxos de Exceção</w:t>
        </w:r>
        <w:r w:rsidR="0011038F">
          <w:rPr>
            <w:noProof/>
            <w:webHidden/>
          </w:rPr>
          <w:tab/>
        </w:r>
        <w:r w:rsidR="0011038F">
          <w:rPr>
            <w:noProof/>
            <w:webHidden/>
          </w:rPr>
          <w:fldChar w:fldCharType="begin"/>
        </w:r>
        <w:r w:rsidR="0011038F">
          <w:rPr>
            <w:noProof/>
            <w:webHidden/>
          </w:rPr>
          <w:instrText xml:space="preserve"> PAGEREF _Toc70528356 \h </w:instrText>
        </w:r>
        <w:r w:rsidR="0011038F">
          <w:rPr>
            <w:noProof/>
            <w:webHidden/>
          </w:rPr>
        </w:r>
        <w:r w:rsidR="0011038F">
          <w:rPr>
            <w:noProof/>
            <w:webHidden/>
          </w:rPr>
          <w:fldChar w:fldCharType="separate"/>
        </w:r>
        <w:r w:rsidR="0011038F">
          <w:rPr>
            <w:noProof/>
            <w:webHidden/>
          </w:rPr>
          <w:t>5</w:t>
        </w:r>
        <w:r w:rsidR="0011038F">
          <w:rPr>
            <w:noProof/>
            <w:webHidden/>
          </w:rPr>
          <w:fldChar w:fldCharType="end"/>
        </w:r>
      </w:hyperlink>
    </w:p>
    <w:p w14:paraId="6D450556" w14:textId="2A3E2F6F" w:rsidR="0011038F" w:rsidRDefault="00A52E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0528357" w:history="1">
        <w:r w:rsidR="0011038F" w:rsidRPr="008C694D">
          <w:rPr>
            <w:rStyle w:val="Hyperlink"/>
          </w:rPr>
          <w:t>5</w:t>
        </w:r>
        <w:r w:rsidR="0011038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038F" w:rsidRPr="008C694D">
          <w:rPr>
            <w:rStyle w:val="Hyperlink"/>
          </w:rPr>
          <w:t>Pós- condições</w:t>
        </w:r>
        <w:r w:rsidR="0011038F">
          <w:rPr>
            <w:webHidden/>
          </w:rPr>
          <w:tab/>
        </w:r>
        <w:r w:rsidR="0011038F">
          <w:rPr>
            <w:webHidden/>
          </w:rPr>
          <w:fldChar w:fldCharType="begin"/>
        </w:r>
        <w:r w:rsidR="0011038F">
          <w:rPr>
            <w:webHidden/>
          </w:rPr>
          <w:instrText xml:space="preserve"> PAGEREF _Toc70528357 \h </w:instrText>
        </w:r>
        <w:r w:rsidR="0011038F">
          <w:rPr>
            <w:webHidden/>
          </w:rPr>
        </w:r>
        <w:r w:rsidR="0011038F">
          <w:rPr>
            <w:webHidden/>
          </w:rPr>
          <w:fldChar w:fldCharType="separate"/>
        </w:r>
        <w:r w:rsidR="0011038F">
          <w:rPr>
            <w:webHidden/>
          </w:rPr>
          <w:t>5</w:t>
        </w:r>
        <w:r w:rsidR="0011038F">
          <w:rPr>
            <w:webHidden/>
          </w:rPr>
          <w:fldChar w:fldCharType="end"/>
        </w:r>
      </w:hyperlink>
    </w:p>
    <w:p w14:paraId="0BEAB606" w14:textId="65D151E2" w:rsidR="0011038F" w:rsidRDefault="00A52E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0528358" w:history="1">
        <w:r w:rsidR="0011038F" w:rsidRPr="008C694D">
          <w:rPr>
            <w:rStyle w:val="Hyperlink"/>
          </w:rPr>
          <w:t>6</w:t>
        </w:r>
        <w:r w:rsidR="0011038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038F" w:rsidRPr="008C694D">
          <w:rPr>
            <w:rStyle w:val="Hyperlink"/>
          </w:rPr>
          <w:t>Pontos de Inclusão</w:t>
        </w:r>
        <w:r w:rsidR="0011038F">
          <w:rPr>
            <w:webHidden/>
          </w:rPr>
          <w:tab/>
        </w:r>
        <w:r w:rsidR="0011038F">
          <w:rPr>
            <w:webHidden/>
          </w:rPr>
          <w:fldChar w:fldCharType="begin"/>
        </w:r>
        <w:r w:rsidR="0011038F">
          <w:rPr>
            <w:webHidden/>
          </w:rPr>
          <w:instrText xml:space="preserve"> PAGEREF _Toc70528358 \h </w:instrText>
        </w:r>
        <w:r w:rsidR="0011038F">
          <w:rPr>
            <w:webHidden/>
          </w:rPr>
        </w:r>
        <w:r w:rsidR="0011038F">
          <w:rPr>
            <w:webHidden/>
          </w:rPr>
          <w:fldChar w:fldCharType="separate"/>
        </w:r>
        <w:r w:rsidR="0011038F">
          <w:rPr>
            <w:webHidden/>
          </w:rPr>
          <w:t>5</w:t>
        </w:r>
        <w:r w:rsidR="0011038F">
          <w:rPr>
            <w:webHidden/>
          </w:rPr>
          <w:fldChar w:fldCharType="end"/>
        </w:r>
      </w:hyperlink>
    </w:p>
    <w:p w14:paraId="4655A85F" w14:textId="1A4BDC61" w:rsidR="0011038F" w:rsidRDefault="00A52E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0528359" w:history="1">
        <w:r w:rsidR="0011038F" w:rsidRPr="008C694D">
          <w:rPr>
            <w:rStyle w:val="Hyperlink"/>
          </w:rPr>
          <w:t>7</w:t>
        </w:r>
        <w:r w:rsidR="0011038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038F" w:rsidRPr="008C694D">
          <w:rPr>
            <w:rStyle w:val="Hyperlink"/>
          </w:rPr>
          <w:t>Pontos de Extensão</w:t>
        </w:r>
        <w:r w:rsidR="0011038F">
          <w:rPr>
            <w:webHidden/>
          </w:rPr>
          <w:tab/>
        </w:r>
        <w:r w:rsidR="0011038F">
          <w:rPr>
            <w:webHidden/>
          </w:rPr>
          <w:fldChar w:fldCharType="begin"/>
        </w:r>
        <w:r w:rsidR="0011038F">
          <w:rPr>
            <w:webHidden/>
          </w:rPr>
          <w:instrText xml:space="preserve"> PAGEREF _Toc70528359 \h </w:instrText>
        </w:r>
        <w:r w:rsidR="0011038F">
          <w:rPr>
            <w:webHidden/>
          </w:rPr>
        </w:r>
        <w:r w:rsidR="0011038F">
          <w:rPr>
            <w:webHidden/>
          </w:rPr>
          <w:fldChar w:fldCharType="separate"/>
        </w:r>
        <w:r w:rsidR="0011038F">
          <w:rPr>
            <w:webHidden/>
          </w:rPr>
          <w:t>5</w:t>
        </w:r>
        <w:r w:rsidR="0011038F">
          <w:rPr>
            <w:webHidden/>
          </w:rPr>
          <w:fldChar w:fldCharType="end"/>
        </w:r>
      </w:hyperlink>
    </w:p>
    <w:p w14:paraId="5F291416" w14:textId="57FB6F64" w:rsidR="0011038F" w:rsidRDefault="00A52E52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0528360" w:history="1">
        <w:r w:rsidR="0011038F" w:rsidRPr="008C694D">
          <w:rPr>
            <w:rStyle w:val="Hyperlink"/>
          </w:rPr>
          <w:t>8</w:t>
        </w:r>
        <w:r w:rsidR="0011038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038F" w:rsidRPr="008C694D">
          <w:rPr>
            <w:rStyle w:val="Hyperlink"/>
          </w:rPr>
          <w:t>Aprovação</w:t>
        </w:r>
        <w:r w:rsidR="0011038F">
          <w:rPr>
            <w:webHidden/>
          </w:rPr>
          <w:tab/>
        </w:r>
        <w:r w:rsidR="0011038F">
          <w:rPr>
            <w:webHidden/>
          </w:rPr>
          <w:fldChar w:fldCharType="begin"/>
        </w:r>
        <w:r w:rsidR="0011038F">
          <w:rPr>
            <w:webHidden/>
          </w:rPr>
          <w:instrText xml:space="preserve"> PAGEREF _Toc70528360 \h </w:instrText>
        </w:r>
        <w:r w:rsidR="0011038F">
          <w:rPr>
            <w:webHidden/>
          </w:rPr>
        </w:r>
        <w:r w:rsidR="0011038F">
          <w:rPr>
            <w:webHidden/>
          </w:rPr>
          <w:fldChar w:fldCharType="separate"/>
        </w:r>
        <w:r w:rsidR="0011038F">
          <w:rPr>
            <w:webHidden/>
          </w:rPr>
          <w:t>5</w:t>
        </w:r>
        <w:r w:rsidR="0011038F">
          <w:rPr>
            <w:webHidden/>
          </w:rPr>
          <w:fldChar w:fldCharType="end"/>
        </w:r>
      </w:hyperlink>
    </w:p>
    <w:p w14:paraId="5237968E" w14:textId="45F4661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0473E2ED" w:rsidR="000C6A95" w:rsidRPr="00CE4AB3" w:rsidRDefault="00C53500" w:rsidP="000C6A95">
      <w:pPr>
        <w:pStyle w:val="Ttulo"/>
        <w:jc w:val="center"/>
      </w:pPr>
      <w:r w:rsidRPr="00CE4AB3">
        <w:t xml:space="preserve">Login 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70528350"/>
      <w:r w:rsidRPr="00AC6944">
        <w:rPr>
          <w:szCs w:val="28"/>
        </w:rPr>
        <w:t>Introdução</w:t>
      </w:r>
      <w:bookmarkEnd w:id="0"/>
    </w:p>
    <w:p w14:paraId="3B184937" w14:textId="3506EFDC" w:rsidR="00A32590" w:rsidRPr="00C74BEB" w:rsidRDefault="00C53500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>O usuário deverá informar o seu login e senha para o sistema, pré requeridos, na tela inicial do site para login no sistema.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70528351"/>
      <w:r w:rsidRPr="00C74BEB">
        <w:rPr>
          <w:szCs w:val="28"/>
        </w:rPr>
        <w:t>Atores</w:t>
      </w:r>
      <w:bookmarkEnd w:id="1"/>
    </w:p>
    <w:p w14:paraId="54E001C4" w14:textId="4ACFE25D" w:rsidR="000C6A95" w:rsidRPr="00C74BEB" w:rsidRDefault="00C53500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>Usuários do aplicativo.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70528352"/>
      <w:r w:rsidRPr="007F6444">
        <w:rPr>
          <w:szCs w:val="28"/>
        </w:rPr>
        <w:t>Pré-condições</w:t>
      </w:r>
      <w:bookmarkEnd w:id="2"/>
    </w:p>
    <w:p w14:paraId="316BC1BB" w14:textId="1727D215" w:rsidR="009331D0" w:rsidRPr="00C74BEB" w:rsidRDefault="009331D0" w:rsidP="00A52E52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>O usuário deve estar cadastrado no sistema para efetivar o login</w:t>
      </w:r>
    </w:p>
    <w:p w14:paraId="5BB6EC37" w14:textId="4722C74D" w:rsidR="007F6444" w:rsidRPr="00C74BEB" w:rsidRDefault="009331D0" w:rsidP="00A52E52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login e senha ativos</w:t>
      </w:r>
    </w:p>
    <w:p w14:paraId="1390E61B" w14:textId="77777777" w:rsidR="007F6444" w:rsidRDefault="007F6444" w:rsidP="007F6444">
      <w:pPr>
        <w:pStyle w:val="Corpodetexto"/>
      </w:pPr>
    </w:p>
    <w:p w14:paraId="38D85168" w14:textId="77777777" w:rsidR="007F6444" w:rsidRPr="007F6444" w:rsidRDefault="007F6444" w:rsidP="007F6444">
      <w:pPr>
        <w:pStyle w:val="Ttulo1"/>
        <w:rPr>
          <w:szCs w:val="28"/>
        </w:rPr>
      </w:pPr>
      <w:bookmarkStart w:id="3" w:name="_Toc70528353"/>
      <w:r w:rsidRPr="007F6444">
        <w:rPr>
          <w:szCs w:val="28"/>
        </w:rPr>
        <w:t>Fluxos do Caso de Uso</w:t>
      </w:r>
      <w:bookmarkEnd w:id="3"/>
    </w:p>
    <w:p w14:paraId="5DB7D414" w14:textId="28EA1A2B" w:rsidR="00BA035F" w:rsidRDefault="007F6444" w:rsidP="00BA035F">
      <w:pPr>
        <w:pStyle w:val="Ttulo2"/>
      </w:pPr>
      <w:bookmarkStart w:id="4" w:name="_Toc70528354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A52E52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55F6BF72" w:rsidR="009331D0" w:rsidRDefault="00C53500" w:rsidP="00A52E52">
      <w:pPr>
        <w:pStyle w:val="Corpodetexto"/>
        <w:numPr>
          <w:ilvl w:val="0"/>
          <w:numId w:val="4"/>
        </w:numPr>
      </w:pPr>
      <w:r>
        <w:t xml:space="preserve">O usuário </w:t>
      </w:r>
      <w:r w:rsidR="00C74BEB">
        <w:t>informa</w:t>
      </w:r>
      <w:r>
        <w:t xml:space="preserve"> no campo login s</w:t>
      </w:r>
      <w:r w:rsidR="00C74BEB">
        <w:t>u</w:t>
      </w:r>
      <w:r>
        <w:t>a matricula funcional</w:t>
      </w:r>
    </w:p>
    <w:p w14:paraId="086059AF" w14:textId="208B4F44" w:rsidR="00C53500" w:rsidRDefault="00C53500" w:rsidP="00A52E52">
      <w:pPr>
        <w:pStyle w:val="Corpodetexto"/>
        <w:numPr>
          <w:ilvl w:val="0"/>
          <w:numId w:val="4"/>
        </w:numPr>
      </w:pPr>
      <w:r>
        <w:t xml:space="preserve">O usuário </w:t>
      </w:r>
      <w:r w:rsidR="00C74BEB">
        <w:t>informa</w:t>
      </w:r>
      <w:r>
        <w:t xml:space="preserve"> no campo senha a sua senha</w:t>
      </w:r>
    </w:p>
    <w:p w14:paraId="337ED883" w14:textId="49A33317" w:rsidR="00C53500" w:rsidRDefault="00C53500" w:rsidP="00A52E52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>se usuário e senha estão cadastrados e confere</w:t>
      </w:r>
    </w:p>
    <w:p w14:paraId="59BA8B8C" w14:textId="60A8D804" w:rsidR="00C53500" w:rsidRDefault="00C74BEB" w:rsidP="00A52E52">
      <w:pPr>
        <w:pStyle w:val="Corpodetexto"/>
        <w:numPr>
          <w:ilvl w:val="0"/>
          <w:numId w:val="4"/>
        </w:numPr>
      </w:pPr>
      <w:r>
        <w:t>O sistema exibe a mensagem de usuário logado com sucesso</w:t>
      </w:r>
    </w:p>
    <w:p w14:paraId="4873FB67" w14:textId="7C18954C" w:rsidR="00C74BEB" w:rsidRDefault="00C74BEB" w:rsidP="00A52E52">
      <w:pPr>
        <w:pStyle w:val="Corpodetexto"/>
        <w:numPr>
          <w:ilvl w:val="0"/>
          <w:numId w:val="4"/>
        </w:numPr>
      </w:pPr>
      <w:r>
        <w:t>O sistema abre a página inicial do sistema.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70528355"/>
      <w:bookmarkEnd w:id="5"/>
      <w:r>
        <w:t>Fluxos Alternativos</w:t>
      </w:r>
      <w:bookmarkEnd w:id="6"/>
    </w:p>
    <w:p w14:paraId="589AAC5F" w14:textId="0D2AA105" w:rsidR="008926E0" w:rsidRPr="00C74BEB" w:rsidRDefault="00C74BEB" w:rsidP="00A52E52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Usuário não cadastrado</w:t>
      </w:r>
    </w:p>
    <w:p w14:paraId="11D2DF27" w14:textId="0367F1C3" w:rsidR="008926E0" w:rsidRDefault="00C74BEB" w:rsidP="008926E0">
      <w:pPr>
        <w:pStyle w:val="Corpodetexto"/>
      </w:pPr>
      <w:r>
        <w:t>Se no passo 4 o sistema verifica que a matricula funcional não pertence a nenhum usuário cadastrado então:</w:t>
      </w:r>
    </w:p>
    <w:p w14:paraId="45B267C8" w14:textId="50CA9930" w:rsidR="00C74BEB" w:rsidRDefault="00C74BEB" w:rsidP="00A52E52">
      <w:pPr>
        <w:pStyle w:val="Corpodetexto"/>
        <w:numPr>
          <w:ilvl w:val="0"/>
          <w:numId w:val="5"/>
        </w:numPr>
      </w:pPr>
      <w:bookmarkStart w:id="7" w:name="_Hlk70526752"/>
      <w:r>
        <w:t>O sistema informa matricula funcional</w:t>
      </w:r>
      <w:r w:rsidR="00127355">
        <w:t xml:space="preserve"> ou senha</w:t>
      </w:r>
      <w:r>
        <w:t xml:space="preserve"> invalida</w:t>
      </w:r>
      <w:r w:rsidR="00127355">
        <w:t>s</w:t>
      </w:r>
      <w:r>
        <w:t xml:space="preserve"> ou não cadastrada</w:t>
      </w:r>
    </w:p>
    <w:p w14:paraId="0763A6E0" w14:textId="10BBE0FD" w:rsidR="00127355" w:rsidRDefault="00127355" w:rsidP="00A52E52">
      <w:pPr>
        <w:pStyle w:val="Corpodetexto"/>
        <w:numPr>
          <w:ilvl w:val="0"/>
          <w:numId w:val="5"/>
        </w:numPr>
      </w:pPr>
      <w:r>
        <w:t>O sistema limpa o campo da senha.</w:t>
      </w:r>
    </w:p>
    <w:p w14:paraId="7966E212" w14:textId="1E866F2B" w:rsidR="00C74BEB" w:rsidRPr="00C74BEB" w:rsidRDefault="00C74BEB" w:rsidP="00A52E52">
      <w:pPr>
        <w:pStyle w:val="Corpodetexto"/>
        <w:numPr>
          <w:ilvl w:val="0"/>
          <w:numId w:val="5"/>
        </w:numPr>
      </w:pPr>
      <w:r>
        <w:t>O sistema informa favor verificar dados digitados e/ou entrar em contato ao Delegado para o cadastro no sistema.</w:t>
      </w:r>
    </w:p>
    <w:bookmarkEnd w:id="7"/>
    <w:p w14:paraId="61C79037" w14:textId="557AE967" w:rsidR="008926E0" w:rsidRPr="00C74BEB" w:rsidRDefault="00C74BEB" w:rsidP="00A52E52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Senha não confere</w:t>
      </w:r>
    </w:p>
    <w:p w14:paraId="7AC6C203" w14:textId="2158A2E4" w:rsidR="00C74BEB" w:rsidRDefault="00C74BEB" w:rsidP="00C74BEB">
      <w:pPr>
        <w:pStyle w:val="Corpodetexto"/>
      </w:pPr>
      <w:r>
        <w:lastRenderedPageBreak/>
        <w:t>Se no passo 4 o sistema verifica que a matricula funcional pertence a um usuário cadastrado, porém a digitada não confere com a senha atual então:</w:t>
      </w:r>
    </w:p>
    <w:p w14:paraId="31B8DB08" w14:textId="62B83AA7" w:rsidR="00127355" w:rsidRDefault="00127355" w:rsidP="00A52E52">
      <w:pPr>
        <w:pStyle w:val="Corpodetexto"/>
        <w:numPr>
          <w:ilvl w:val="0"/>
          <w:numId w:val="7"/>
        </w:numPr>
      </w:pPr>
      <w:r>
        <w:t>O sistema informa ao usuário matricula funcional ou senha invalidas ou não cadastrada</w:t>
      </w:r>
    </w:p>
    <w:p w14:paraId="642F5B91" w14:textId="6A44C1E4" w:rsidR="00127355" w:rsidRDefault="00127355" w:rsidP="00A52E52">
      <w:pPr>
        <w:pStyle w:val="Corpodetexto"/>
        <w:numPr>
          <w:ilvl w:val="0"/>
          <w:numId w:val="7"/>
        </w:numPr>
      </w:pPr>
      <w:r>
        <w:t>O sistema limpa o campo da senha.</w:t>
      </w:r>
    </w:p>
    <w:p w14:paraId="5C8C2787" w14:textId="486173DE" w:rsidR="0009751C" w:rsidRPr="0009751C" w:rsidRDefault="0009751C" w:rsidP="00A52E52">
      <w:pPr>
        <w:pStyle w:val="Corpodetexto"/>
        <w:numPr>
          <w:ilvl w:val="0"/>
          <w:numId w:val="7"/>
        </w:numPr>
      </w:pPr>
      <w:r>
        <w:t xml:space="preserve">O </w:t>
      </w:r>
      <w:r w:rsidR="00127355">
        <w:t>sistema informa favor verificar dados digitados e/ou entrar em contato ao Delegado para o cadastro no sistema.</w:t>
      </w:r>
    </w:p>
    <w:p w14:paraId="5B194C13" w14:textId="77777777" w:rsidR="0011038F" w:rsidRDefault="0011038F" w:rsidP="00A52E5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>Se usuário não digitou matricula funcional</w:t>
      </w:r>
    </w:p>
    <w:p w14:paraId="74885901" w14:textId="77777777" w:rsidR="0011038F" w:rsidRDefault="0011038F" w:rsidP="0011038F">
      <w:pPr>
        <w:pStyle w:val="Corpodetexto"/>
      </w:pPr>
      <w:r>
        <w:t>Se no passo 2 o usuário deixou o campo em branco.</w:t>
      </w:r>
    </w:p>
    <w:p w14:paraId="2DCB6EFB" w14:textId="77777777" w:rsidR="0011038F" w:rsidRDefault="0011038F" w:rsidP="00A52E52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que o usuário precisa digitar sua matricula funcional.</w:t>
      </w:r>
    </w:p>
    <w:p w14:paraId="706D5126" w14:textId="77777777" w:rsidR="0011038F" w:rsidRDefault="0011038F" w:rsidP="00A52E52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para digitação da matricula funcional.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1720E547" w:rsidR="00CE4AB3" w:rsidRDefault="00CE4AB3" w:rsidP="00A52E52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não digitou </w:t>
      </w:r>
      <w:r>
        <w:rPr>
          <w:b/>
          <w:bCs/>
          <w:i w:val="0"/>
          <w:iCs/>
        </w:rPr>
        <w:t>a senha</w:t>
      </w:r>
    </w:p>
    <w:p w14:paraId="75112A0C" w14:textId="3546DD6A" w:rsidR="00CE4AB3" w:rsidRDefault="00CE4AB3" w:rsidP="00CE4AB3">
      <w:pPr>
        <w:pStyle w:val="Corpodetexto"/>
      </w:pPr>
      <w:r>
        <w:t>Se no passo 3 o usuário deixou o campo em branco.</w:t>
      </w:r>
    </w:p>
    <w:p w14:paraId="2E8711B6" w14:textId="3A8616E3" w:rsidR="00CE4AB3" w:rsidRDefault="00CE4AB3" w:rsidP="00A52E52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que o usuário precisa digitar sua senha.</w:t>
      </w:r>
    </w:p>
    <w:p w14:paraId="0EBF36A2" w14:textId="6CB656F3" w:rsidR="00CE4AB3" w:rsidRDefault="00CE4AB3" w:rsidP="00A52E52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campo senha para a digitação da senha.</w:t>
      </w:r>
    </w:p>
    <w:p w14:paraId="2A32A09D" w14:textId="1B72C243" w:rsidR="0011038F" w:rsidRDefault="0011038F" w:rsidP="0011038F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6A320AA" w14:textId="77777777" w:rsidR="0011038F" w:rsidRPr="008926E0" w:rsidRDefault="0011038F" w:rsidP="0011038F">
      <w:pPr>
        <w:pStyle w:val="Ttulo2"/>
      </w:pPr>
      <w:bookmarkStart w:id="8" w:name="_Toc70528356"/>
      <w:r w:rsidRPr="008926E0">
        <w:t>Fluxos de Exceção</w:t>
      </w:r>
      <w:bookmarkEnd w:id="8"/>
    </w:p>
    <w:p w14:paraId="1C93369F" w14:textId="150029CA" w:rsidR="0011038F" w:rsidRDefault="00317244" w:rsidP="00317244">
      <w:pPr>
        <w:widowControl w:val="0"/>
        <w:suppressAutoHyphens/>
        <w:spacing w:before="60" w:after="60"/>
        <w:ind w:left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Se o sistema estiver o fora do ar.</w:t>
      </w:r>
    </w:p>
    <w:p w14:paraId="424FD88A" w14:textId="3B955B74" w:rsidR="00317244" w:rsidRPr="00317244" w:rsidRDefault="00317244" w:rsidP="00A52E52">
      <w:pPr>
        <w:pStyle w:val="PargrafodaLista"/>
        <w:widowControl w:val="0"/>
        <w:numPr>
          <w:ilvl w:val="0"/>
          <w:numId w:val="8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Sistema exibe mensagem de exceção sistema fora do ar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70528357"/>
      <w:r w:rsidRPr="008926E0">
        <w:rPr>
          <w:szCs w:val="28"/>
        </w:rPr>
        <w:t>Pós- condições</w:t>
      </w:r>
      <w:bookmarkEnd w:id="9"/>
    </w:p>
    <w:p w14:paraId="5EB17B3A" w14:textId="7637746B" w:rsidR="00410646" w:rsidRPr="0065395C" w:rsidRDefault="0065395C" w:rsidP="00A52E52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logado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70528358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A52E52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098D29CD" w:rsidR="00127355" w:rsidRPr="0065395C" w:rsidRDefault="00127355" w:rsidP="00A52E52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70528359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70528360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7C6D" w14:textId="77777777" w:rsidR="00A52E52" w:rsidRDefault="00A52E52">
      <w:r>
        <w:separator/>
      </w:r>
    </w:p>
  </w:endnote>
  <w:endnote w:type="continuationSeparator" w:id="0">
    <w:p w14:paraId="42371BEE" w14:textId="77777777" w:rsidR="00A52E52" w:rsidRDefault="00A5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44EF" w14:textId="77777777" w:rsidR="00A52E52" w:rsidRDefault="00A52E52">
      <w:r>
        <w:separator/>
      </w:r>
    </w:p>
  </w:footnote>
  <w:footnote w:type="continuationSeparator" w:id="0">
    <w:p w14:paraId="2B61CCA5" w14:textId="77777777" w:rsidR="00A52E52" w:rsidRDefault="00A52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75F9B5B4" w:rsidR="004C6119" w:rsidRDefault="00920469" w:rsidP="00F81206">
          <w:pPr>
            <w:pStyle w:val="Cabealho"/>
            <w:jc w:val="center"/>
          </w:pPr>
          <w:r>
            <w:rPr>
              <w:color w:val="0000FF"/>
            </w:rPr>
            <w:t>01/04/2021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252D"/>
    <w:multiLevelType w:val="hybridMultilevel"/>
    <w:tmpl w:val="599C38C8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811EB9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ED7306"/>
    <w:multiLevelType w:val="hybridMultilevel"/>
    <w:tmpl w:val="E084C0CE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3E61E1"/>
    <w:multiLevelType w:val="hybridMultilevel"/>
    <w:tmpl w:val="B57AC090"/>
    <w:lvl w:ilvl="0" w:tplc="EF52CD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751C"/>
    <w:rsid w:val="000B0D2D"/>
    <w:rsid w:val="000C6A95"/>
    <w:rsid w:val="000D60FA"/>
    <w:rsid w:val="00103775"/>
    <w:rsid w:val="0011038F"/>
    <w:rsid w:val="00127355"/>
    <w:rsid w:val="00130C97"/>
    <w:rsid w:val="00190907"/>
    <w:rsid w:val="001B4894"/>
    <w:rsid w:val="001C1998"/>
    <w:rsid w:val="001C7F06"/>
    <w:rsid w:val="001D6BDE"/>
    <w:rsid w:val="001F0899"/>
    <w:rsid w:val="00244A2F"/>
    <w:rsid w:val="00252E50"/>
    <w:rsid w:val="00281BEF"/>
    <w:rsid w:val="002F33BD"/>
    <w:rsid w:val="00302BA8"/>
    <w:rsid w:val="00311550"/>
    <w:rsid w:val="00317244"/>
    <w:rsid w:val="00333717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9F8"/>
    <w:rsid w:val="007F6444"/>
    <w:rsid w:val="008057AB"/>
    <w:rsid w:val="00872F7C"/>
    <w:rsid w:val="00891FF2"/>
    <w:rsid w:val="008926E0"/>
    <w:rsid w:val="00900C0F"/>
    <w:rsid w:val="0091768A"/>
    <w:rsid w:val="00920469"/>
    <w:rsid w:val="00931F6F"/>
    <w:rsid w:val="009331D0"/>
    <w:rsid w:val="00935470"/>
    <w:rsid w:val="00936F9B"/>
    <w:rsid w:val="009627D9"/>
    <w:rsid w:val="009B100B"/>
    <w:rsid w:val="00A1396A"/>
    <w:rsid w:val="00A32590"/>
    <w:rsid w:val="00A35610"/>
    <w:rsid w:val="00A52E52"/>
    <w:rsid w:val="00A54C36"/>
    <w:rsid w:val="00A85E73"/>
    <w:rsid w:val="00AA1A30"/>
    <w:rsid w:val="00AC6944"/>
    <w:rsid w:val="00AD3231"/>
    <w:rsid w:val="00B62631"/>
    <w:rsid w:val="00BA035F"/>
    <w:rsid w:val="00BA2FB6"/>
    <w:rsid w:val="00BB2C3D"/>
    <w:rsid w:val="00BB7C1D"/>
    <w:rsid w:val="00BC454A"/>
    <w:rsid w:val="00BC5EA5"/>
    <w:rsid w:val="00BD2254"/>
    <w:rsid w:val="00C0196F"/>
    <w:rsid w:val="00C36D6F"/>
    <w:rsid w:val="00C414FD"/>
    <w:rsid w:val="00C53500"/>
    <w:rsid w:val="00C60614"/>
    <w:rsid w:val="00C74065"/>
    <w:rsid w:val="00C74BEB"/>
    <w:rsid w:val="00C766B2"/>
    <w:rsid w:val="00C76E54"/>
    <w:rsid w:val="00CE4AB3"/>
    <w:rsid w:val="00D4142F"/>
    <w:rsid w:val="00D51D2B"/>
    <w:rsid w:val="00D56CC4"/>
    <w:rsid w:val="00DA1B6B"/>
    <w:rsid w:val="00DF0E92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77333"/>
    <w:rsid w:val="00F81206"/>
    <w:rsid w:val="00FA1CF2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14</TotalTime>
  <Pages>5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4038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4</cp:revision>
  <cp:lastPrinted>2007-06-13T20:22:00Z</cp:lastPrinted>
  <dcterms:created xsi:type="dcterms:W3CDTF">2021-04-28T22:29:00Z</dcterms:created>
  <dcterms:modified xsi:type="dcterms:W3CDTF">2021-05-10T12:21:00Z</dcterms:modified>
</cp:coreProperties>
</file>