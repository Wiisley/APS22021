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0991BA27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616A1">
        <w:t>Listar</w:t>
      </w:r>
      <w:r w:rsidR="00851CE6">
        <w:t xml:space="preserve"> </w:t>
      </w:r>
      <w:r w:rsidR="008616A1">
        <w:t>Relatórios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D074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D074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D074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D074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D074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D074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D074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D074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D074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D074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CC1F0C3" w:rsidR="000C6A95" w:rsidRPr="00CE4AB3" w:rsidRDefault="00274861" w:rsidP="000C6A95">
      <w:pPr>
        <w:pStyle w:val="Ttulo"/>
        <w:jc w:val="center"/>
      </w:pPr>
      <w:r>
        <w:t>Listar Relatórios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537B6DEE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gerar um relatório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CE963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274861">
        <w:rPr>
          <w:szCs w:val="28"/>
        </w:rPr>
        <w:t>Listar Relatórios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92F6F3B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195E27">
        <w:t>listar os relatórios d</w:t>
      </w:r>
      <w:r>
        <w:t>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56C72E0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274861">
        <w:t>Relatórios</w:t>
      </w:r>
      <w:r w:rsidR="00BE0992">
        <w:t>”.</w:t>
      </w:r>
    </w:p>
    <w:p w14:paraId="357E52CA" w14:textId="0027A534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o </w:t>
      </w:r>
      <w:r w:rsidR="00274861">
        <w:t>relatório</w:t>
      </w:r>
      <w:r>
        <w:t xml:space="preserve"> </w:t>
      </w:r>
      <w:r w:rsidR="00274861">
        <w:t>de assaltos no período de um mês até a data de hoje</w:t>
      </w:r>
      <w:r>
        <w:t>.</w:t>
      </w:r>
    </w:p>
    <w:p w14:paraId="384BDC0B" w14:textId="31F8A0A3" w:rsidR="00851CE6" w:rsidRDefault="00851CE6" w:rsidP="0029553D">
      <w:pPr>
        <w:pStyle w:val="Corpodetexto"/>
        <w:numPr>
          <w:ilvl w:val="0"/>
          <w:numId w:val="4"/>
        </w:numPr>
      </w:pPr>
      <w:r>
        <w:t xml:space="preserve">O usuário busca pelo </w:t>
      </w:r>
      <w:r w:rsidR="00274861">
        <w:t>tipo de relatório</w:t>
      </w:r>
      <w:r>
        <w:t xml:space="preserve"> que deseja</w:t>
      </w:r>
      <w:r w:rsidR="00274861">
        <w:t xml:space="preserve"> e período</w:t>
      </w:r>
      <w:r>
        <w:t>.</w:t>
      </w:r>
    </w:p>
    <w:p w14:paraId="086059AF" w14:textId="73D49D38" w:rsidR="00C53500" w:rsidRDefault="00C53500" w:rsidP="0029553D">
      <w:pPr>
        <w:pStyle w:val="Corpodetexto"/>
        <w:numPr>
          <w:ilvl w:val="0"/>
          <w:numId w:val="4"/>
        </w:numPr>
      </w:pPr>
      <w:r>
        <w:t xml:space="preserve">O </w:t>
      </w:r>
      <w:r w:rsidR="00FB306A">
        <w:t xml:space="preserve">sistema </w:t>
      </w:r>
      <w:r w:rsidR="00274861">
        <w:t>gera esse relatório na tela</w:t>
      </w:r>
      <w:r w:rsidR="00FB306A">
        <w:t xml:space="preserve"> com todas as informações </w:t>
      </w:r>
      <w:r w:rsidR="00274861">
        <w:t>solicitadas pelo usuário</w:t>
      </w:r>
      <w:r w:rsidR="00FB306A">
        <w:t>.</w:t>
      </w:r>
    </w:p>
    <w:p w14:paraId="3EA0654E" w14:textId="4146124B" w:rsidR="00274861" w:rsidRDefault="00274861" w:rsidP="0029553D">
      <w:pPr>
        <w:pStyle w:val="Corpodetexto"/>
        <w:numPr>
          <w:ilvl w:val="0"/>
          <w:numId w:val="4"/>
        </w:numPr>
      </w:pPr>
      <w:r>
        <w:t>O sistema libera o botão para impressão do relatório gerado.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44968C68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E953C09" w14:textId="77777777" w:rsidR="00FB306A" w:rsidRPr="00FB306A" w:rsidRDefault="00FB306A" w:rsidP="00FB306A">
      <w:pPr>
        <w:pStyle w:val="Corpodetexto"/>
      </w:pPr>
    </w:p>
    <w:p w14:paraId="35733C23" w14:textId="4052FB3A" w:rsidR="00851CE6" w:rsidRPr="00C74BEB" w:rsidRDefault="00274861" w:rsidP="0029553D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bookmarkStart w:id="7" w:name="_Hlk70526752"/>
      <w:r>
        <w:rPr>
          <w:b/>
          <w:bCs/>
          <w:i w:val="0"/>
          <w:iCs/>
        </w:rPr>
        <w:t>Período invalido</w:t>
      </w:r>
    </w:p>
    <w:p w14:paraId="20D6CA08" w14:textId="567EDE2E" w:rsidR="00851CE6" w:rsidRDefault="00851CE6" w:rsidP="00851CE6">
      <w:pPr>
        <w:pStyle w:val="Corpodetexto"/>
      </w:pPr>
      <w:r>
        <w:t xml:space="preserve">Se no passo 4 o sistema verifica que o </w:t>
      </w:r>
      <w:r w:rsidR="00274861">
        <w:t>período é invalido</w:t>
      </w:r>
      <w:r>
        <w:t>:</w:t>
      </w:r>
    </w:p>
    <w:p w14:paraId="6B115B09" w14:textId="5FBEB101" w:rsidR="00851CE6" w:rsidRDefault="00851CE6" w:rsidP="00274861">
      <w:pPr>
        <w:pStyle w:val="Corpodetexto"/>
        <w:numPr>
          <w:ilvl w:val="0"/>
          <w:numId w:val="8"/>
        </w:numPr>
        <w:ind w:left="1560"/>
      </w:pPr>
      <w:r>
        <w:t xml:space="preserve">O sistema informa ao usuário que o </w:t>
      </w:r>
      <w:r w:rsidR="00274861">
        <w:t>período não é valido para a gerar o relatório</w:t>
      </w:r>
      <w:r>
        <w:t>.</w:t>
      </w:r>
    </w:p>
    <w:p w14:paraId="01C7DC52" w14:textId="06196157" w:rsidR="00137621" w:rsidRDefault="00137621" w:rsidP="00274861">
      <w:pPr>
        <w:pStyle w:val="Corpodetexto"/>
        <w:numPr>
          <w:ilvl w:val="0"/>
          <w:numId w:val="8"/>
        </w:numPr>
        <w:ind w:left="1560"/>
      </w:pPr>
      <w:r>
        <w:t xml:space="preserve">O sistema </w:t>
      </w:r>
      <w:r w:rsidR="00274861">
        <w:t>pisca o as datas e informa o período possível de busca.</w:t>
      </w:r>
    </w:p>
    <w:p w14:paraId="5A66F51C" w14:textId="6DAB7BDA" w:rsidR="00274861" w:rsidRDefault="00274861" w:rsidP="00274861">
      <w:pPr>
        <w:pStyle w:val="Corpodetexto"/>
        <w:numPr>
          <w:ilvl w:val="0"/>
          <w:numId w:val="8"/>
        </w:numPr>
        <w:ind w:left="1560"/>
      </w:pPr>
      <w:r>
        <w:t>O sistema limpa as datas.</w:t>
      </w:r>
    </w:p>
    <w:p w14:paraId="1E83F6C3" w14:textId="079368AF" w:rsidR="00851CE6" w:rsidRDefault="00851CE6" w:rsidP="00851CE6">
      <w:pPr>
        <w:pStyle w:val="Corpodetexto"/>
        <w:ind w:left="0"/>
      </w:pPr>
    </w:p>
    <w:p w14:paraId="3D23C456" w14:textId="77777777" w:rsidR="00274861" w:rsidRDefault="00274861" w:rsidP="00851CE6">
      <w:pPr>
        <w:pStyle w:val="Corpodetexto"/>
        <w:ind w:left="0"/>
      </w:pPr>
    </w:p>
    <w:bookmarkEnd w:id="7"/>
    <w:p w14:paraId="7F25ADD3" w14:textId="4454E2F3" w:rsidR="00274861" w:rsidRPr="00C74BEB" w:rsidRDefault="00274861" w:rsidP="0027486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638A7934" w14:textId="1CA3ECAA" w:rsidR="00274861" w:rsidRDefault="00274861" w:rsidP="00274861">
      <w:pPr>
        <w:pStyle w:val="Corpodetexto"/>
      </w:pPr>
      <w:r>
        <w:t>Se no passo 4 o sistema verifica que o período foi preenchido porém não selecionado o tipo de relatório:</w:t>
      </w:r>
    </w:p>
    <w:p w14:paraId="52589BFA" w14:textId="01F480FE" w:rsidR="00274861" w:rsidRDefault="00274861" w:rsidP="00274861">
      <w:pPr>
        <w:pStyle w:val="Corpodetexto"/>
        <w:numPr>
          <w:ilvl w:val="0"/>
          <w:numId w:val="9"/>
        </w:numPr>
        <w:ind w:left="1560"/>
      </w:pPr>
      <w:r>
        <w:t>O sistema informa ao usuário selecione o tipo de relatório.</w:t>
      </w:r>
    </w:p>
    <w:p w14:paraId="7E7EBAFB" w14:textId="46D1A5DB" w:rsidR="00E2525C" w:rsidRPr="008926E0" w:rsidRDefault="00274861" w:rsidP="00274861">
      <w:pPr>
        <w:pStyle w:val="Corpodetexto"/>
        <w:numPr>
          <w:ilvl w:val="0"/>
          <w:numId w:val="9"/>
        </w:numPr>
        <w:ind w:left="1560"/>
        <w:rPr>
          <w:rFonts w:cs="Arial"/>
          <w:noProof/>
          <w:szCs w:val="20"/>
          <w:lang w:eastAsia="ar-SA"/>
        </w:rPr>
      </w:pPr>
      <w:r>
        <w:t>O sistema o seleciona campo para a busca.</w:t>
      </w: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46B0A62F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274861">
        <w:t>Relatório gerado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257C202" w14:textId="0A38D596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Ocorrências</w:t>
      </w:r>
    </w:p>
    <w:p w14:paraId="18F3CB9B" w14:textId="45753BA0" w:rsidR="0044466F" w:rsidRPr="0065395C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Plantões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13"/>
      <w:footerReference w:type="default" r:id="rId14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2A01" w14:textId="77777777" w:rsidR="008D0744" w:rsidRDefault="008D0744">
      <w:r>
        <w:separator/>
      </w:r>
    </w:p>
  </w:endnote>
  <w:endnote w:type="continuationSeparator" w:id="0">
    <w:p w14:paraId="660C036C" w14:textId="77777777" w:rsidR="008D0744" w:rsidRDefault="008D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C985" w14:textId="77777777" w:rsidR="00195E27" w:rsidRDefault="00195E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0D24" w14:textId="77777777" w:rsidR="00195E27" w:rsidRDefault="00195E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F9BB" w14:textId="77777777" w:rsidR="00195E27" w:rsidRDefault="00195E2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DDA4" w14:textId="77777777" w:rsidR="008D0744" w:rsidRDefault="008D0744">
      <w:r>
        <w:separator/>
      </w:r>
    </w:p>
  </w:footnote>
  <w:footnote w:type="continuationSeparator" w:id="0">
    <w:p w14:paraId="1F149215" w14:textId="77777777" w:rsidR="008D0744" w:rsidRDefault="008D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64DD" w14:textId="77777777" w:rsidR="00195E27" w:rsidRDefault="00195E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7961" w14:textId="77777777" w:rsidR="00195E27" w:rsidRDefault="00195E2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32771CDE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195E27">
            <w:rPr>
              <w:color w:val="0000FF"/>
            </w:rPr>
            <w:t>Listar Relatórios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3F9A1473" w:rsidR="004C6119" w:rsidRDefault="00195E27" w:rsidP="00F81206">
          <w:pPr>
            <w:pStyle w:val="Cabealho"/>
            <w:jc w:val="center"/>
          </w:pPr>
          <w:r>
            <w:rPr>
              <w:color w:val="0000FF"/>
            </w:rPr>
            <w:t>16</w:t>
          </w:r>
          <w:r w:rsidR="00920469">
            <w:rPr>
              <w:color w:val="0000FF"/>
            </w:rPr>
            <w:t>/0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5E2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628D"/>
    <w:rsid w:val="004C5005"/>
    <w:rsid w:val="004C6119"/>
    <w:rsid w:val="005352C3"/>
    <w:rsid w:val="00572214"/>
    <w:rsid w:val="0057241A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8D0744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57871"/>
    <w:rsid w:val="00C60614"/>
    <w:rsid w:val="00C74065"/>
    <w:rsid w:val="00C74BEB"/>
    <w:rsid w:val="00C766B2"/>
    <w:rsid w:val="00C76E54"/>
    <w:rsid w:val="00C94B77"/>
    <w:rsid w:val="00CE4AB3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22</TotalTime>
  <Pages>5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3612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3</cp:revision>
  <cp:lastPrinted>2007-06-13T20:22:00Z</cp:lastPrinted>
  <dcterms:created xsi:type="dcterms:W3CDTF">2021-05-10T21:19:00Z</dcterms:created>
  <dcterms:modified xsi:type="dcterms:W3CDTF">2021-05-16T18:22:00Z</dcterms:modified>
</cp:coreProperties>
</file>