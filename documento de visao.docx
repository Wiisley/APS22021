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F1FC6" w14:textId="77777777" w:rsidR="00DD5E12" w:rsidRPr="005123E9" w:rsidRDefault="00DD5E12" w:rsidP="00DD5E12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5123E9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Nota1</w:t>
      </w:r>
      <w:r w:rsidRPr="005123E9">
        <w:rPr>
          <w:rFonts w:ascii="Arial" w:hAnsi="Arial" w:cs="Arial"/>
          <w:noProof/>
          <w:color w:val="0000FF"/>
          <w:sz w:val="20"/>
          <w:szCs w:val="20"/>
          <w:lang w:eastAsia="ar-SA"/>
        </w:rPr>
        <w:t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as notas.&gt;</w:t>
      </w:r>
    </w:p>
    <w:p w14:paraId="1BE2A6E7" w14:textId="77777777" w:rsidR="00DD5E12" w:rsidRPr="005123E9" w:rsidRDefault="00DD5E12" w:rsidP="00DD5E12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color w:val="0000FF"/>
          <w:sz w:val="20"/>
          <w:szCs w:val="20"/>
          <w:lang w:eastAsia="ar-SA"/>
        </w:rPr>
        <w:t>&lt;</w:t>
      </w:r>
      <w:r w:rsidRPr="005123E9">
        <w:rPr>
          <w:rFonts w:ascii="Arial" w:hAnsi="Arial" w:cs="Arial"/>
          <w:b/>
          <w:noProof/>
          <w:color w:val="0000FF"/>
          <w:sz w:val="20"/>
          <w:szCs w:val="20"/>
          <w:lang w:eastAsia="ar-SA"/>
        </w:rPr>
        <w:t>Nota2</w:t>
      </w:r>
      <w:r w:rsidRPr="005123E9">
        <w:rPr>
          <w:rFonts w:ascii="Arial" w:hAnsi="Arial" w:cs="Arial"/>
          <w:noProof/>
          <w:color w:val="0000FF"/>
          <w:sz w:val="20"/>
          <w:szCs w:val="20"/>
          <w:lang w:eastAsia="ar-SA"/>
        </w:rPr>
        <w:t>: Para que a numeração seja mantida, consistente com o padrão, os títulos das seções e subseções devem continuar aparecendo no documento, indicando-se “Não se aplica.” no respectivo corpo quando não houver informações a serem colocadas.&gt;</w:t>
      </w:r>
    </w:p>
    <w:p w14:paraId="6129B9B1" w14:textId="77777777" w:rsidR="00DD5E12" w:rsidRPr="005123E9" w:rsidRDefault="00DD5E12" w:rsidP="00DD5E12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color w:val="0000FF"/>
          <w:sz w:val="20"/>
          <w:szCs w:val="20"/>
          <w:lang w:eastAsia="ar-SA"/>
        </w:rPr>
      </w:pPr>
    </w:p>
    <w:p w14:paraId="18C5A9F9" w14:textId="77777777" w:rsidR="00DD5E12" w:rsidRPr="005123E9" w:rsidRDefault="00DD5E12" w:rsidP="00DD5E12">
      <w:pPr>
        <w:pStyle w:val="Ttulo"/>
        <w:spacing w:before="240" w:line="240" w:lineRule="atLeast"/>
      </w:pPr>
    </w:p>
    <w:p w14:paraId="721673CB" w14:textId="77777777" w:rsidR="00DD5E12" w:rsidRPr="005123E9" w:rsidRDefault="00DD5E12" w:rsidP="00DD5E12">
      <w:pPr>
        <w:pStyle w:val="Ttulo"/>
        <w:spacing w:before="240" w:line="240" w:lineRule="atLeast"/>
      </w:pPr>
    </w:p>
    <w:p w14:paraId="626537BE" w14:textId="77777777" w:rsidR="00DD5E12" w:rsidRPr="005123E9" w:rsidRDefault="00DD5E12" w:rsidP="00DD5E12">
      <w:pPr>
        <w:pStyle w:val="Ttulo"/>
        <w:spacing w:before="240" w:line="240" w:lineRule="atLeast"/>
      </w:pPr>
    </w:p>
    <w:p w14:paraId="60185DBF" w14:textId="547AC40F" w:rsidR="00DD5E12" w:rsidRPr="005123E9" w:rsidRDefault="00DD5E12" w:rsidP="00DD5E12">
      <w:pPr>
        <w:pStyle w:val="Ttulo"/>
        <w:spacing w:before="240" w:line="240" w:lineRule="atLeast"/>
      </w:pPr>
      <w:r w:rsidRPr="005123E9">
        <w:t xml:space="preserve">Projeto: </w:t>
      </w:r>
      <w:r w:rsidR="00EC18D7" w:rsidRPr="005123E9">
        <w:t>E-Ocorrência</w:t>
      </w:r>
    </w:p>
    <w:p w14:paraId="21D14D8B" w14:textId="77777777" w:rsidR="00DD5E12" w:rsidRPr="005123E9" w:rsidRDefault="00DD5E12" w:rsidP="00DD5E12">
      <w:pPr>
        <w:pStyle w:val="Ttulo"/>
        <w:spacing w:before="240" w:line="240" w:lineRule="atLeast"/>
      </w:pPr>
      <w:r w:rsidRPr="005123E9">
        <w:t>Documento de Visão</w:t>
      </w:r>
      <w:r w:rsidR="006747F8" w:rsidRPr="005123E9">
        <w:t xml:space="preserve"> do Projeto</w:t>
      </w:r>
    </w:p>
    <w:p w14:paraId="75988936" w14:textId="77777777" w:rsidR="00DD5E12" w:rsidRPr="005123E9" w:rsidRDefault="00DD5E12" w:rsidP="00DD5E12">
      <w:pPr>
        <w:pStyle w:val="Ttulo"/>
        <w:spacing w:before="240" w:line="240" w:lineRule="atLeast"/>
      </w:pPr>
      <w:r w:rsidRPr="005123E9">
        <w:t>Versão</w:t>
      </w:r>
      <w:r w:rsidR="00033106" w:rsidRPr="005123E9">
        <w:t xml:space="preserve"> do Documento</w:t>
      </w:r>
      <w:r w:rsidRPr="005123E9">
        <w:t xml:space="preserve"> &lt;1.0&gt;</w:t>
      </w:r>
    </w:p>
    <w:p w14:paraId="77D4D3E6" w14:textId="77777777" w:rsidR="004C6119" w:rsidRPr="005123E9" w:rsidRDefault="004C6119">
      <w:pPr>
        <w:rPr>
          <w:rFonts w:ascii="Arial" w:hAnsi="Arial" w:cs="Arial"/>
        </w:rPr>
      </w:pPr>
    </w:p>
    <w:p w14:paraId="3AD2255A" w14:textId="77777777" w:rsidR="004C6119" w:rsidRPr="005123E9" w:rsidRDefault="004C6119">
      <w:pPr>
        <w:rPr>
          <w:rFonts w:ascii="Arial" w:hAnsi="Arial" w:cs="Arial"/>
        </w:rPr>
        <w:sectPr w:rsidR="004C6119" w:rsidRPr="005123E9" w:rsidSect="000168A8">
          <w:headerReference w:type="default" r:id="rId8"/>
          <w:pgSz w:w="11907" w:h="16840" w:code="9"/>
          <w:pgMar w:top="1701" w:right="1418" w:bottom="1418" w:left="1701" w:header="1134" w:footer="567" w:gutter="0"/>
          <w:cols w:space="708"/>
          <w:docGrid w:linePitch="360"/>
        </w:sectPr>
      </w:pPr>
    </w:p>
    <w:p w14:paraId="2AEFBED8" w14:textId="77777777" w:rsidR="004C6119" w:rsidRPr="005123E9" w:rsidRDefault="004C6119">
      <w:pPr>
        <w:pStyle w:val="Ttulo"/>
        <w:jc w:val="center"/>
      </w:pPr>
      <w:r w:rsidRPr="005123E9">
        <w:lastRenderedPageBreak/>
        <w:t>Histórico de Revisão</w:t>
      </w:r>
    </w:p>
    <w:p w14:paraId="4A793371" w14:textId="77777777" w:rsidR="000168A8" w:rsidRPr="005123E9" w:rsidRDefault="000168A8" w:rsidP="000168A8">
      <w:pPr>
        <w:pStyle w:val="Corpodetexto"/>
        <w:rPr>
          <w:rFonts w:cs="Arial"/>
        </w:rPr>
      </w:pPr>
    </w:p>
    <w:p w14:paraId="26B76120" w14:textId="77777777" w:rsidR="000168A8" w:rsidRPr="005123E9" w:rsidRDefault="000168A8" w:rsidP="000168A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>&lt;As atualizações do documento devem ser reportadas, neste histórico.&gt;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3"/>
        <w:gridCol w:w="4877"/>
        <w:gridCol w:w="2298"/>
      </w:tblGrid>
      <w:tr w:rsidR="005123E9" w:rsidRPr="005123E9" w14:paraId="4022C2B5" w14:textId="77777777" w:rsidTr="000168A8">
        <w:trPr>
          <w:cantSplit/>
          <w:tblHeader/>
        </w:trPr>
        <w:tc>
          <w:tcPr>
            <w:tcW w:w="913" w:type="pct"/>
            <w:shd w:val="clear" w:color="auto" w:fill="CCCCCC"/>
          </w:tcPr>
          <w:p w14:paraId="6415D1C1" w14:textId="77777777" w:rsidR="006035A0" w:rsidRPr="005123E9" w:rsidRDefault="006035A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123E9"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2778" w:type="pct"/>
            <w:shd w:val="clear" w:color="auto" w:fill="CCCCCC"/>
          </w:tcPr>
          <w:p w14:paraId="341CBDBE" w14:textId="77777777" w:rsidR="006035A0" w:rsidRPr="005123E9" w:rsidRDefault="006035A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123E9">
              <w:rPr>
                <w:rFonts w:ascii="Arial" w:hAnsi="Arial" w:cs="Arial"/>
                <w:b/>
                <w:bCs/>
                <w:sz w:val="20"/>
              </w:rPr>
              <w:t>Descrição</w:t>
            </w:r>
          </w:p>
        </w:tc>
        <w:tc>
          <w:tcPr>
            <w:tcW w:w="1309" w:type="pct"/>
            <w:shd w:val="clear" w:color="auto" w:fill="CCCCCC"/>
          </w:tcPr>
          <w:p w14:paraId="4DA7F9B0" w14:textId="77777777" w:rsidR="006035A0" w:rsidRPr="005123E9" w:rsidRDefault="006035A0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123E9">
              <w:rPr>
                <w:rFonts w:ascii="Arial" w:hAnsi="Arial" w:cs="Arial"/>
                <w:b/>
                <w:bCs/>
                <w:sz w:val="20"/>
              </w:rPr>
              <w:t>Autor</w:t>
            </w:r>
          </w:p>
        </w:tc>
      </w:tr>
      <w:tr w:rsidR="006035A0" w:rsidRPr="005123E9" w14:paraId="3876D851" w14:textId="77777777" w:rsidTr="000168A8">
        <w:tc>
          <w:tcPr>
            <w:tcW w:w="913" w:type="pct"/>
          </w:tcPr>
          <w:p w14:paraId="10947791" w14:textId="77777777" w:rsidR="006035A0" w:rsidRPr="005123E9" w:rsidRDefault="000168A8" w:rsidP="000168A8">
            <w:pPr>
              <w:spacing w:before="60" w:after="60"/>
              <w:jc w:val="center"/>
              <w:rPr>
                <w:rFonts w:ascii="Arial" w:hAnsi="Arial" w:cs="Arial"/>
                <w:sz w:val="20"/>
              </w:rPr>
            </w:pPr>
            <w:r w:rsidRPr="005123E9">
              <w:rPr>
                <w:rFonts w:ascii="Arial" w:hAnsi="Arial" w:cs="Arial"/>
                <w:sz w:val="20"/>
              </w:rPr>
              <w:t>&lt;</w:t>
            </w:r>
            <w:r w:rsidR="006035A0" w:rsidRPr="005123E9">
              <w:rPr>
                <w:rFonts w:ascii="Arial" w:hAnsi="Arial" w:cs="Arial"/>
                <w:sz w:val="20"/>
              </w:rPr>
              <w:t>dd/mm/aaaa&gt;</w:t>
            </w:r>
          </w:p>
        </w:tc>
        <w:tc>
          <w:tcPr>
            <w:tcW w:w="2778" w:type="pct"/>
          </w:tcPr>
          <w:p w14:paraId="2ABBB90A" w14:textId="77777777" w:rsidR="006035A0" w:rsidRPr="005123E9" w:rsidRDefault="000168A8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5123E9">
              <w:rPr>
                <w:rFonts w:ascii="Arial" w:hAnsi="Arial" w:cs="Arial"/>
                <w:sz w:val="20"/>
                <w:szCs w:val="20"/>
              </w:rPr>
              <w:t>&lt;Descrição da atualização realizada no documento&gt;</w:t>
            </w:r>
          </w:p>
        </w:tc>
        <w:tc>
          <w:tcPr>
            <w:tcW w:w="1309" w:type="pct"/>
          </w:tcPr>
          <w:p w14:paraId="7EB6736B" w14:textId="77777777" w:rsidR="006035A0" w:rsidRPr="005123E9" w:rsidRDefault="000168A8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5123E9">
              <w:rPr>
                <w:rFonts w:ascii="Arial" w:hAnsi="Arial" w:cs="Arial"/>
                <w:sz w:val="20"/>
                <w:szCs w:val="20"/>
              </w:rPr>
              <w:t>&lt;Nome do responsável pela atualização.&gt;</w:t>
            </w:r>
          </w:p>
        </w:tc>
      </w:tr>
    </w:tbl>
    <w:p w14:paraId="42556C6C" w14:textId="77777777" w:rsidR="004C6119" w:rsidRPr="005123E9" w:rsidRDefault="004C6119">
      <w:pPr>
        <w:rPr>
          <w:rFonts w:ascii="Arial" w:hAnsi="Arial" w:cs="Arial"/>
          <w:sz w:val="20"/>
          <w:szCs w:val="20"/>
        </w:rPr>
      </w:pPr>
    </w:p>
    <w:p w14:paraId="622D52A2" w14:textId="77777777" w:rsidR="004C6119" w:rsidRPr="005123E9" w:rsidRDefault="004C6119">
      <w:pPr>
        <w:pStyle w:val="Ttulo"/>
        <w:jc w:val="center"/>
      </w:pPr>
      <w:r w:rsidRPr="005123E9">
        <w:br w:type="page"/>
      </w:r>
      <w:r w:rsidRPr="005123E9">
        <w:lastRenderedPageBreak/>
        <w:t>Índice</w:t>
      </w:r>
    </w:p>
    <w:p w14:paraId="4BF1FD1A" w14:textId="234A2E3B" w:rsidR="005123E9" w:rsidRDefault="00552BE9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r w:rsidRPr="005123E9">
        <w:rPr>
          <w:rFonts w:cs="Arial"/>
        </w:rPr>
        <w:fldChar w:fldCharType="begin"/>
      </w:r>
      <w:r w:rsidR="004C6119" w:rsidRPr="005123E9">
        <w:rPr>
          <w:rFonts w:cs="Arial"/>
        </w:rPr>
        <w:instrText xml:space="preserve"> TOC \o "1-2" \h \z \t "Título 3;3" </w:instrText>
      </w:r>
      <w:r w:rsidRPr="005123E9">
        <w:rPr>
          <w:rFonts w:cs="Arial"/>
        </w:rPr>
        <w:fldChar w:fldCharType="separate"/>
      </w:r>
      <w:hyperlink w:anchor="_Toc72070528" w:history="1">
        <w:r w:rsidR="005123E9" w:rsidRPr="00F02DBA">
          <w:rPr>
            <w:rStyle w:val="Hyperlink"/>
          </w:rPr>
          <w:t>1</w:t>
        </w:r>
        <w:r w:rsidR="005123E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123E9" w:rsidRPr="00F02DBA">
          <w:rPr>
            <w:rStyle w:val="Hyperlink"/>
          </w:rPr>
          <w:t>Introdução</w:t>
        </w:r>
        <w:r w:rsidR="005123E9">
          <w:rPr>
            <w:webHidden/>
          </w:rPr>
          <w:tab/>
        </w:r>
        <w:r w:rsidR="005123E9">
          <w:rPr>
            <w:webHidden/>
          </w:rPr>
          <w:fldChar w:fldCharType="begin"/>
        </w:r>
        <w:r w:rsidR="005123E9">
          <w:rPr>
            <w:webHidden/>
          </w:rPr>
          <w:instrText xml:space="preserve"> PAGEREF _Toc72070528 \h </w:instrText>
        </w:r>
        <w:r w:rsidR="005123E9">
          <w:rPr>
            <w:webHidden/>
          </w:rPr>
        </w:r>
        <w:r w:rsidR="005123E9">
          <w:rPr>
            <w:webHidden/>
          </w:rPr>
          <w:fldChar w:fldCharType="separate"/>
        </w:r>
        <w:r w:rsidR="005123E9">
          <w:rPr>
            <w:webHidden/>
          </w:rPr>
          <w:t>4</w:t>
        </w:r>
        <w:r w:rsidR="005123E9">
          <w:rPr>
            <w:webHidden/>
          </w:rPr>
          <w:fldChar w:fldCharType="end"/>
        </w:r>
      </w:hyperlink>
    </w:p>
    <w:p w14:paraId="1D87B9E5" w14:textId="712A9844" w:rsidR="005123E9" w:rsidRDefault="00A17953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070529" w:history="1">
        <w:r w:rsidR="005123E9" w:rsidRPr="00F02DBA">
          <w:rPr>
            <w:rStyle w:val="Hyperlink"/>
            <w:noProof/>
          </w:rPr>
          <w:t>1.1</w:t>
        </w:r>
        <w:r w:rsidR="005123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123E9" w:rsidRPr="00F02DBA">
          <w:rPr>
            <w:rStyle w:val="Hyperlink"/>
            <w:noProof/>
          </w:rPr>
          <w:t>Visão Estratégica</w:t>
        </w:r>
        <w:r w:rsidR="005123E9">
          <w:rPr>
            <w:noProof/>
            <w:webHidden/>
          </w:rPr>
          <w:tab/>
        </w:r>
        <w:r w:rsidR="005123E9">
          <w:rPr>
            <w:noProof/>
            <w:webHidden/>
          </w:rPr>
          <w:fldChar w:fldCharType="begin"/>
        </w:r>
        <w:r w:rsidR="005123E9">
          <w:rPr>
            <w:noProof/>
            <w:webHidden/>
          </w:rPr>
          <w:instrText xml:space="preserve"> PAGEREF _Toc72070529 \h </w:instrText>
        </w:r>
        <w:r w:rsidR="005123E9">
          <w:rPr>
            <w:noProof/>
            <w:webHidden/>
          </w:rPr>
        </w:r>
        <w:r w:rsidR="005123E9">
          <w:rPr>
            <w:noProof/>
            <w:webHidden/>
          </w:rPr>
          <w:fldChar w:fldCharType="separate"/>
        </w:r>
        <w:r w:rsidR="005123E9">
          <w:rPr>
            <w:noProof/>
            <w:webHidden/>
          </w:rPr>
          <w:t>4</w:t>
        </w:r>
        <w:r w:rsidR="005123E9">
          <w:rPr>
            <w:noProof/>
            <w:webHidden/>
          </w:rPr>
          <w:fldChar w:fldCharType="end"/>
        </w:r>
      </w:hyperlink>
    </w:p>
    <w:p w14:paraId="7AF34BCC" w14:textId="2F45212E" w:rsidR="005123E9" w:rsidRDefault="00A17953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070530" w:history="1">
        <w:r w:rsidR="005123E9" w:rsidRPr="00F02DBA">
          <w:rPr>
            <w:rStyle w:val="Hyperlink"/>
            <w:noProof/>
          </w:rPr>
          <w:t>1.2</w:t>
        </w:r>
        <w:r w:rsidR="005123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123E9" w:rsidRPr="00F02DBA">
          <w:rPr>
            <w:rStyle w:val="Hyperlink"/>
            <w:noProof/>
          </w:rPr>
          <w:t>Escopo</w:t>
        </w:r>
        <w:r w:rsidR="005123E9">
          <w:rPr>
            <w:noProof/>
            <w:webHidden/>
          </w:rPr>
          <w:tab/>
        </w:r>
        <w:r w:rsidR="005123E9">
          <w:rPr>
            <w:noProof/>
            <w:webHidden/>
          </w:rPr>
          <w:fldChar w:fldCharType="begin"/>
        </w:r>
        <w:r w:rsidR="005123E9">
          <w:rPr>
            <w:noProof/>
            <w:webHidden/>
          </w:rPr>
          <w:instrText xml:space="preserve"> PAGEREF _Toc72070530 \h </w:instrText>
        </w:r>
        <w:r w:rsidR="005123E9">
          <w:rPr>
            <w:noProof/>
            <w:webHidden/>
          </w:rPr>
        </w:r>
        <w:r w:rsidR="005123E9">
          <w:rPr>
            <w:noProof/>
            <w:webHidden/>
          </w:rPr>
          <w:fldChar w:fldCharType="separate"/>
        </w:r>
        <w:r w:rsidR="005123E9">
          <w:rPr>
            <w:noProof/>
            <w:webHidden/>
          </w:rPr>
          <w:t>4</w:t>
        </w:r>
        <w:r w:rsidR="005123E9">
          <w:rPr>
            <w:noProof/>
            <w:webHidden/>
          </w:rPr>
          <w:fldChar w:fldCharType="end"/>
        </w:r>
      </w:hyperlink>
    </w:p>
    <w:p w14:paraId="62AFC77F" w14:textId="1AAEFF6E" w:rsidR="005123E9" w:rsidRDefault="00A17953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070531" w:history="1">
        <w:r w:rsidR="005123E9" w:rsidRPr="00F02DBA">
          <w:rPr>
            <w:rStyle w:val="Hyperlink"/>
            <w:noProof/>
          </w:rPr>
          <w:t>1.3</w:t>
        </w:r>
        <w:r w:rsidR="005123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123E9" w:rsidRPr="00F02DBA">
          <w:rPr>
            <w:rStyle w:val="Hyperlink"/>
            <w:noProof/>
          </w:rPr>
          <w:t>Definições e Abreviaturas</w:t>
        </w:r>
        <w:r w:rsidR="005123E9">
          <w:rPr>
            <w:noProof/>
            <w:webHidden/>
          </w:rPr>
          <w:tab/>
        </w:r>
        <w:r w:rsidR="005123E9">
          <w:rPr>
            <w:noProof/>
            <w:webHidden/>
          </w:rPr>
          <w:fldChar w:fldCharType="begin"/>
        </w:r>
        <w:r w:rsidR="005123E9">
          <w:rPr>
            <w:noProof/>
            <w:webHidden/>
          </w:rPr>
          <w:instrText xml:space="preserve"> PAGEREF _Toc72070531 \h </w:instrText>
        </w:r>
        <w:r w:rsidR="005123E9">
          <w:rPr>
            <w:noProof/>
            <w:webHidden/>
          </w:rPr>
        </w:r>
        <w:r w:rsidR="005123E9">
          <w:rPr>
            <w:noProof/>
            <w:webHidden/>
          </w:rPr>
          <w:fldChar w:fldCharType="separate"/>
        </w:r>
        <w:r w:rsidR="005123E9">
          <w:rPr>
            <w:noProof/>
            <w:webHidden/>
          </w:rPr>
          <w:t>4</w:t>
        </w:r>
        <w:r w:rsidR="005123E9">
          <w:rPr>
            <w:noProof/>
            <w:webHidden/>
          </w:rPr>
          <w:fldChar w:fldCharType="end"/>
        </w:r>
      </w:hyperlink>
    </w:p>
    <w:p w14:paraId="0C852CAE" w14:textId="2F55BEF3" w:rsidR="005123E9" w:rsidRDefault="00A17953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070532" w:history="1">
        <w:r w:rsidR="005123E9" w:rsidRPr="00F02DBA">
          <w:rPr>
            <w:rStyle w:val="Hyperlink"/>
            <w:noProof/>
          </w:rPr>
          <w:t>1.4</w:t>
        </w:r>
        <w:r w:rsidR="005123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123E9" w:rsidRPr="00F02DBA">
          <w:rPr>
            <w:rStyle w:val="Hyperlink"/>
            <w:noProof/>
          </w:rPr>
          <w:t>Referências</w:t>
        </w:r>
        <w:r w:rsidR="005123E9">
          <w:rPr>
            <w:noProof/>
            <w:webHidden/>
          </w:rPr>
          <w:tab/>
        </w:r>
        <w:r w:rsidR="005123E9">
          <w:rPr>
            <w:noProof/>
            <w:webHidden/>
          </w:rPr>
          <w:fldChar w:fldCharType="begin"/>
        </w:r>
        <w:r w:rsidR="005123E9">
          <w:rPr>
            <w:noProof/>
            <w:webHidden/>
          </w:rPr>
          <w:instrText xml:space="preserve"> PAGEREF _Toc72070532 \h </w:instrText>
        </w:r>
        <w:r w:rsidR="005123E9">
          <w:rPr>
            <w:noProof/>
            <w:webHidden/>
          </w:rPr>
        </w:r>
        <w:r w:rsidR="005123E9">
          <w:rPr>
            <w:noProof/>
            <w:webHidden/>
          </w:rPr>
          <w:fldChar w:fldCharType="separate"/>
        </w:r>
        <w:r w:rsidR="005123E9">
          <w:rPr>
            <w:noProof/>
            <w:webHidden/>
          </w:rPr>
          <w:t>4</w:t>
        </w:r>
        <w:r w:rsidR="005123E9">
          <w:rPr>
            <w:noProof/>
            <w:webHidden/>
          </w:rPr>
          <w:fldChar w:fldCharType="end"/>
        </w:r>
      </w:hyperlink>
    </w:p>
    <w:p w14:paraId="6C0FC502" w14:textId="2C15698C" w:rsidR="005123E9" w:rsidRDefault="00A17953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72070533" w:history="1">
        <w:r w:rsidR="005123E9" w:rsidRPr="00F02DBA">
          <w:rPr>
            <w:rStyle w:val="Hyperlink"/>
          </w:rPr>
          <w:t>2</w:t>
        </w:r>
        <w:r w:rsidR="005123E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123E9" w:rsidRPr="00F02DBA">
          <w:rPr>
            <w:rStyle w:val="Hyperlink"/>
          </w:rPr>
          <w:t>Posicionamento</w:t>
        </w:r>
        <w:r w:rsidR="005123E9">
          <w:rPr>
            <w:webHidden/>
          </w:rPr>
          <w:tab/>
        </w:r>
        <w:r w:rsidR="005123E9">
          <w:rPr>
            <w:webHidden/>
          </w:rPr>
          <w:fldChar w:fldCharType="begin"/>
        </w:r>
        <w:r w:rsidR="005123E9">
          <w:rPr>
            <w:webHidden/>
          </w:rPr>
          <w:instrText xml:space="preserve"> PAGEREF _Toc72070533 \h </w:instrText>
        </w:r>
        <w:r w:rsidR="005123E9">
          <w:rPr>
            <w:webHidden/>
          </w:rPr>
        </w:r>
        <w:r w:rsidR="005123E9">
          <w:rPr>
            <w:webHidden/>
          </w:rPr>
          <w:fldChar w:fldCharType="separate"/>
        </w:r>
        <w:r w:rsidR="005123E9">
          <w:rPr>
            <w:webHidden/>
          </w:rPr>
          <w:t>5</w:t>
        </w:r>
        <w:r w:rsidR="005123E9">
          <w:rPr>
            <w:webHidden/>
          </w:rPr>
          <w:fldChar w:fldCharType="end"/>
        </w:r>
      </w:hyperlink>
    </w:p>
    <w:p w14:paraId="3405C79A" w14:textId="43980CB4" w:rsidR="005123E9" w:rsidRDefault="00A17953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070534" w:history="1">
        <w:r w:rsidR="005123E9" w:rsidRPr="00F02DBA">
          <w:rPr>
            <w:rStyle w:val="Hyperlink"/>
            <w:noProof/>
          </w:rPr>
          <w:t>2.1</w:t>
        </w:r>
        <w:r w:rsidR="005123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123E9" w:rsidRPr="00F02DBA">
          <w:rPr>
            <w:rStyle w:val="Hyperlink"/>
            <w:noProof/>
          </w:rPr>
          <w:t>Benefícios do Projeto</w:t>
        </w:r>
        <w:r w:rsidR="005123E9">
          <w:rPr>
            <w:noProof/>
            <w:webHidden/>
          </w:rPr>
          <w:tab/>
        </w:r>
        <w:r w:rsidR="005123E9">
          <w:rPr>
            <w:noProof/>
            <w:webHidden/>
          </w:rPr>
          <w:fldChar w:fldCharType="begin"/>
        </w:r>
        <w:r w:rsidR="005123E9">
          <w:rPr>
            <w:noProof/>
            <w:webHidden/>
          </w:rPr>
          <w:instrText xml:space="preserve"> PAGEREF _Toc72070534 \h </w:instrText>
        </w:r>
        <w:r w:rsidR="005123E9">
          <w:rPr>
            <w:noProof/>
            <w:webHidden/>
          </w:rPr>
        </w:r>
        <w:r w:rsidR="005123E9">
          <w:rPr>
            <w:noProof/>
            <w:webHidden/>
          </w:rPr>
          <w:fldChar w:fldCharType="separate"/>
        </w:r>
        <w:r w:rsidR="005123E9">
          <w:rPr>
            <w:noProof/>
            <w:webHidden/>
          </w:rPr>
          <w:t>5</w:t>
        </w:r>
        <w:r w:rsidR="005123E9">
          <w:rPr>
            <w:noProof/>
            <w:webHidden/>
          </w:rPr>
          <w:fldChar w:fldCharType="end"/>
        </w:r>
      </w:hyperlink>
    </w:p>
    <w:p w14:paraId="5CC72BBF" w14:textId="27010FC9" w:rsidR="005123E9" w:rsidRDefault="00A17953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070535" w:history="1">
        <w:r w:rsidR="005123E9" w:rsidRPr="00F02DBA">
          <w:rPr>
            <w:rStyle w:val="Hyperlink"/>
            <w:noProof/>
          </w:rPr>
          <w:t>2.2</w:t>
        </w:r>
        <w:r w:rsidR="005123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123E9" w:rsidRPr="00F02DBA">
          <w:rPr>
            <w:rStyle w:val="Hyperlink"/>
            <w:noProof/>
          </w:rPr>
          <w:t>Descrição do Problema</w:t>
        </w:r>
        <w:r w:rsidR="005123E9">
          <w:rPr>
            <w:noProof/>
            <w:webHidden/>
          </w:rPr>
          <w:tab/>
        </w:r>
        <w:r w:rsidR="005123E9">
          <w:rPr>
            <w:noProof/>
            <w:webHidden/>
          </w:rPr>
          <w:fldChar w:fldCharType="begin"/>
        </w:r>
        <w:r w:rsidR="005123E9">
          <w:rPr>
            <w:noProof/>
            <w:webHidden/>
          </w:rPr>
          <w:instrText xml:space="preserve"> PAGEREF _Toc72070535 \h </w:instrText>
        </w:r>
        <w:r w:rsidR="005123E9">
          <w:rPr>
            <w:noProof/>
            <w:webHidden/>
          </w:rPr>
        </w:r>
        <w:r w:rsidR="005123E9">
          <w:rPr>
            <w:noProof/>
            <w:webHidden/>
          </w:rPr>
          <w:fldChar w:fldCharType="separate"/>
        </w:r>
        <w:r w:rsidR="005123E9">
          <w:rPr>
            <w:noProof/>
            <w:webHidden/>
          </w:rPr>
          <w:t>5</w:t>
        </w:r>
        <w:r w:rsidR="005123E9">
          <w:rPr>
            <w:noProof/>
            <w:webHidden/>
          </w:rPr>
          <w:fldChar w:fldCharType="end"/>
        </w:r>
      </w:hyperlink>
    </w:p>
    <w:p w14:paraId="5FE61F31" w14:textId="452E360D" w:rsidR="005123E9" w:rsidRDefault="00A17953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72070536" w:history="1">
        <w:r w:rsidR="005123E9" w:rsidRPr="00F02DBA">
          <w:rPr>
            <w:rStyle w:val="Hyperlink"/>
          </w:rPr>
          <w:t>3</w:t>
        </w:r>
        <w:r w:rsidR="005123E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123E9" w:rsidRPr="00F02DBA">
          <w:rPr>
            <w:rStyle w:val="Hyperlink"/>
          </w:rPr>
          <w:t>Descrição dos Usuários</w:t>
        </w:r>
        <w:r w:rsidR="005123E9">
          <w:rPr>
            <w:webHidden/>
          </w:rPr>
          <w:tab/>
        </w:r>
        <w:r w:rsidR="005123E9">
          <w:rPr>
            <w:webHidden/>
          </w:rPr>
          <w:fldChar w:fldCharType="begin"/>
        </w:r>
        <w:r w:rsidR="005123E9">
          <w:rPr>
            <w:webHidden/>
          </w:rPr>
          <w:instrText xml:space="preserve"> PAGEREF _Toc72070536 \h </w:instrText>
        </w:r>
        <w:r w:rsidR="005123E9">
          <w:rPr>
            <w:webHidden/>
          </w:rPr>
        </w:r>
        <w:r w:rsidR="005123E9">
          <w:rPr>
            <w:webHidden/>
          </w:rPr>
          <w:fldChar w:fldCharType="separate"/>
        </w:r>
        <w:r w:rsidR="005123E9">
          <w:rPr>
            <w:webHidden/>
          </w:rPr>
          <w:t>5</w:t>
        </w:r>
        <w:r w:rsidR="005123E9">
          <w:rPr>
            <w:webHidden/>
          </w:rPr>
          <w:fldChar w:fldCharType="end"/>
        </w:r>
      </w:hyperlink>
    </w:p>
    <w:p w14:paraId="1A478EB8" w14:textId="2ED33D46" w:rsidR="005123E9" w:rsidRDefault="00A17953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070537" w:history="1">
        <w:r w:rsidR="005123E9" w:rsidRPr="00F02DBA">
          <w:rPr>
            <w:rStyle w:val="Hyperlink"/>
            <w:noProof/>
          </w:rPr>
          <w:t>3.1</w:t>
        </w:r>
        <w:r w:rsidR="005123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123E9" w:rsidRPr="00F02DBA">
          <w:rPr>
            <w:rStyle w:val="Hyperlink"/>
            <w:noProof/>
          </w:rPr>
          <w:t>Usuários Envolvidos no Projeto</w:t>
        </w:r>
        <w:r w:rsidR="005123E9">
          <w:rPr>
            <w:noProof/>
            <w:webHidden/>
          </w:rPr>
          <w:tab/>
        </w:r>
        <w:r w:rsidR="005123E9">
          <w:rPr>
            <w:noProof/>
            <w:webHidden/>
          </w:rPr>
          <w:fldChar w:fldCharType="begin"/>
        </w:r>
        <w:r w:rsidR="005123E9">
          <w:rPr>
            <w:noProof/>
            <w:webHidden/>
          </w:rPr>
          <w:instrText xml:space="preserve"> PAGEREF _Toc72070537 \h </w:instrText>
        </w:r>
        <w:r w:rsidR="005123E9">
          <w:rPr>
            <w:noProof/>
            <w:webHidden/>
          </w:rPr>
        </w:r>
        <w:r w:rsidR="005123E9">
          <w:rPr>
            <w:noProof/>
            <w:webHidden/>
          </w:rPr>
          <w:fldChar w:fldCharType="separate"/>
        </w:r>
        <w:r w:rsidR="005123E9">
          <w:rPr>
            <w:noProof/>
            <w:webHidden/>
          </w:rPr>
          <w:t>5</w:t>
        </w:r>
        <w:r w:rsidR="005123E9">
          <w:rPr>
            <w:noProof/>
            <w:webHidden/>
          </w:rPr>
          <w:fldChar w:fldCharType="end"/>
        </w:r>
      </w:hyperlink>
    </w:p>
    <w:p w14:paraId="463ADC3F" w14:textId="631CFF13" w:rsidR="005123E9" w:rsidRDefault="00A17953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070538" w:history="1">
        <w:r w:rsidR="005123E9" w:rsidRPr="00F02DBA">
          <w:rPr>
            <w:rStyle w:val="Hyperlink"/>
            <w:noProof/>
          </w:rPr>
          <w:t>3.2</w:t>
        </w:r>
        <w:r w:rsidR="005123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123E9" w:rsidRPr="00F02DBA">
          <w:rPr>
            <w:rStyle w:val="Hyperlink"/>
            <w:noProof/>
          </w:rPr>
          <w:t>Ambiente do Usuário</w:t>
        </w:r>
        <w:r w:rsidR="005123E9">
          <w:rPr>
            <w:noProof/>
            <w:webHidden/>
          </w:rPr>
          <w:tab/>
        </w:r>
        <w:r w:rsidR="005123E9">
          <w:rPr>
            <w:noProof/>
            <w:webHidden/>
          </w:rPr>
          <w:fldChar w:fldCharType="begin"/>
        </w:r>
        <w:r w:rsidR="005123E9">
          <w:rPr>
            <w:noProof/>
            <w:webHidden/>
          </w:rPr>
          <w:instrText xml:space="preserve"> PAGEREF _Toc72070538 \h </w:instrText>
        </w:r>
        <w:r w:rsidR="005123E9">
          <w:rPr>
            <w:noProof/>
            <w:webHidden/>
          </w:rPr>
        </w:r>
        <w:r w:rsidR="005123E9">
          <w:rPr>
            <w:noProof/>
            <w:webHidden/>
          </w:rPr>
          <w:fldChar w:fldCharType="separate"/>
        </w:r>
        <w:r w:rsidR="005123E9">
          <w:rPr>
            <w:noProof/>
            <w:webHidden/>
          </w:rPr>
          <w:t>5</w:t>
        </w:r>
        <w:r w:rsidR="005123E9">
          <w:rPr>
            <w:noProof/>
            <w:webHidden/>
          </w:rPr>
          <w:fldChar w:fldCharType="end"/>
        </w:r>
      </w:hyperlink>
    </w:p>
    <w:p w14:paraId="5B202797" w14:textId="5C5B9CE9" w:rsidR="005123E9" w:rsidRDefault="00A17953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72070539" w:history="1">
        <w:r w:rsidR="005123E9" w:rsidRPr="00F02DBA">
          <w:rPr>
            <w:rStyle w:val="Hyperlink"/>
          </w:rPr>
          <w:t>4</w:t>
        </w:r>
        <w:r w:rsidR="005123E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123E9" w:rsidRPr="00F02DBA">
          <w:rPr>
            <w:rStyle w:val="Hyperlink"/>
          </w:rPr>
          <w:t>Priorização das Necessidades</w:t>
        </w:r>
        <w:r w:rsidR="005123E9">
          <w:rPr>
            <w:webHidden/>
          </w:rPr>
          <w:tab/>
        </w:r>
        <w:r w:rsidR="005123E9">
          <w:rPr>
            <w:webHidden/>
          </w:rPr>
          <w:fldChar w:fldCharType="begin"/>
        </w:r>
        <w:r w:rsidR="005123E9">
          <w:rPr>
            <w:webHidden/>
          </w:rPr>
          <w:instrText xml:space="preserve"> PAGEREF _Toc72070539 \h </w:instrText>
        </w:r>
        <w:r w:rsidR="005123E9">
          <w:rPr>
            <w:webHidden/>
          </w:rPr>
        </w:r>
        <w:r w:rsidR="005123E9">
          <w:rPr>
            <w:webHidden/>
          </w:rPr>
          <w:fldChar w:fldCharType="separate"/>
        </w:r>
        <w:r w:rsidR="005123E9">
          <w:rPr>
            <w:webHidden/>
          </w:rPr>
          <w:t>6</w:t>
        </w:r>
        <w:r w:rsidR="005123E9">
          <w:rPr>
            <w:webHidden/>
          </w:rPr>
          <w:fldChar w:fldCharType="end"/>
        </w:r>
      </w:hyperlink>
    </w:p>
    <w:p w14:paraId="7B9BA95D" w14:textId="4A5697BE" w:rsidR="005123E9" w:rsidRDefault="00A17953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72070540" w:history="1">
        <w:r w:rsidR="005123E9" w:rsidRPr="00F02DBA">
          <w:rPr>
            <w:rStyle w:val="Hyperlink"/>
          </w:rPr>
          <w:t>5</w:t>
        </w:r>
        <w:r w:rsidR="005123E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123E9" w:rsidRPr="00F02DBA">
          <w:rPr>
            <w:rStyle w:val="Hyperlink"/>
          </w:rPr>
          <w:t>Visão Geral do Produto</w:t>
        </w:r>
        <w:r w:rsidR="005123E9">
          <w:rPr>
            <w:webHidden/>
          </w:rPr>
          <w:tab/>
        </w:r>
        <w:r w:rsidR="005123E9">
          <w:rPr>
            <w:webHidden/>
          </w:rPr>
          <w:fldChar w:fldCharType="begin"/>
        </w:r>
        <w:r w:rsidR="005123E9">
          <w:rPr>
            <w:webHidden/>
          </w:rPr>
          <w:instrText xml:space="preserve"> PAGEREF _Toc72070540 \h </w:instrText>
        </w:r>
        <w:r w:rsidR="005123E9">
          <w:rPr>
            <w:webHidden/>
          </w:rPr>
        </w:r>
        <w:r w:rsidR="005123E9">
          <w:rPr>
            <w:webHidden/>
          </w:rPr>
          <w:fldChar w:fldCharType="separate"/>
        </w:r>
        <w:r w:rsidR="005123E9">
          <w:rPr>
            <w:webHidden/>
          </w:rPr>
          <w:t>6</w:t>
        </w:r>
        <w:r w:rsidR="005123E9">
          <w:rPr>
            <w:webHidden/>
          </w:rPr>
          <w:fldChar w:fldCharType="end"/>
        </w:r>
      </w:hyperlink>
    </w:p>
    <w:p w14:paraId="1DBD4900" w14:textId="174D019D" w:rsidR="005123E9" w:rsidRDefault="00A17953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070541" w:history="1">
        <w:r w:rsidR="005123E9" w:rsidRPr="00F02DBA">
          <w:rPr>
            <w:rStyle w:val="Hyperlink"/>
            <w:noProof/>
          </w:rPr>
          <w:t>5.1</w:t>
        </w:r>
        <w:r w:rsidR="005123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123E9" w:rsidRPr="00F02DBA">
          <w:rPr>
            <w:rStyle w:val="Hyperlink"/>
            <w:noProof/>
          </w:rPr>
          <w:t>Licença e Instalação</w:t>
        </w:r>
        <w:r w:rsidR="005123E9">
          <w:rPr>
            <w:noProof/>
            <w:webHidden/>
          </w:rPr>
          <w:tab/>
        </w:r>
        <w:r w:rsidR="005123E9">
          <w:rPr>
            <w:noProof/>
            <w:webHidden/>
          </w:rPr>
          <w:fldChar w:fldCharType="begin"/>
        </w:r>
        <w:r w:rsidR="005123E9">
          <w:rPr>
            <w:noProof/>
            <w:webHidden/>
          </w:rPr>
          <w:instrText xml:space="preserve"> PAGEREF _Toc72070541 \h </w:instrText>
        </w:r>
        <w:r w:rsidR="005123E9">
          <w:rPr>
            <w:noProof/>
            <w:webHidden/>
          </w:rPr>
        </w:r>
        <w:r w:rsidR="005123E9">
          <w:rPr>
            <w:noProof/>
            <w:webHidden/>
          </w:rPr>
          <w:fldChar w:fldCharType="separate"/>
        </w:r>
        <w:r w:rsidR="005123E9">
          <w:rPr>
            <w:noProof/>
            <w:webHidden/>
          </w:rPr>
          <w:t>6</w:t>
        </w:r>
        <w:r w:rsidR="005123E9">
          <w:rPr>
            <w:noProof/>
            <w:webHidden/>
          </w:rPr>
          <w:fldChar w:fldCharType="end"/>
        </w:r>
      </w:hyperlink>
    </w:p>
    <w:p w14:paraId="01A6545A" w14:textId="5F0DF2CE" w:rsidR="005123E9" w:rsidRDefault="00A17953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72070542" w:history="1">
        <w:r w:rsidR="005123E9" w:rsidRPr="00F02DBA">
          <w:rPr>
            <w:rStyle w:val="Hyperlink"/>
          </w:rPr>
          <w:t>6</w:t>
        </w:r>
        <w:r w:rsidR="005123E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123E9" w:rsidRPr="00F02DBA">
          <w:rPr>
            <w:rStyle w:val="Hyperlink"/>
          </w:rPr>
          <w:t>Características Funcionais</w:t>
        </w:r>
        <w:r w:rsidR="005123E9">
          <w:rPr>
            <w:webHidden/>
          </w:rPr>
          <w:tab/>
        </w:r>
        <w:r w:rsidR="005123E9">
          <w:rPr>
            <w:webHidden/>
          </w:rPr>
          <w:fldChar w:fldCharType="begin"/>
        </w:r>
        <w:r w:rsidR="005123E9">
          <w:rPr>
            <w:webHidden/>
          </w:rPr>
          <w:instrText xml:space="preserve"> PAGEREF _Toc72070542 \h </w:instrText>
        </w:r>
        <w:r w:rsidR="005123E9">
          <w:rPr>
            <w:webHidden/>
          </w:rPr>
        </w:r>
        <w:r w:rsidR="005123E9">
          <w:rPr>
            <w:webHidden/>
          </w:rPr>
          <w:fldChar w:fldCharType="separate"/>
        </w:r>
        <w:r w:rsidR="005123E9">
          <w:rPr>
            <w:webHidden/>
          </w:rPr>
          <w:t>6</w:t>
        </w:r>
        <w:r w:rsidR="005123E9">
          <w:rPr>
            <w:webHidden/>
          </w:rPr>
          <w:fldChar w:fldCharType="end"/>
        </w:r>
      </w:hyperlink>
    </w:p>
    <w:p w14:paraId="64FEC1E2" w14:textId="18C4652B" w:rsidR="005123E9" w:rsidRDefault="00A17953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070543" w:history="1">
        <w:r w:rsidR="005123E9" w:rsidRPr="00F02DBA">
          <w:rPr>
            <w:rStyle w:val="Hyperlink"/>
            <w:noProof/>
          </w:rPr>
          <w:t>6.1</w:t>
        </w:r>
        <w:r w:rsidR="005123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123E9" w:rsidRPr="00F02DBA">
          <w:rPr>
            <w:rStyle w:val="Hyperlink"/>
            <w:noProof/>
          </w:rPr>
          <w:t>Usuário</w:t>
        </w:r>
        <w:r w:rsidR="005123E9">
          <w:rPr>
            <w:noProof/>
            <w:webHidden/>
          </w:rPr>
          <w:tab/>
        </w:r>
        <w:r w:rsidR="005123E9">
          <w:rPr>
            <w:noProof/>
            <w:webHidden/>
          </w:rPr>
          <w:fldChar w:fldCharType="begin"/>
        </w:r>
        <w:r w:rsidR="005123E9">
          <w:rPr>
            <w:noProof/>
            <w:webHidden/>
          </w:rPr>
          <w:instrText xml:space="preserve"> PAGEREF _Toc72070543 \h </w:instrText>
        </w:r>
        <w:r w:rsidR="005123E9">
          <w:rPr>
            <w:noProof/>
            <w:webHidden/>
          </w:rPr>
        </w:r>
        <w:r w:rsidR="005123E9">
          <w:rPr>
            <w:noProof/>
            <w:webHidden/>
          </w:rPr>
          <w:fldChar w:fldCharType="separate"/>
        </w:r>
        <w:r w:rsidR="005123E9">
          <w:rPr>
            <w:noProof/>
            <w:webHidden/>
          </w:rPr>
          <w:t>7</w:t>
        </w:r>
        <w:r w:rsidR="005123E9">
          <w:rPr>
            <w:noProof/>
            <w:webHidden/>
          </w:rPr>
          <w:fldChar w:fldCharType="end"/>
        </w:r>
      </w:hyperlink>
    </w:p>
    <w:p w14:paraId="1C60D5FE" w14:textId="3890DB93" w:rsidR="005123E9" w:rsidRDefault="00A17953">
      <w:pPr>
        <w:pStyle w:val="Sumrio3"/>
        <w:tabs>
          <w:tab w:val="left" w:pos="120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070544" w:history="1">
        <w:r w:rsidR="005123E9" w:rsidRPr="00F02DBA">
          <w:rPr>
            <w:rStyle w:val="Hyperlink"/>
            <w:noProof/>
          </w:rPr>
          <w:t>6.1.1</w:t>
        </w:r>
        <w:r w:rsidR="005123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123E9" w:rsidRPr="00F02DBA">
          <w:rPr>
            <w:rStyle w:val="Hyperlink"/>
            <w:noProof/>
          </w:rPr>
          <w:t>Funcionalidade:  Usuário</w:t>
        </w:r>
        <w:r w:rsidR="005123E9">
          <w:rPr>
            <w:noProof/>
            <w:webHidden/>
          </w:rPr>
          <w:tab/>
        </w:r>
        <w:r w:rsidR="005123E9">
          <w:rPr>
            <w:noProof/>
            <w:webHidden/>
          </w:rPr>
          <w:fldChar w:fldCharType="begin"/>
        </w:r>
        <w:r w:rsidR="005123E9">
          <w:rPr>
            <w:noProof/>
            <w:webHidden/>
          </w:rPr>
          <w:instrText xml:space="preserve"> PAGEREF _Toc72070544 \h </w:instrText>
        </w:r>
        <w:r w:rsidR="005123E9">
          <w:rPr>
            <w:noProof/>
            <w:webHidden/>
          </w:rPr>
        </w:r>
        <w:r w:rsidR="005123E9">
          <w:rPr>
            <w:noProof/>
            <w:webHidden/>
          </w:rPr>
          <w:fldChar w:fldCharType="separate"/>
        </w:r>
        <w:r w:rsidR="005123E9">
          <w:rPr>
            <w:noProof/>
            <w:webHidden/>
          </w:rPr>
          <w:t>7</w:t>
        </w:r>
        <w:r w:rsidR="005123E9">
          <w:rPr>
            <w:noProof/>
            <w:webHidden/>
          </w:rPr>
          <w:fldChar w:fldCharType="end"/>
        </w:r>
      </w:hyperlink>
    </w:p>
    <w:p w14:paraId="49FE3CE0" w14:textId="646B18A7" w:rsidR="005123E9" w:rsidRDefault="00A17953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070545" w:history="1">
        <w:r w:rsidR="005123E9" w:rsidRPr="00F02DBA">
          <w:rPr>
            <w:rStyle w:val="Hyperlink"/>
            <w:noProof/>
          </w:rPr>
          <w:t>6.2</w:t>
        </w:r>
        <w:r w:rsidR="005123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123E9" w:rsidRPr="00F02DBA">
          <w:rPr>
            <w:rStyle w:val="Hyperlink"/>
            <w:noProof/>
          </w:rPr>
          <w:t>Viatura</w:t>
        </w:r>
        <w:r w:rsidR="005123E9">
          <w:rPr>
            <w:noProof/>
            <w:webHidden/>
          </w:rPr>
          <w:tab/>
        </w:r>
        <w:r w:rsidR="005123E9">
          <w:rPr>
            <w:noProof/>
            <w:webHidden/>
          </w:rPr>
          <w:fldChar w:fldCharType="begin"/>
        </w:r>
        <w:r w:rsidR="005123E9">
          <w:rPr>
            <w:noProof/>
            <w:webHidden/>
          </w:rPr>
          <w:instrText xml:space="preserve"> PAGEREF _Toc72070545 \h </w:instrText>
        </w:r>
        <w:r w:rsidR="005123E9">
          <w:rPr>
            <w:noProof/>
            <w:webHidden/>
          </w:rPr>
        </w:r>
        <w:r w:rsidR="005123E9">
          <w:rPr>
            <w:noProof/>
            <w:webHidden/>
          </w:rPr>
          <w:fldChar w:fldCharType="separate"/>
        </w:r>
        <w:r w:rsidR="005123E9">
          <w:rPr>
            <w:noProof/>
            <w:webHidden/>
          </w:rPr>
          <w:t>7</w:t>
        </w:r>
        <w:r w:rsidR="005123E9">
          <w:rPr>
            <w:noProof/>
            <w:webHidden/>
          </w:rPr>
          <w:fldChar w:fldCharType="end"/>
        </w:r>
      </w:hyperlink>
    </w:p>
    <w:p w14:paraId="397241C8" w14:textId="22D1953B" w:rsidR="005123E9" w:rsidRDefault="00A17953">
      <w:pPr>
        <w:pStyle w:val="Sumrio3"/>
        <w:tabs>
          <w:tab w:val="left" w:pos="120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070546" w:history="1">
        <w:r w:rsidR="005123E9" w:rsidRPr="00F02DBA">
          <w:rPr>
            <w:rStyle w:val="Hyperlink"/>
            <w:noProof/>
          </w:rPr>
          <w:t>6.2.1</w:t>
        </w:r>
        <w:r w:rsidR="005123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123E9" w:rsidRPr="00F02DBA">
          <w:rPr>
            <w:rStyle w:val="Hyperlink"/>
            <w:noProof/>
          </w:rPr>
          <w:t>Funcionalidade:  Viatura</w:t>
        </w:r>
        <w:r w:rsidR="005123E9">
          <w:rPr>
            <w:noProof/>
            <w:webHidden/>
          </w:rPr>
          <w:tab/>
        </w:r>
        <w:r w:rsidR="005123E9">
          <w:rPr>
            <w:noProof/>
            <w:webHidden/>
          </w:rPr>
          <w:fldChar w:fldCharType="begin"/>
        </w:r>
        <w:r w:rsidR="005123E9">
          <w:rPr>
            <w:noProof/>
            <w:webHidden/>
          </w:rPr>
          <w:instrText xml:space="preserve"> PAGEREF _Toc72070546 \h </w:instrText>
        </w:r>
        <w:r w:rsidR="005123E9">
          <w:rPr>
            <w:noProof/>
            <w:webHidden/>
          </w:rPr>
        </w:r>
        <w:r w:rsidR="005123E9">
          <w:rPr>
            <w:noProof/>
            <w:webHidden/>
          </w:rPr>
          <w:fldChar w:fldCharType="separate"/>
        </w:r>
        <w:r w:rsidR="005123E9">
          <w:rPr>
            <w:noProof/>
            <w:webHidden/>
          </w:rPr>
          <w:t>7</w:t>
        </w:r>
        <w:r w:rsidR="005123E9">
          <w:rPr>
            <w:noProof/>
            <w:webHidden/>
          </w:rPr>
          <w:fldChar w:fldCharType="end"/>
        </w:r>
      </w:hyperlink>
    </w:p>
    <w:p w14:paraId="6F52586A" w14:textId="68413F07" w:rsidR="005123E9" w:rsidRDefault="00A17953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070547" w:history="1">
        <w:r w:rsidR="005123E9" w:rsidRPr="00F02DBA">
          <w:rPr>
            <w:rStyle w:val="Hyperlink"/>
            <w:noProof/>
          </w:rPr>
          <w:t>6.3</w:t>
        </w:r>
        <w:r w:rsidR="005123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123E9" w:rsidRPr="00F02DBA">
          <w:rPr>
            <w:rStyle w:val="Hyperlink"/>
            <w:noProof/>
          </w:rPr>
          <w:t>Equipes</w:t>
        </w:r>
        <w:r w:rsidR="005123E9">
          <w:rPr>
            <w:noProof/>
            <w:webHidden/>
          </w:rPr>
          <w:tab/>
        </w:r>
        <w:r w:rsidR="005123E9">
          <w:rPr>
            <w:noProof/>
            <w:webHidden/>
          </w:rPr>
          <w:fldChar w:fldCharType="begin"/>
        </w:r>
        <w:r w:rsidR="005123E9">
          <w:rPr>
            <w:noProof/>
            <w:webHidden/>
          </w:rPr>
          <w:instrText xml:space="preserve"> PAGEREF _Toc72070547 \h </w:instrText>
        </w:r>
        <w:r w:rsidR="005123E9">
          <w:rPr>
            <w:noProof/>
            <w:webHidden/>
          </w:rPr>
        </w:r>
        <w:r w:rsidR="005123E9">
          <w:rPr>
            <w:noProof/>
            <w:webHidden/>
          </w:rPr>
          <w:fldChar w:fldCharType="separate"/>
        </w:r>
        <w:r w:rsidR="005123E9">
          <w:rPr>
            <w:noProof/>
            <w:webHidden/>
          </w:rPr>
          <w:t>7</w:t>
        </w:r>
        <w:r w:rsidR="005123E9">
          <w:rPr>
            <w:noProof/>
            <w:webHidden/>
          </w:rPr>
          <w:fldChar w:fldCharType="end"/>
        </w:r>
      </w:hyperlink>
    </w:p>
    <w:p w14:paraId="4516D4A4" w14:textId="0E083725" w:rsidR="005123E9" w:rsidRDefault="00A17953">
      <w:pPr>
        <w:pStyle w:val="Sumrio3"/>
        <w:tabs>
          <w:tab w:val="left" w:pos="120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070548" w:history="1">
        <w:r w:rsidR="005123E9" w:rsidRPr="00F02DBA">
          <w:rPr>
            <w:rStyle w:val="Hyperlink"/>
            <w:noProof/>
          </w:rPr>
          <w:t>6.3.1</w:t>
        </w:r>
        <w:r w:rsidR="005123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123E9" w:rsidRPr="00F02DBA">
          <w:rPr>
            <w:rStyle w:val="Hyperlink"/>
            <w:noProof/>
          </w:rPr>
          <w:t>Funcionalidade:  Equipes</w:t>
        </w:r>
        <w:r w:rsidR="005123E9">
          <w:rPr>
            <w:noProof/>
            <w:webHidden/>
          </w:rPr>
          <w:tab/>
        </w:r>
        <w:r w:rsidR="005123E9">
          <w:rPr>
            <w:noProof/>
            <w:webHidden/>
          </w:rPr>
          <w:fldChar w:fldCharType="begin"/>
        </w:r>
        <w:r w:rsidR="005123E9">
          <w:rPr>
            <w:noProof/>
            <w:webHidden/>
          </w:rPr>
          <w:instrText xml:space="preserve"> PAGEREF _Toc72070548 \h </w:instrText>
        </w:r>
        <w:r w:rsidR="005123E9">
          <w:rPr>
            <w:noProof/>
            <w:webHidden/>
          </w:rPr>
        </w:r>
        <w:r w:rsidR="005123E9">
          <w:rPr>
            <w:noProof/>
            <w:webHidden/>
          </w:rPr>
          <w:fldChar w:fldCharType="separate"/>
        </w:r>
        <w:r w:rsidR="005123E9">
          <w:rPr>
            <w:noProof/>
            <w:webHidden/>
          </w:rPr>
          <w:t>8</w:t>
        </w:r>
        <w:r w:rsidR="005123E9">
          <w:rPr>
            <w:noProof/>
            <w:webHidden/>
          </w:rPr>
          <w:fldChar w:fldCharType="end"/>
        </w:r>
      </w:hyperlink>
    </w:p>
    <w:p w14:paraId="17E8746B" w14:textId="7B897AFD" w:rsidR="005123E9" w:rsidRDefault="00A17953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070549" w:history="1">
        <w:r w:rsidR="005123E9" w:rsidRPr="00F02DBA">
          <w:rPr>
            <w:rStyle w:val="Hyperlink"/>
            <w:noProof/>
          </w:rPr>
          <w:t>6.4</w:t>
        </w:r>
        <w:r w:rsidR="005123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123E9" w:rsidRPr="00F02DBA">
          <w:rPr>
            <w:rStyle w:val="Hyperlink"/>
            <w:noProof/>
          </w:rPr>
          <w:t>Ocorrência</w:t>
        </w:r>
        <w:r w:rsidR="005123E9">
          <w:rPr>
            <w:noProof/>
            <w:webHidden/>
          </w:rPr>
          <w:tab/>
        </w:r>
        <w:r w:rsidR="005123E9">
          <w:rPr>
            <w:noProof/>
            <w:webHidden/>
          </w:rPr>
          <w:fldChar w:fldCharType="begin"/>
        </w:r>
        <w:r w:rsidR="005123E9">
          <w:rPr>
            <w:noProof/>
            <w:webHidden/>
          </w:rPr>
          <w:instrText xml:space="preserve"> PAGEREF _Toc72070549 \h </w:instrText>
        </w:r>
        <w:r w:rsidR="005123E9">
          <w:rPr>
            <w:noProof/>
            <w:webHidden/>
          </w:rPr>
        </w:r>
        <w:r w:rsidR="005123E9">
          <w:rPr>
            <w:noProof/>
            <w:webHidden/>
          </w:rPr>
          <w:fldChar w:fldCharType="separate"/>
        </w:r>
        <w:r w:rsidR="005123E9">
          <w:rPr>
            <w:noProof/>
            <w:webHidden/>
          </w:rPr>
          <w:t>8</w:t>
        </w:r>
        <w:r w:rsidR="005123E9">
          <w:rPr>
            <w:noProof/>
            <w:webHidden/>
          </w:rPr>
          <w:fldChar w:fldCharType="end"/>
        </w:r>
      </w:hyperlink>
    </w:p>
    <w:p w14:paraId="4BC6E25F" w14:textId="720B7DFB" w:rsidR="005123E9" w:rsidRDefault="00A17953">
      <w:pPr>
        <w:pStyle w:val="Sumrio3"/>
        <w:tabs>
          <w:tab w:val="left" w:pos="120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070550" w:history="1">
        <w:r w:rsidR="005123E9" w:rsidRPr="00F02DBA">
          <w:rPr>
            <w:rStyle w:val="Hyperlink"/>
            <w:noProof/>
          </w:rPr>
          <w:t>6.4.1</w:t>
        </w:r>
        <w:r w:rsidR="005123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123E9" w:rsidRPr="00F02DBA">
          <w:rPr>
            <w:rStyle w:val="Hyperlink"/>
            <w:noProof/>
          </w:rPr>
          <w:t>Funcionalidade:  Ocorrência</w:t>
        </w:r>
        <w:r w:rsidR="005123E9">
          <w:rPr>
            <w:noProof/>
            <w:webHidden/>
          </w:rPr>
          <w:tab/>
        </w:r>
        <w:r w:rsidR="005123E9">
          <w:rPr>
            <w:noProof/>
            <w:webHidden/>
          </w:rPr>
          <w:fldChar w:fldCharType="begin"/>
        </w:r>
        <w:r w:rsidR="005123E9">
          <w:rPr>
            <w:noProof/>
            <w:webHidden/>
          </w:rPr>
          <w:instrText xml:space="preserve"> PAGEREF _Toc72070550 \h </w:instrText>
        </w:r>
        <w:r w:rsidR="005123E9">
          <w:rPr>
            <w:noProof/>
            <w:webHidden/>
          </w:rPr>
        </w:r>
        <w:r w:rsidR="005123E9">
          <w:rPr>
            <w:noProof/>
            <w:webHidden/>
          </w:rPr>
          <w:fldChar w:fldCharType="separate"/>
        </w:r>
        <w:r w:rsidR="005123E9">
          <w:rPr>
            <w:noProof/>
            <w:webHidden/>
          </w:rPr>
          <w:t>8</w:t>
        </w:r>
        <w:r w:rsidR="005123E9">
          <w:rPr>
            <w:noProof/>
            <w:webHidden/>
          </w:rPr>
          <w:fldChar w:fldCharType="end"/>
        </w:r>
      </w:hyperlink>
    </w:p>
    <w:p w14:paraId="27E72484" w14:textId="69C40736" w:rsidR="005123E9" w:rsidRDefault="00A17953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070551" w:history="1">
        <w:r w:rsidR="005123E9" w:rsidRPr="00F02DBA">
          <w:rPr>
            <w:rStyle w:val="Hyperlink"/>
            <w:noProof/>
          </w:rPr>
          <w:t>6.5</w:t>
        </w:r>
        <w:r w:rsidR="005123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123E9" w:rsidRPr="00F02DBA">
          <w:rPr>
            <w:rStyle w:val="Hyperlink"/>
            <w:noProof/>
          </w:rPr>
          <w:t>Plantões</w:t>
        </w:r>
        <w:r w:rsidR="005123E9">
          <w:rPr>
            <w:noProof/>
            <w:webHidden/>
          </w:rPr>
          <w:tab/>
        </w:r>
        <w:r w:rsidR="005123E9">
          <w:rPr>
            <w:noProof/>
            <w:webHidden/>
          </w:rPr>
          <w:fldChar w:fldCharType="begin"/>
        </w:r>
        <w:r w:rsidR="005123E9">
          <w:rPr>
            <w:noProof/>
            <w:webHidden/>
          </w:rPr>
          <w:instrText xml:space="preserve"> PAGEREF _Toc72070551 \h </w:instrText>
        </w:r>
        <w:r w:rsidR="005123E9">
          <w:rPr>
            <w:noProof/>
            <w:webHidden/>
          </w:rPr>
        </w:r>
        <w:r w:rsidR="005123E9">
          <w:rPr>
            <w:noProof/>
            <w:webHidden/>
          </w:rPr>
          <w:fldChar w:fldCharType="separate"/>
        </w:r>
        <w:r w:rsidR="005123E9">
          <w:rPr>
            <w:noProof/>
            <w:webHidden/>
          </w:rPr>
          <w:t>8</w:t>
        </w:r>
        <w:r w:rsidR="005123E9">
          <w:rPr>
            <w:noProof/>
            <w:webHidden/>
          </w:rPr>
          <w:fldChar w:fldCharType="end"/>
        </w:r>
      </w:hyperlink>
    </w:p>
    <w:p w14:paraId="697092CC" w14:textId="1D950AEA" w:rsidR="005123E9" w:rsidRDefault="00A17953">
      <w:pPr>
        <w:pStyle w:val="Sumrio3"/>
        <w:tabs>
          <w:tab w:val="left" w:pos="120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070552" w:history="1">
        <w:r w:rsidR="005123E9" w:rsidRPr="00F02DBA">
          <w:rPr>
            <w:rStyle w:val="Hyperlink"/>
            <w:noProof/>
          </w:rPr>
          <w:t>6.5.1</w:t>
        </w:r>
        <w:r w:rsidR="005123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123E9" w:rsidRPr="00F02DBA">
          <w:rPr>
            <w:rStyle w:val="Hyperlink"/>
            <w:noProof/>
          </w:rPr>
          <w:t>Funcionalidade:  Plantões</w:t>
        </w:r>
        <w:r w:rsidR="005123E9">
          <w:rPr>
            <w:noProof/>
            <w:webHidden/>
          </w:rPr>
          <w:tab/>
        </w:r>
        <w:r w:rsidR="005123E9">
          <w:rPr>
            <w:noProof/>
            <w:webHidden/>
          </w:rPr>
          <w:fldChar w:fldCharType="begin"/>
        </w:r>
        <w:r w:rsidR="005123E9">
          <w:rPr>
            <w:noProof/>
            <w:webHidden/>
          </w:rPr>
          <w:instrText xml:space="preserve"> PAGEREF _Toc72070552 \h </w:instrText>
        </w:r>
        <w:r w:rsidR="005123E9">
          <w:rPr>
            <w:noProof/>
            <w:webHidden/>
          </w:rPr>
        </w:r>
        <w:r w:rsidR="005123E9">
          <w:rPr>
            <w:noProof/>
            <w:webHidden/>
          </w:rPr>
          <w:fldChar w:fldCharType="separate"/>
        </w:r>
        <w:r w:rsidR="005123E9">
          <w:rPr>
            <w:noProof/>
            <w:webHidden/>
          </w:rPr>
          <w:t>8</w:t>
        </w:r>
        <w:r w:rsidR="005123E9">
          <w:rPr>
            <w:noProof/>
            <w:webHidden/>
          </w:rPr>
          <w:fldChar w:fldCharType="end"/>
        </w:r>
      </w:hyperlink>
    </w:p>
    <w:p w14:paraId="1EBC9AD1" w14:textId="2F81B241" w:rsidR="005123E9" w:rsidRDefault="00A17953">
      <w:pPr>
        <w:pStyle w:val="Sumrio2"/>
        <w:tabs>
          <w:tab w:val="left" w:pos="96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070553" w:history="1">
        <w:r w:rsidR="005123E9" w:rsidRPr="00F02DBA">
          <w:rPr>
            <w:rStyle w:val="Hyperlink"/>
            <w:noProof/>
          </w:rPr>
          <w:t>6.6</w:t>
        </w:r>
        <w:r w:rsidR="005123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123E9" w:rsidRPr="00F02DBA">
          <w:rPr>
            <w:rStyle w:val="Hyperlink"/>
            <w:noProof/>
          </w:rPr>
          <w:t>Relatório</w:t>
        </w:r>
        <w:r w:rsidR="005123E9">
          <w:rPr>
            <w:noProof/>
            <w:webHidden/>
          </w:rPr>
          <w:tab/>
        </w:r>
        <w:r w:rsidR="005123E9">
          <w:rPr>
            <w:noProof/>
            <w:webHidden/>
          </w:rPr>
          <w:fldChar w:fldCharType="begin"/>
        </w:r>
        <w:r w:rsidR="005123E9">
          <w:rPr>
            <w:noProof/>
            <w:webHidden/>
          </w:rPr>
          <w:instrText xml:space="preserve"> PAGEREF _Toc72070553 \h </w:instrText>
        </w:r>
        <w:r w:rsidR="005123E9">
          <w:rPr>
            <w:noProof/>
            <w:webHidden/>
          </w:rPr>
        </w:r>
        <w:r w:rsidR="005123E9">
          <w:rPr>
            <w:noProof/>
            <w:webHidden/>
          </w:rPr>
          <w:fldChar w:fldCharType="separate"/>
        </w:r>
        <w:r w:rsidR="005123E9">
          <w:rPr>
            <w:noProof/>
            <w:webHidden/>
          </w:rPr>
          <w:t>9</w:t>
        </w:r>
        <w:r w:rsidR="005123E9">
          <w:rPr>
            <w:noProof/>
            <w:webHidden/>
          </w:rPr>
          <w:fldChar w:fldCharType="end"/>
        </w:r>
      </w:hyperlink>
    </w:p>
    <w:p w14:paraId="448BFD52" w14:textId="70F99EC0" w:rsidR="005123E9" w:rsidRDefault="00A17953">
      <w:pPr>
        <w:pStyle w:val="Sumrio3"/>
        <w:tabs>
          <w:tab w:val="left" w:pos="1200"/>
          <w:tab w:val="right" w:leader="dot" w:pos="877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2070554" w:history="1">
        <w:r w:rsidR="005123E9" w:rsidRPr="00F02DBA">
          <w:rPr>
            <w:rStyle w:val="Hyperlink"/>
            <w:noProof/>
          </w:rPr>
          <w:t>6.6.1</w:t>
        </w:r>
        <w:r w:rsidR="005123E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123E9" w:rsidRPr="00F02DBA">
          <w:rPr>
            <w:rStyle w:val="Hyperlink"/>
            <w:noProof/>
          </w:rPr>
          <w:t>Funcionalidade:  Relatório</w:t>
        </w:r>
        <w:r w:rsidR="005123E9">
          <w:rPr>
            <w:noProof/>
            <w:webHidden/>
          </w:rPr>
          <w:tab/>
        </w:r>
        <w:r w:rsidR="005123E9">
          <w:rPr>
            <w:noProof/>
            <w:webHidden/>
          </w:rPr>
          <w:fldChar w:fldCharType="begin"/>
        </w:r>
        <w:r w:rsidR="005123E9">
          <w:rPr>
            <w:noProof/>
            <w:webHidden/>
          </w:rPr>
          <w:instrText xml:space="preserve"> PAGEREF _Toc72070554 \h </w:instrText>
        </w:r>
        <w:r w:rsidR="005123E9">
          <w:rPr>
            <w:noProof/>
            <w:webHidden/>
          </w:rPr>
        </w:r>
        <w:r w:rsidR="005123E9">
          <w:rPr>
            <w:noProof/>
            <w:webHidden/>
          </w:rPr>
          <w:fldChar w:fldCharType="separate"/>
        </w:r>
        <w:r w:rsidR="005123E9">
          <w:rPr>
            <w:noProof/>
            <w:webHidden/>
          </w:rPr>
          <w:t>9</w:t>
        </w:r>
        <w:r w:rsidR="005123E9">
          <w:rPr>
            <w:noProof/>
            <w:webHidden/>
          </w:rPr>
          <w:fldChar w:fldCharType="end"/>
        </w:r>
      </w:hyperlink>
    </w:p>
    <w:p w14:paraId="498211DF" w14:textId="24E183CF" w:rsidR="005123E9" w:rsidRDefault="00A17953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72070555" w:history="1">
        <w:r w:rsidR="005123E9" w:rsidRPr="00F02DBA">
          <w:rPr>
            <w:rStyle w:val="Hyperlink"/>
          </w:rPr>
          <w:t>7</w:t>
        </w:r>
        <w:r w:rsidR="005123E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123E9" w:rsidRPr="00F02DBA">
          <w:rPr>
            <w:rStyle w:val="Hyperlink"/>
          </w:rPr>
          <w:t>Características Não-Funcionais</w:t>
        </w:r>
        <w:r w:rsidR="005123E9">
          <w:rPr>
            <w:webHidden/>
          </w:rPr>
          <w:tab/>
        </w:r>
        <w:r w:rsidR="005123E9">
          <w:rPr>
            <w:webHidden/>
          </w:rPr>
          <w:fldChar w:fldCharType="begin"/>
        </w:r>
        <w:r w:rsidR="005123E9">
          <w:rPr>
            <w:webHidden/>
          </w:rPr>
          <w:instrText xml:space="preserve"> PAGEREF _Toc72070555 \h </w:instrText>
        </w:r>
        <w:r w:rsidR="005123E9">
          <w:rPr>
            <w:webHidden/>
          </w:rPr>
        </w:r>
        <w:r w:rsidR="005123E9">
          <w:rPr>
            <w:webHidden/>
          </w:rPr>
          <w:fldChar w:fldCharType="separate"/>
        </w:r>
        <w:r w:rsidR="005123E9">
          <w:rPr>
            <w:webHidden/>
          </w:rPr>
          <w:t>9</w:t>
        </w:r>
        <w:r w:rsidR="005123E9">
          <w:rPr>
            <w:webHidden/>
          </w:rPr>
          <w:fldChar w:fldCharType="end"/>
        </w:r>
      </w:hyperlink>
    </w:p>
    <w:p w14:paraId="1DF4851C" w14:textId="1C841430" w:rsidR="005123E9" w:rsidRDefault="00A17953">
      <w:pPr>
        <w:pStyle w:val="Sumrio1"/>
        <w:rPr>
          <w:rFonts w:asciiTheme="minorHAnsi" w:eastAsiaTheme="minorEastAsia" w:hAnsiTheme="minorHAnsi" w:cstheme="minorBidi"/>
          <w:sz w:val="22"/>
          <w:szCs w:val="22"/>
        </w:rPr>
      </w:pPr>
      <w:hyperlink w:anchor="_Toc72070556" w:history="1">
        <w:r w:rsidR="005123E9" w:rsidRPr="00F02DBA">
          <w:rPr>
            <w:rStyle w:val="Hyperlink"/>
          </w:rPr>
          <w:t>8</w:t>
        </w:r>
        <w:r w:rsidR="005123E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123E9" w:rsidRPr="00F02DBA">
          <w:rPr>
            <w:rStyle w:val="Hyperlink"/>
          </w:rPr>
          <w:t>Aprovação</w:t>
        </w:r>
        <w:r w:rsidR="005123E9">
          <w:rPr>
            <w:webHidden/>
          </w:rPr>
          <w:tab/>
        </w:r>
        <w:r w:rsidR="005123E9">
          <w:rPr>
            <w:webHidden/>
          </w:rPr>
          <w:fldChar w:fldCharType="begin"/>
        </w:r>
        <w:r w:rsidR="005123E9">
          <w:rPr>
            <w:webHidden/>
          </w:rPr>
          <w:instrText xml:space="preserve"> PAGEREF _Toc72070556 \h </w:instrText>
        </w:r>
        <w:r w:rsidR="005123E9">
          <w:rPr>
            <w:webHidden/>
          </w:rPr>
        </w:r>
        <w:r w:rsidR="005123E9">
          <w:rPr>
            <w:webHidden/>
          </w:rPr>
          <w:fldChar w:fldCharType="separate"/>
        </w:r>
        <w:r w:rsidR="005123E9">
          <w:rPr>
            <w:webHidden/>
          </w:rPr>
          <w:t>9</w:t>
        </w:r>
        <w:r w:rsidR="005123E9">
          <w:rPr>
            <w:webHidden/>
          </w:rPr>
          <w:fldChar w:fldCharType="end"/>
        </w:r>
      </w:hyperlink>
    </w:p>
    <w:p w14:paraId="1F148B4E" w14:textId="48A348A1" w:rsidR="004C6119" w:rsidRPr="005123E9" w:rsidRDefault="00552BE9" w:rsidP="000168A8">
      <w:pPr>
        <w:tabs>
          <w:tab w:val="right" w:leader="dot" w:pos="8789"/>
        </w:tabs>
        <w:rPr>
          <w:rFonts w:ascii="Arial" w:hAnsi="Arial" w:cs="Arial"/>
        </w:rPr>
      </w:pPr>
      <w:r w:rsidRPr="005123E9">
        <w:rPr>
          <w:rFonts w:ascii="Arial" w:hAnsi="Arial" w:cs="Arial"/>
          <w:noProof/>
          <w:sz w:val="20"/>
        </w:rPr>
        <w:fldChar w:fldCharType="end"/>
      </w:r>
    </w:p>
    <w:p w14:paraId="7230EAD4" w14:textId="77777777" w:rsidR="004C6119" w:rsidRPr="005123E9" w:rsidRDefault="004C6119">
      <w:pPr>
        <w:pStyle w:val="Ttulo"/>
        <w:jc w:val="center"/>
      </w:pPr>
      <w:r w:rsidRPr="005123E9">
        <w:br w:type="page"/>
      </w:r>
      <w:r w:rsidRPr="005123E9">
        <w:lastRenderedPageBreak/>
        <w:t>Visão do Projeto</w:t>
      </w:r>
    </w:p>
    <w:p w14:paraId="59ADA965" w14:textId="77777777" w:rsidR="000168A8" w:rsidRPr="005123E9" w:rsidRDefault="000168A8" w:rsidP="000168A8">
      <w:pPr>
        <w:pStyle w:val="Corpodetexto"/>
        <w:rPr>
          <w:rFonts w:cs="Arial"/>
        </w:rPr>
      </w:pPr>
    </w:p>
    <w:p w14:paraId="7648748F" w14:textId="77777777" w:rsidR="004C6119" w:rsidRPr="005123E9" w:rsidRDefault="004C6119" w:rsidP="000168A8">
      <w:pPr>
        <w:pStyle w:val="Ttulo1"/>
        <w:spacing w:after="120"/>
        <w:rPr>
          <w:sz w:val="28"/>
          <w:szCs w:val="28"/>
        </w:rPr>
      </w:pPr>
      <w:bookmarkStart w:id="0" w:name="_Toc72070528"/>
      <w:r w:rsidRPr="005123E9">
        <w:rPr>
          <w:sz w:val="28"/>
          <w:szCs w:val="28"/>
        </w:rPr>
        <w:t>Introdução</w:t>
      </w:r>
      <w:bookmarkEnd w:id="0"/>
    </w:p>
    <w:p w14:paraId="54AC8F3A" w14:textId="0A83DF25" w:rsidR="004C6119" w:rsidRPr="005123E9" w:rsidRDefault="004C6119" w:rsidP="000168A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 xml:space="preserve">O objetivo deste documento é a coleta, análise e definição das necessidades e características do projeto </w:t>
      </w:r>
      <w:r w:rsidR="00EC18D7" w:rsidRPr="005123E9">
        <w:rPr>
          <w:rFonts w:ascii="Arial" w:hAnsi="Arial" w:cs="Arial"/>
          <w:noProof/>
          <w:sz w:val="20"/>
          <w:szCs w:val="20"/>
          <w:lang w:eastAsia="ar-SA"/>
        </w:rPr>
        <w:t>E-Ocorrência</w:t>
      </w:r>
      <w:r w:rsidRPr="005123E9">
        <w:rPr>
          <w:rFonts w:ascii="Arial" w:hAnsi="Arial" w:cs="Arial"/>
          <w:noProof/>
          <w:sz w:val="20"/>
          <w:szCs w:val="20"/>
          <w:lang w:eastAsia="ar-SA"/>
        </w:rPr>
        <w:t xml:space="preserve"> em alto nível de abstração.</w:t>
      </w:r>
    </w:p>
    <w:p w14:paraId="7AFF98E1" w14:textId="77777777" w:rsidR="006747F8" w:rsidRPr="005123E9" w:rsidRDefault="006747F8" w:rsidP="000168A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>O foco deste documento é identificar as necessidades dos stakeh</w:t>
      </w:r>
      <w:r w:rsidR="00905783" w:rsidRPr="005123E9">
        <w:rPr>
          <w:rFonts w:ascii="Arial" w:hAnsi="Arial" w:cs="Arial"/>
          <w:noProof/>
          <w:sz w:val="20"/>
          <w:szCs w:val="20"/>
          <w:lang w:eastAsia="ar-SA"/>
        </w:rPr>
        <w:t>o</w:t>
      </w:r>
      <w:r w:rsidRPr="005123E9">
        <w:rPr>
          <w:rFonts w:ascii="Arial" w:hAnsi="Arial" w:cs="Arial"/>
          <w:noProof/>
          <w:sz w:val="20"/>
          <w:szCs w:val="20"/>
          <w:lang w:eastAsia="ar-SA"/>
        </w:rPr>
        <w:t>lders (patrocinadores do projeto) e usuários-alvo e o porquê delas existirem.</w:t>
      </w:r>
    </w:p>
    <w:p w14:paraId="3A98F6C2" w14:textId="1FFB79B8" w:rsidR="004C6119" w:rsidRPr="005123E9" w:rsidRDefault="004C6119" w:rsidP="000168A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 xml:space="preserve">O detalhamento </w:t>
      </w:r>
      <w:r w:rsidR="00905783" w:rsidRPr="005123E9">
        <w:rPr>
          <w:rFonts w:ascii="Arial" w:hAnsi="Arial" w:cs="Arial"/>
          <w:noProof/>
          <w:sz w:val="20"/>
          <w:szCs w:val="20"/>
          <w:lang w:eastAsia="ar-SA"/>
        </w:rPr>
        <w:t>de como o</w:t>
      </w:r>
      <w:r w:rsidRPr="005123E9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EC18D7" w:rsidRPr="005123E9">
        <w:rPr>
          <w:rFonts w:ascii="Arial" w:hAnsi="Arial" w:cs="Arial"/>
          <w:noProof/>
          <w:sz w:val="20"/>
          <w:szCs w:val="20"/>
          <w:lang w:eastAsia="ar-SA"/>
        </w:rPr>
        <w:t>E-Ocorrência</w:t>
      </w:r>
      <w:r w:rsidRPr="005123E9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="00905783" w:rsidRPr="005123E9">
        <w:rPr>
          <w:rFonts w:ascii="Arial" w:hAnsi="Arial" w:cs="Arial"/>
          <w:noProof/>
          <w:sz w:val="20"/>
          <w:szCs w:val="20"/>
          <w:lang w:eastAsia="ar-SA"/>
        </w:rPr>
        <w:t xml:space="preserve">suprirá estas necessidades </w:t>
      </w:r>
      <w:r w:rsidRPr="005123E9">
        <w:rPr>
          <w:rFonts w:ascii="Arial" w:hAnsi="Arial" w:cs="Arial"/>
          <w:noProof/>
          <w:sz w:val="20"/>
          <w:szCs w:val="20"/>
          <w:lang w:eastAsia="ar-SA"/>
        </w:rPr>
        <w:t>será realizado nas especificações de casos de uso e especificações suplementares.</w:t>
      </w:r>
    </w:p>
    <w:p w14:paraId="193F569B" w14:textId="77777777" w:rsidR="00FD3960" w:rsidRPr="005123E9" w:rsidRDefault="00FD3960" w:rsidP="000168A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2DEA41E4" w14:textId="77777777" w:rsidR="004C6119" w:rsidRPr="005123E9" w:rsidRDefault="004C6119" w:rsidP="000168A8">
      <w:pPr>
        <w:pStyle w:val="Ttulo2"/>
        <w:spacing w:after="120"/>
        <w:rPr>
          <w:sz w:val="24"/>
        </w:rPr>
      </w:pPr>
      <w:bookmarkStart w:id="1" w:name="_Toc72070529"/>
      <w:r w:rsidRPr="005123E9">
        <w:rPr>
          <w:sz w:val="24"/>
        </w:rPr>
        <w:t>Visão Estratégica</w:t>
      </w:r>
      <w:bookmarkEnd w:id="1"/>
    </w:p>
    <w:p w14:paraId="7D908A57" w14:textId="64961AD4" w:rsidR="000168A8" w:rsidRPr="005123E9" w:rsidRDefault="00EC18D7" w:rsidP="000168A8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>Este projeto encontra-se em andamento com o proposito de  se ter um software para auxiliar a policia a melhorar o emprego de seu etinerario com a intensão de r</w:t>
      </w:r>
      <w:r w:rsidR="00440DFD" w:rsidRPr="005123E9">
        <w:rPr>
          <w:rFonts w:ascii="Arial" w:hAnsi="Arial" w:cs="Arial"/>
          <w:noProof/>
          <w:sz w:val="20"/>
          <w:szCs w:val="20"/>
          <w:lang w:eastAsia="ar-SA"/>
        </w:rPr>
        <w:t>edu</w:t>
      </w:r>
      <w:r w:rsidRPr="005123E9">
        <w:rPr>
          <w:rFonts w:ascii="Arial" w:hAnsi="Arial" w:cs="Arial"/>
          <w:noProof/>
          <w:sz w:val="20"/>
          <w:szCs w:val="20"/>
          <w:lang w:eastAsia="ar-SA"/>
        </w:rPr>
        <w:t>ção</w:t>
      </w:r>
      <w:r w:rsidR="00440DFD" w:rsidRPr="005123E9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  <w:r w:rsidRPr="005123E9">
        <w:rPr>
          <w:rFonts w:ascii="Arial" w:hAnsi="Arial" w:cs="Arial"/>
          <w:noProof/>
          <w:sz w:val="20"/>
          <w:szCs w:val="20"/>
          <w:lang w:eastAsia="ar-SA"/>
        </w:rPr>
        <w:t>d</w:t>
      </w:r>
      <w:r w:rsidR="00440DFD" w:rsidRPr="005123E9">
        <w:rPr>
          <w:rFonts w:ascii="Arial" w:hAnsi="Arial" w:cs="Arial"/>
          <w:noProof/>
          <w:sz w:val="20"/>
          <w:szCs w:val="20"/>
          <w:lang w:eastAsia="ar-SA"/>
        </w:rPr>
        <w:t xml:space="preserve">a </w:t>
      </w:r>
      <w:r w:rsidRPr="005123E9">
        <w:rPr>
          <w:rFonts w:ascii="Arial" w:hAnsi="Arial" w:cs="Arial"/>
          <w:noProof/>
          <w:sz w:val="20"/>
          <w:szCs w:val="20"/>
          <w:lang w:eastAsia="ar-SA"/>
        </w:rPr>
        <w:t>taxa de criminalidade, podendo assim com relatórios corretos aplicar-se politicas públicas para a segurança da população com um todo.</w:t>
      </w:r>
    </w:p>
    <w:p w14:paraId="2D181ABA" w14:textId="77777777" w:rsidR="004C6119" w:rsidRPr="005123E9" w:rsidRDefault="004C6119" w:rsidP="00B7456A">
      <w:pPr>
        <w:pStyle w:val="Ttulo2"/>
        <w:spacing w:after="120"/>
        <w:rPr>
          <w:sz w:val="24"/>
        </w:rPr>
      </w:pPr>
      <w:bookmarkStart w:id="2" w:name="_Toc72070530"/>
      <w:r w:rsidRPr="005123E9">
        <w:rPr>
          <w:sz w:val="24"/>
        </w:rPr>
        <w:t>Escopo</w:t>
      </w:r>
      <w:bookmarkEnd w:id="2"/>
    </w:p>
    <w:p w14:paraId="00B73584" w14:textId="0FC19641" w:rsidR="00EC18D7" w:rsidRPr="005123E9" w:rsidRDefault="00EC18D7" w:rsidP="00B7456A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>O sistema deve ser capaz de efetivar o cadastramento, edição, remoção e visualização dos usuários do sistema, incluindo viaturas, equipes, ocorrências, plant</w:t>
      </w:r>
      <w:r w:rsidR="00022DF0" w:rsidRPr="005123E9">
        <w:rPr>
          <w:rFonts w:ascii="Arial" w:hAnsi="Arial" w:cs="Arial"/>
          <w:noProof/>
          <w:sz w:val="20"/>
          <w:szCs w:val="20"/>
          <w:lang w:eastAsia="ar-SA"/>
        </w:rPr>
        <w:t>ões. Tendo com essas informações a possibilidade de gerar relatórios de ocorrências a ponto de poder monitar melhor os lugares aonde possuem maior criminalidade e com isso diminuir a criminalidade e também podendo verificar a falta de policiais e viaturas para atender as ocorrências.</w:t>
      </w:r>
    </w:p>
    <w:p w14:paraId="19E45634" w14:textId="6D90186C" w:rsidR="004C6119" w:rsidRPr="005123E9" w:rsidRDefault="00440DFD">
      <w:pPr>
        <w:pStyle w:val="Corpodetexto"/>
        <w:rPr>
          <w:rFonts w:cs="Arial"/>
        </w:rPr>
      </w:pPr>
      <w:r w:rsidRPr="005123E9">
        <w:rPr>
          <w:rFonts w:cs="Arial"/>
        </w:rPr>
        <w:t>Funcionalidades.</w:t>
      </w:r>
    </w:p>
    <w:p w14:paraId="4C05C62B" w14:textId="1348F44C" w:rsidR="00EC18D7" w:rsidRPr="005123E9" w:rsidRDefault="00EC18D7">
      <w:pPr>
        <w:pStyle w:val="Corpodetexto"/>
        <w:rPr>
          <w:rFonts w:cs="Arial"/>
        </w:rPr>
      </w:pPr>
      <w:r w:rsidRPr="005123E9">
        <w:rPr>
          <w:rFonts w:cs="Arial"/>
        </w:rPr>
        <w:t>Cadastrar, Remover, Editar, Visualizar, Usuários.</w:t>
      </w:r>
    </w:p>
    <w:p w14:paraId="36173872" w14:textId="256BB5BF" w:rsidR="00EC18D7" w:rsidRPr="005123E9" w:rsidRDefault="00EC18D7">
      <w:pPr>
        <w:pStyle w:val="Corpodetexto"/>
        <w:rPr>
          <w:rFonts w:cs="Arial"/>
        </w:rPr>
      </w:pPr>
      <w:r w:rsidRPr="005123E9">
        <w:rPr>
          <w:rFonts w:cs="Arial"/>
        </w:rPr>
        <w:t>Cadastrar, Remover, Editar, Visualizar Viaturas.</w:t>
      </w:r>
    </w:p>
    <w:p w14:paraId="5BBC5D02" w14:textId="50AF4633" w:rsidR="00EC18D7" w:rsidRPr="005123E9" w:rsidRDefault="00EC18D7">
      <w:pPr>
        <w:pStyle w:val="Corpodetexto"/>
        <w:rPr>
          <w:rFonts w:cs="Arial"/>
        </w:rPr>
      </w:pPr>
      <w:r w:rsidRPr="005123E9">
        <w:rPr>
          <w:rFonts w:cs="Arial"/>
        </w:rPr>
        <w:t>Cadastrar, Remover, Editar, Visualizar Equipes.</w:t>
      </w:r>
    </w:p>
    <w:p w14:paraId="74316BD3" w14:textId="6759B2C2" w:rsidR="00EC18D7" w:rsidRPr="005123E9" w:rsidRDefault="00EC18D7">
      <w:pPr>
        <w:pStyle w:val="Corpodetexto"/>
        <w:rPr>
          <w:rFonts w:cs="Arial"/>
        </w:rPr>
      </w:pPr>
      <w:r w:rsidRPr="005123E9">
        <w:rPr>
          <w:rFonts w:cs="Arial"/>
        </w:rPr>
        <w:t>Cadastrar, Remover, Editar, Visualizar Ocorrências.</w:t>
      </w:r>
    </w:p>
    <w:p w14:paraId="1B803CBE" w14:textId="729922C6" w:rsidR="00EC18D7" w:rsidRPr="005123E9" w:rsidRDefault="00EC18D7">
      <w:pPr>
        <w:pStyle w:val="Corpodetexto"/>
        <w:rPr>
          <w:rFonts w:cs="Arial"/>
        </w:rPr>
      </w:pPr>
      <w:r w:rsidRPr="005123E9">
        <w:rPr>
          <w:rFonts w:cs="Arial"/>
        </w:rPr>
        <w:t>Cadastrar, Remover, Editar, Visualizar Plantões.</w:t>
      </w:r>
    </w:p>
    <w:p w14:paraId="7D0EB401" w14:textId="77777777" w:rsidR="00EC18D7" w:rsidRPr="005123E9" w:rsidRDefault="00EC18D7">
      <w:pPr>
        <w:pStyle w:val="Corpodetexto"/>
        <w:rPr>
          <w:rFonts w:cs="Arial"/>
        </w:rPr>
      </w:pPr>
    </w:p>
    <w:p w14:paraId="67CBCA4D" w14:textId="77777777" w:rsidR="004C6119" w:rsidRPr="005123E9" w:rsidRDefault="004C6119" w:rsidP="00B7456A">
      <w:pPr>
        <w:pStyle w:val="Ttulo2"/>
        <w:spacing w:after="120"/>
        <w:rPr>
          <w:sz w:val="24"/>
        </w:rPr>
      </w:pPr>
      <w:bookmarkStart w:id="3" w:name="_Toc72070531"/>
      <w:r w:rsidRPr="005123E9">
        <w:rPr>
          <w:sz w:val="24"/>
        </w:rPr>
        <w:t>Definições e Abreviaturas</w:t>
      </w:r>
      <w:bookmarkEnd w:id="3"/>
    </w:p>
    <w:p w14:paraId="101CDBC5" w14:textId="77777777" w:rsidR="004C6119" w:rsidRPr="005123E9" w:rsidRDefault="004C6119" w:rsidP="00B7456A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>Vide Glossário do projeto.</w:t>
      </w:r>
    </w:p>
    <w:p w14:paraId="3E27C858" w14:textId="77777777" w:rsidR="00FD3960" w:rsidRPr="005123E9" w:rsidRDefault="00FD3960" w:rsidP="00B7456A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173D9F27" w14:textId="77777777" w:rsidR="004C6119" w:rsidRPr="005123E9" w:rsidRDefault="004C6119" w:rsidP="00B7456A">
      <w:pPr>
        <w:pStyle w:val="Ttulo2"/>
        <w:spacing w:after="120"/>
        <w:rPr>
          <w:sz w:val="24"/>
        </w:rPr>
      </w:pPr>
      <w:bookmarkStart w:id="4" w:name="_Toc72070532"/>
      <w:r w:rsidRPr="005123E9">
        <w:rPr>
          <w:sz w:val="24"/>
        </w:rPr>
        <w:t>Referências</w:t>
      </w:r>
      <w:bookmarkEnd w:id="4"/>
    </w:p>
    <w:p w14:paraId="320F6413" w14:textId="77777777" w:rsidR="00ED6E12" w:rsidRPr="005123E9" w:rsidRDefault="00B7456A" w:rsidP="00B7456A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>&lt;</w:t>
      </w:r>
      <w:r w:rsidR="00ED6E12" w:rsidRPr="005123E9">
        <w:rPr>
          <w:rFonts w:ascii="Arial" w:hAnsi="Arial" w:cs="Arial"/>
          <w:noProof/>
          <w:sz w:val="20"/>
          <w:szCs w:val="20"/>
          <w:lang w:eastAsia="ar-SA"/>
        </w:rPr>
        <w:t>Identificar os docum</w:t>
      </w:r>
      <w:r w:rsidR="00F010F2" w:rsidRPr="005123E9">
        <w:rPr>
          <w:rFonts w:ascii="Arial" w:hAnsi="Arial" w:cs="Arial"/>
          <w:noProof/>
          <w:sz w:val="20"/>
          <w:szCs w:val="20"/>
          <w:lang w:eastAsia="ar-SA"/>
        </w:rPr>
        <w:t>entos utilizados como referência para a definição do projeto.&gt;</w:t>
      </w:r>
    </w:p>
    <w:p w14:paraId="137EFCA1" w14:textId="77777777" w:rsidR="004C6119" w:rsidRPr="005123E9" w:rsidRDefault="00F010F2" w:rsidP="00B7456A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>&lt;</w:t>
      </w:r>
      <w:r w:rsidR="004C6119" w:rsidRPr="005123E9">
        <w:rPr>
          <w:rFonts w:ascii="Arial" w:hAnsi="Arial" w:cs="Arial"/>
          <w:noProof/>
          <w:sz w:val="20"/>
          <w:szCs w:val="20"/>
          <w:lang w:eastAsia="ar-SA"/>
        </w:rPr>
        <w:t xml:space="preserve">Reportar as referências: existentes; existentes mais com necessidade de atualização; e a serem criadas sob demanda deste projeto </w:t>
      </w:r>
      <w:r w:rsidR="00B7456A" w:rsidRPr="005123E9">
        <w:rPr>
          <w:rFonts w:ascii="Arial" w:hAnsi="Arial" w:cs="Arial"/>
          <w:noProof/>
          <w:sz w:val="20"/>
          <w:szCs w:val="20"/>
          <w:lang w:eastAsia="ar-SA"/>
        </w:rPr>
        <w:t>&gt;</w:t>
      </w:r>
      <w:r w:rsidR="004C6119" w:rsidRPr="005123E9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69"/>
        <w:gridCol w:w="1692"/>
        <w:gridCol w:w="2661"/>
        <w:gridCol w:w="1056"/>
      </w:tblGrid>
      <w:tr w:rsidR="005123E9" w:rsidRPr="005123E9" w14:paraId="581F8989" w14:textId="77777777" w:rsidTr="00B7456A">
        <w:trPr>
          <w:cantSplit/>
          <w:tblHeader/>
        </w:trPr>
        <w:tc>
          <w:tcPr>
            <w:tcW w:w="1938" w:type="pct"/>
            <w:shd w:val="clear" w:color="auto" w:fill="F2F2F2"/>
          </w:tcPr>
          <w:p w14:paraId="09AE6A28" w14:textId="77777777" w:rsidR="004C6119" w:rsidRPr="005123E9" w:rsidRDefault="004C61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123E9">
              <w:rPr>
                <w:rFonts w:ascii="Arial" w:hAnsi="Arial" w:cs="Arial"/>
                <w:b/>
                <w:bCs/>
                <w:sz w:val="20"/>
              </w:rPr>
              <w:t>Nome do Documento de Referência</w:t>
            </w:r>
          </w:p>
        </w:tc>
        <w:tc>
          <w:tcPr>
            <w:tcW w:w="982" w:type="pct"/>
            <w:shd w:val="clear" w:color="auto" w:fill="F2F2F2"/>
          </w:tcPr>
          <w:p w14:paraId="032B46D1" w14:textId="77777777" w:rsidR="004C6119" w:rsidRPr="005123E9" w:rsidRDefault="004C61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123E9">
              <w:rPr>
                <w:rFonts w:ascii="Arial" w:hAnsi="Arial" w:cs="Arial"/>
                <w:b/>
                <w:bCs/>
                <w:sz w:val="20"/>
              </w:rPr>
              <w:t>Data de Criação</w:t>
            </w:r>
          </w:p>
        </w:tc>
        <w:tc>
          <w:tcPr>
            <w:tcW w:w="1534" w:type="pct"/>
            <w:shd w:val="clear" w:color="auto" w:fill="F2F2F2"/>
          </w:tcPr>
          <w:p w14:paraId="2E4881F0" w14:textId="77777777" w:rsidR="004C6119" w:rsidRPr="005123E9" w:rsidRDefault="004C61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123E9">
              <w:rPr>
                <w:rFonts w:ascii="Arial" w:hAnsi="Arial" w:cs="Arial"/>
                <w:b/>
                <w:bCs/>
                <w:sz w:val="20"/>
              </w:rPr>
              <w:t>Autor</w:t>
            </w:r>
          </w:p>
        </w:tc>
        <w:tc>
          <w:tcPr>
            <w:tcW w:w="547" w:type="pct"/>
            <w:shd w:val="clear" w:color="auto" w:fill="F2F2F2"/>
          </w:tcPr>
          <w:p w14:paraId="2EADAF01" w14:textId="77777777" w:rsidR="004C6119" w:rsidRPr="005123E9" w:rsidRDefault="004C61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123E9">
              <w:rPr>
                <w:rFonts w:ascii="Arial" w:hAnsi="Arial" w:cs="Arial"/>
                <w:b/>
                <w:bCs/>
                <w:sz w:val="20"/>
              </w:rPr>
              <w:t>Situação Atual</w:t>
            </w:r>
          </w:p>
        </w:tc>
      </w:tr>
      <w:tr w:rsidR="005123E9" w:rsidRPr="005123E9" w14:paraId="6E0E2997" w14:textId="77777777" w:rsidTr="00B7456A">
        <w:tc>
          <w:tcPr>
            <w:tcW w:w="1938" w:type="pct"/>
          </w:tcPr>
          <w:p w14:paraId="4CEC343F" w14:textId="77777777" w:rsidR="00F76524" w:rsidRPr="005123E9" w:rsidRDefault="00F76524" w:rsidP="00BB7C1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5123E9">
              <w:rPr>
                <w:rFonts w:ascii="Arial" w:hAnsi="Arial" w:cs="Arial"/>
                <w:sz w:val="18"/>
                <w:szCs w:val="18"/>
              </w:rPr>
              <w:t>&lt;nome do documento&gt;</w:t>
            </w:r>
          </w:p>
          <w:p w14:paraId="1C9D28CF" w14:textId="77777777" w:rsidR="00F76524" w:rsidRPr="005123E9" w:rsidRDefault="00F76524" w:rsidP="00B7456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5123E9">
              <w:rPr>
                <w:rFonts w:ascii="Arial" w:hAnsi="Arial" w:cs="Arial"/>
                <w:sz w:val="18"/>
                <w:szCs w:val="18"/>
              </w:rPr>
              <w:t>&lt;Leis, Portarias, Convênios, Atas..</w:t>
            </w:r>
            <w:r w:rsidR="00B7456A" w:rsidRPr="005123E9">
              <w:rPr>
                <w:rFonts w:ascii="Arial" w:hAnsi="Arial" w:cs="Arial"/>
                <w:sz w:val="18"/>
                <w:szCs w:val="18"/>
              </w:rPr>
              <w:t>.</w:t>
            </w:r>
            <w:r w:rsidRPr="005123E9">
              <w:rPr>
                <w:rFonts w:ascii="Arial" w:hAnsi="Arial" w:cs="Arial"/>
                <w:sz w:val="18"/>
                <w:szCs w:val="18"/>
              </w:rPr>
              <w:t>&gt;</w:t>
            </w:r>
          </w:p>
        </w:tc>
        <w:tc>
          <w:tcPr>
            <w:tcW w:w="982" w:type="pct"/>
          </w:tcPr>
          <w:p w14:paraId="54335175" w14:textId="77777777" w:rsidR="00F76524" w:rsidRPr="005123E9" w:rsidRDefault="00F76524" w:rsidP="00BB7C1D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23E9">
              <w:rPr>
                <w:rFonts w:ascii="Arial" w:hAnsi="Arial" w:cs="Arial"/>
                <w:sz w:val="18"/>
                <w:szCs w:val="18"/>
              </w:rPr>
              <w:t>&lt;dd/mm/aaaa&gt;</w:t>
            </w:r>
          </w:p>
          <w:p w14:paraId="4FC8E18D" w14:textId="77777777" w:rsidR="00F76524" w:rsidRPr="005123E9" w:rsidRDefault="00F76524" w:rsidP="00B7456A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23E9">
              <w:rPr>
                <w:rFonts w:ascii="Arial" w:hAnsi="Arial" w:cs="Arial"/>
                <w:sz w:val="18"/>
                <w:szCs w:val="18"/>
              </w:rPr>
              <w:t>&lt;em caso de referência a ser criada, não informar data&gt;</w:t>
            </w:r>
          </w:p>
        </w:tc>
        <w:tc>
          <w:tcPr>
            <w:tcW w:w="1534" w:type="pct"/>
          </w:tcPr>
          <w:p w14:paraId="6881B536" w14:textId="77777777" w:rsidR="00F76524" w:rsidRPr="005123E9" w:rsidRDefault="00B7456A" w:rsidP="00BB7C1D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5123E9">
              <w:rPr>
                <w:rFonts w:ascii="Arial" w:hAnsi="Arial" w:cs="Arial"/>
                <w:sz w:val="18"/>
                <w:szCs w:val="18"/>
              </w:rPr>
              <w:t>&lt;Identificação do autor&gt;</w:t>
            </w:r>
          </w:p>
        </w:tc>
        <w:tc>
          <w:tcPr>
            <w:tcW w:w="547" w:type="pct"/>
          </w:tcPr>
          <w:p w14:paraId="5311D466" w14:textId="77777777" w:rsidR="00F76524" w:rsidRPr="005123E9" w:rsidRDefault="00F76524" w:rsidP="00B7456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5123E9">
              <w:rPr>
                <w:rFonts w:ascii="Arial" w:hAnsi="Arial" w:cs="Arial"/>
                <w:sz w:val="18"/>
                <w:szCs w:val="18"/>
              </w:rPr>
              <w:t>&lt;Expressar segundo legenda abaixo&gt;</w:t>
            </w:r>
          </w:p>
        </w:tc>
      </w:tr>
      <w:tr w:rsidR="005123E9" w:rsidRPr="005123E9" w14:paraId="7D9AE04F" w14:textId="77777777" w:rsidTr="00B7456A">
        <w:tc>
          <w:tcPr>
            <w:tcW w:w="1938" w:type="pct"/>
          </w:tcPr>
          <w:p w14:paraId="305E6C35" w14:textId="77777777" w:rsidR="00B7456A" w:rsidRPr="005123E9" w:rsidRDefault="00B7456A" w:rsidP="00C367E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5123E9">
              <w:rPr>
                <w:rFonts w:ascii="Arial" w:hAnsi="Arial" w:cs="Arial"/>
                <w:sz w:val="18"/>
                <w:szCs w:val="18"/>
              </w:rPr>
              <w:lastRenderedPageBreak/>
              <w:t>&lt;nome do documento&gt;</w:t>
            </w:r>
          </w:p>
          <w:p w14:paraId="316A0BE4" w14:textId="77777777" w:rsidR="00B7456A" w:rsidRPr="005123E9" w:rsidRDefault="00B7456A" w:rsidP="00C367E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5123E9">
              <w:rPr>
                <w:rFonts w:ascii="Arial" w:hAnsi="Arial" w:cs="Arial"/>
                <w:sz w:val="18"/>
                <w:szCs w:val="18"/>
              </w:rPr>
              <w:t>&lt;Leis, Portarias, Convênios, Atas...&gt;</w:t>
            </w:r>
          </w:p>
        </w:tc>
        <w:tc>
          <w:tcPr>
            <w:tcW w:w="982" w:type="pct"/>
          </w:tcPr>
          <w:p w14:paraId="4C56ED1D" w14:textId="77777777" w:rsidR="00B7456A" w:rsidRPr="005123E9" w:rsidRDefault="00B7456A" w:rsidP="00C367E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23E9">
              <w:rPr>
                <w:rFonts w:ascii="Arial" w:hAnsi="Arial" w:cs="Arial"/>
                <w:sz w:val="18"/>
                <w:szCs w:val="18"/>
              </w:rPr>
              <w:t>&lt;dd/mm/aaaa&gt;</w:t>
            </w:r>
          </w:p>
          <w:p w14:paraId="3DD34FB8" w14:textId="77777777" w:rsidR="00B7456A" w:rsidRPr="005123E9" w:rsidRDefault="00B7456A" w:rsidP="00C367EF">
            <w:pPr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123E9">
              <w:rPr>
                <w:rFonts w:ascii="Arial" w:hAnsi="Arial" w:cs="Arial"/>
                <w:sz w:val="18"/>
                <w:szCs w:val="18"/>
              </w:rPr>
              <w:t>&lt;em caso de referência a ser criada, não informar data&gt;</w:t>
            </w:r>
          </w:p>
        </w:tc>
        <w:tc>
          <w:tcPr>
            <w:tcW w:w="1534" w:type="pct"/>
          </w:tcPr>
          <w:p w14:paraId="6EA62C0B" w14:textId="77777777" w:rsidR="00B7456A" w:rsidRPr="005123E9" w:rsidRDefault="00B7456A" w:rsidP="00C367EF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5123E9">
              <w:rPr>
                <w:rFonts w:ascii="Arial" w:hAnsi="Arial" w:cs="Arial"/>
                <w:sz w:val="18"/>
                <w:szCs w:val="18"/>
              </w:rPr>
              <w:t>&lt;Identificação do autor&gt;</w:t>
            </w:r>
          </w:p>
        </w:tc>
        <w:tc>
          <w:tcPr>
            <w:tcW w:w="547" w:type="pct"/>
          </w:tcPr>
          <w:p w14:paraId="77F498E7" w14:textId="77777777" w:rsidR="00B7456A" w:rsidRPr="005123E9" w:rsidRDefault="00B7456A" w:rsidP="00B7456A">
            <w:pPr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5123E9">
              <w:rPr>
                <w:rFonts w:ascii="Arial" w:hAnsi="Arial" w:cs="Arial"/>
                <w:sz w:val="18"/>
                <w:szCs w:val="18"/>
              </w:rPr>
              <w:t>&lt;Expressar segundo legenda abaixo&gt;</w:t>
            </w:r>
          </w:p>
        </w:tc>
      </w:tr>
    </w:tbl>
    <w:p w14:paraId="399C236C" w14:textId="77777777" w:rsidR="004C6119" w:rsidRPr="005123E9" w:rsidRDefault="004C6119" w:rsidP="00B7456A">
      <w:pPr>
        <w:pStyle w:val="Corpodetexto"/>
        <w:spacing w:before="60" w:after="60" w:line="240" w:lineRule="auto"/>
        <w:rPr>
          <w:rFonts w:cs="Arial"/>
          <w:sz w:val="16"/>
          <w:szCs w:val="16"/>
        </w:rPr>
      </w:pPr>
      <w:r w:rsidRPr="005123E9">
        <w:rPr>
          <w:rFonts w:cs="Arial"/>
          <w:b/>
          <w:bCs/>
          <w:sz w:val="16"/>
          <w:szCs w:val="16"/>
        </w:rPr>
        <w:t>Legenda de Situação</w:t>
      </w:r>
      <w:r w:rsidRPr="005123E9">
        <w:rPr>
          <w:rFonts w:cs="Arial"/>
          <w:sz w:val="16"/>
          <w:szCs w:val="16"/>
        </w:rPr>
        <w:t xml:space="preserve">: </w:t>
      </w:r>
      <w:r w:rsidRPr="005123E9">
        <w:rPr>
          <w:rFonts w:cs="Arial"/>
          <w:b/>
          <w:bCs/>
          <w:sz w:val="16"/>
          <w:szCs w:val="16"/>
        </w:rPr>
        <w:t>(1)</w:t>
      </w:r>
      <w:r w:rsidRPr="005123E9">
        <w:rPr>
          <w:rFonts w:cs="Arial"/>
          <w:sz w:val="16"/>
          <w:szCs w:val="16"/>
        </w:rPr>
        <w:t xml:space="preserve"> Referência existente; </w:t>
      </w:r>
      <w:r w:rsidRPr="005123E9">
        <w:rPr>
          <w:rFonts w:cs="Arial"/>
          <w:b/>
          <w:bCs/>
          <w:sz w:val="16"/>
          <w:szCs w:val="16"/>
        </w:rPr>
        <w:t>(2)</w:t>
      </w:r>
      <w:r w:rsidRPr="005123E9">
        <w:rPr>
          <w:rFonts w:cs="Arial"/>
          <w:sz w:val="16"/>
          <w:szCs w:val="16"/>
        </w:rPr>
        <w:t xml:space="preserve"> Referência existente, mas com necessidade de atualização; </w:t>
      </w:r>
      <w:r w:rsidRPr="005123E9">
        <w:rPr>
          <w:rFonts w:cs="Arial"/>
          <w:b/>
          <w:bCs/>
          <w:sz w:val="16"/>
          <w:szCs w:val="16"/>
        </w:rPr>
        <w:t>(3)</w:t>
      </w:r>
      <w:r w:rsidRPr="005123E9">
        <w:rPr>
          <w:rFonts w:cs="Arial"/>
          <w:sz w:val="16"/>
          <w:szCs w:val="16"/>
        </w:rPr>
        <w:t xml:space="preserve"> Referência deve ser criada sob demanda deste projeto.</w:t>
      </w:r>
    </w:p>
    <w:p w14:paraId="3607AF4A" w14:textId="77777777" w:rsidR="00FD3960" w:rsidRPr="005123E9" w:rsidRDefault="004C6119" w:rsidP="00FD3960">
      <w:pPr>
        <w:pStyle w:val="Ttulo1"/>
        <w:spacing w:after="120"/>
        <w:rPr>
          <w:sz w:val="28"/>
          <w:szCs w:val="28"/>
        </w:rPr>
      </w:pPr>
      <w:bookmarkStart w:id="5" w:name="_Toc72070533"/>
      <w:r w:rsidRPr="005123E9">
        <w:rPr>
          <w:sz w:val="28"/>
          <w:szCs w:val="28"/>
        </w:rPr>
        <w:t>Posicionamento</w:t>
      </w:r>
      <w:bookmarkEnd w:id="5"/>
    </w:p>
    <w:p w14:paraId="5FDC878B" w14:textId="77777777" w:rsidR="004C6119" w:rsidRPr="005123E9" w:rsidRDefault="004C6119" w:rsidP="00B7456A">
      <w:pPr>
        <w:pStyle w:val="Ttulo2"/>
        <w:spacing w:after="120"/>
        <w:rPr>
          <w:sz w:val="24"/>
        </w:rPr>
      </w:pPr>
      <w:bookmarkStart w:id="6" w:name="_Toc72070534"/>
      <w:r w:rsidRPr="005123E9">
        <w:rPr>
          <w:sz w:val="24"/>
        </w:rPr>
        <w:t>Benefícios do Projeto</w:t>
      </w:r>
      <w:bookmarkEnd w:id="6"/>
    </w:p>
    <w:p w14:paraId="2A48BB49" w14:textId="77777777" w:rsidR="004C6119" w:rsidRPr="005123E9" w:rsidRDefault="00B7456A" w:rsidP="00903C4E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>&lt;</w:t>
      </w:r>
      <w:r w:rsidR="004C6119" w:rsidRPr="005123E9">
        <w:rPr>
          <w:rFonts w:ascii="Arial" w:hAnsi="Arial" w:cs="Arial"/>
          <w:noProof/>
          <w:sz w:val="20"/>
          <w:szCs w:val="20"/>
          <w:lang w:eastAsia="ar-SA"/>
        </w:rPr>
        <w:t>Descrever os benefícios que o projeto trará</w:t>
      </w:r>
      <w:r w:rsidRPr="005123E9">
        <w:rPr>
          <w:rFonts w:ascii="Arial" w:hAnsi="Arial" w:cs="Arial"/>
          <w:noProof/>
          <w:sz w:val="20"/>
          <w:szCs w:val="20"/>
          <w:lang w:eastAsia="ar-SA"/>
        </w:rPr>
        <w:t xml:space="preserve"> ao cliente e demais envolvidos.&gt;</w:t>
      </w:r>
    </w:p>
    <w:p w14:paraId="4345A68D" w14:textId="77777777" w:rsidR="004C6119" w:rsidRPr="005123E9" w:rsidRDefault="004C6119" w:rsidP="00333993">
      <w:pPr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>&lt;Descrição do benefício 1&gt;</w:t>
      </w:r>
    </w:p>
    <w:p w14:paraId="6213508E" w14:textId="77777777" w:rsidR="004C6119" w:rsidRPr="005123E9" w:rsidRDefault="004C6119" w:rsidP="00333993">
      <w:pPr>
        <w:widowControl w:val="0"/>
        <w:numPr>
          <w:ilvl w:val="0"/>
          <w:numId w:val="3"/>
        </w:numPr>
        <w:suppressAutoHyphens/>
        <w:spacing w:before="60" w:after="60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>&lt;Descrição do benefício 2&gt;</w:t>
      </w:r>
    </w:p>
    <w:p w14:paraId="1A062F8E" w14:textId="77777777" w:rsidR="00BA6E46" w:rsidRPr="005123E9" w:rsidRDefault="00BA6E46" w:rsidP="00BA6E46">
      <w:pPr>
        <w:pStyle w:val="Ttulo2"/>
        <w:spacing w:after="120"/>
        <w:rPr>
          <w:sz w:val="24"/>
        </w:rPr>
      </w:pPr>
      <w:bookmarkStart w:id="7" w:name="_Toc72070535"/>
      <w:r w:rsidRPr="005123E9">
        <w:rPr>
          <w:sz w:val="24"/>
        </w:rPr>
        <w:t>Descrição do Problema</w:t>
      </w:r>
      <w:bookmarkEnd w:id="7"/>
    </w:p>
    <w:p w14:paraId="7A5B1780" w14:textId="77777777" w:rsidR="00BA6E46" w:rsidRPr="005123E9" w:rsidRDefault="00BA6E46" w:rsidP="00BA6E46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>&lt;Descrever de forma resumida sobre o problema a ser resolvido por este projeto, identificando os usuários afetados e o impacto causado pelo problema.&gt;</w:t>
      </w:r>
    </w:p>
    <w:p w14:paraId="13A17D31" w14:textId="77777777" w:rsidR="004C6119" w:rsidRPr="005123E9" w:rsidRDefault="004C6119" w:rsidP="00B7456A">
      <w:pPr>
        <w:pStyle w:val="Ttulo1"/>
        <w:spacing w:after="120"/>
        <w:rPr>
          <w:sz w:val="28"/>
          <w:szCs w:val="28"/>
        </w:rPr>
      </w:pPr>
      <w:bookmarkStart w:id="8" w:name="_Toc72070536"/>
      <w:r w:rsidRPr="005123E9">
        <w:rPr>
          <w:sz w:val="28"/>
          <w:szCs w:val="28"/>
        </w:rPr>
        <w:t>Descrição dos Usuários</w:t>
      </w:r>
      <w:bookmarkEnd w:id="8"/>
    </w:p>
    <w:p w14:paraId="354C85A9" w14:textId="77777777" w:rsidR="004C6119" w:rsidRPr="005123E9" w:rsidRDefault="004C6119" w:rsidP="00B7456A">
      <w:pPr>
        <w:pStyle w:val="Ttulo2"/>
        <w:spacing w:after="120"/>
        <w:rPr>
          <w:sz w:val="24"/>
        </w:rPr>
      </w:pPr>
      <w:bookmarkStart w:id="9" w:name="_Toc72070537"/>
      <w:r w:rsidRPr="005123E9">
        <w:rPr>
          <w:sz w:val="24"/>
        </w:rPr>
        <w:t>Usuários Envolvidos no Projeto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59"/>
        <w:gridCol w:w="3252"/>
        <w:gridCol w:w="32"/>
        <w:gridCol w:w="2835"/>
      </w:tblGrid>
      <w:tr w:rsidR="005123E9" w:rsidRPr="005123E9" w14:paraId="3CAAFB45" w14:textId="77777777" w:rsidTr="0046493B">
        <w:trPr>
          <w:cantSplit/>
          <w:tblHeader/>
        </w:trPr>
        <w:tc>
          <w:tcPr>
            <w:tcW w:w="2659" w:type="dxa"/>
            <w:shd w:val="clear" w:color="auto" w:fill="F2F2F2"/>
          </w:tcPr>
          <w:p w14:paraId="53B07B76" w14:textId="77777777" w:rsidR="004C6119" w:rsidRPr="005123E9" w:rsidRDefault="004C61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123E9">
              <w:rPr>
                <w:rFonts w:ascii="Arial" w:hAnsi="Arial" w:cs="Arial"/>
                <w:b/>
                <w:bCs/>
                <w:sz w:val="20"/>
              </w:rPr>
              <w:t>Papel na Organização</w:t>
            </w:r>
          </w:p>
        </w:tc>
        <w:tc>
          <w:tcPr>
            <w:tcW w:w="3252" w:type="dxa"/>
            <w:shd w:val="clear" w:color="auto" w:fill="F2F2F2"/>
          </w:tcPr>
          <w:p w14:paraId="347D3A41" w14:textId="77777777" w:rsidR="004C6119" w:rsidRPr="005123E9" w:rsidRDefault="004C61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123E9">
              <w:rPr>
                <w:rFonts w:ascii="Arial" w:hAnsi="Arial" w:cs="Arial"/>
                <w:b/>
                <w:bCs/>
                <w:sz w:val="20"/>
              </w:rPr>
              <w:t>Entidade Representada</w:t>
            </w:r>
            <w:r w:rsidR="00893B99" w:rsidRPr="005123E9">
              <w:rPr>
                <w:rFonts w:ascii="Arial" w:hAnsi="Arial" w:cs="Arial"/>
                <w:b/>
                <w:bCs/>
                <w:sz w:val="20"/>
              </w:rPr>
              <w:t xml:space="preserve"> / Descrição das Atividades</w:t>
            </w:r>
          </w:p>
        </w:tc>
        <w:tc>
          <w:tcPr>
            <w:tcW w:w="2867" w:type="dxa"/>
            <w:gridSpan w:val="2"/>
            <w:shd w:val="clear" w:color="auto" w:fill="F2F2F2"/>
          </w:tcPr>
          <w:p w14:paraId="4330A807" w14:textId="77777777" w:rsidR="004C6119" w:rsidRPr="005123E9" w:rsidRDefault="004C61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123E9">
              <w:rPr>
                <w:rFonts w:ascii="Arial" w:hAnsi="Arial" w:cs="Arial"/>
                <w:b/>
                <w:bCs/>
                <w:sz w:val="20"/>
              </w:rPr>
              <w:t>Papel no Projeto</w:t>
            </w:r>
            <w:r w:rsidR="0046493B" w:rsidRPr="005123E9">
              <w:rPr>
                <w:rFonts w:ascii="Arial" w:hAnsi="Arial" w:cs="Arial"/>
                <w:b/>
                <w:bCs/>
                <w:sz w:val="20"/>
              </w:rPr>
              <w:t>/ Papel que o representa no Projeto</w:t>
            </w:r>
          </w:p>
        </w:tc>
      </w:tr>
      <w:tr w:rsidR="005123E9" w:rsidRPr="005123E9" w14:paraId="0F1B0E2D" w14:textId="77777777" w:rsidTr="0046493B">
        <w:tc>
          <w:tcPr>
            <w:tcW w:w="2659" w:type="dxa"/>
          </w:tcPr>
          <w:p w14:paraId="06766108" w14:textId="77777777" w:rsidR="004C6119" w:rsidRPr="005123E9" w:rsidRDefault="004C6119" w:rsidP="00B7456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5123E9">
              <w:rPr>
                <w:rFonts w:ascii="Arial" w:hAnsi="Arial" w:cs="Arial"/>
                <w:sz w:val="20"/>
              </w:rPr>
              <w:t>&lt;tipo do papel na organização&gt;</w:t>
            </w:r>
          </w:p>
        </w:tc>
        <w:tc>
          <w:tcPr>
            <w:tcW w:w="3252" w:type="dxa"/>
          </w:tcPr>
          <w:p w14:paraId="06753704" w14:textId="77777777" w:rsidR="004C6119" w:rsidRPr="005123E9" w:rsidRDefault="004C6119" w:rsidP="00B7456A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5123E9">
              <w:rPr>
                <w:rFonts w:ascii="Arial" w:hAnsi="Arial" w:cs="Arial"/>
                <w:sz w:val="20"/>
              </w:rPr>
              <w:t>&lt;Descrição de que entidade o usuário gestor está representando no contexto do desenvolvimento do projeto&gt;</w:t>
            </w:r>
          </w:p>
        </w:tc>
        <w:tc>
          <w:tcPr>
            <w:tcW w:w="2867" w:type="dxa"/>
            <w:gridSpan w:val="2"/>
          </w:tcPr>
          <w:p w14:paraId="59CC5664" w14:textId="77777777" w:rsidR="004C6119" w:rsidRPr="005123E9" w:rsidRDefault="004C6119" w:rsidP="00333993">
            <w:pPr>
              <w:numPr>
                <w:ilvl w:val="0"/>
                <w:numId w:val="2"/>
              </w:numPr>
              <w:tabs>
                <w:tab w:val="clear" w:pos="1134"/>
                <w:tab w:val="num" w:pos="170"/>
              </w:tabs>
              <w:spacing w:before="60" w:after="60"/>
              <w:ind w:left="170" w:hanging="170"/>
              <w:rPr>
                <w:rFonts w:ascii="Arial" w:hAnsi="Arial" w:cs="Arial"/>
                <w:sz w:val="20"/>
              </w:rPr>
            </w:pPr>
            <w:r w:rsidRPr="005123E9">
              <w:rPr>
                <w:rFonts w:ascii="Arial" w:hAnsi="Arial" w:cs="Arial"/>
                <w:sz w:val="20"/>
              </w:rPr>
              <w:t>&lt;Descrição do papel do usuário gestor no processo de desenvolvimento&gt;</w:t>
            </w:r>
          </w:p>
        </w:tc>
      </w:tr>
      <w:tr w:rsidR="005123E9" w:rsidRPr="005123E9" w14:paraId="6B29C548" w14:textId="77777777" w:rsidTr="0046493B">
        <w:tc>
          <w:tcPr>
            <w:tcW w:w="2659" w:type="dxa"/>
          </w:tcPr>
          <w:p w14:paraId="1BFB91A4" w14:textId="77777777" w:rsidR="004C6119" w:rsidRPr="005123E9" w:rsidRDefault="004C6119" w:rsidP="00FD3960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5123E9">
              <w:rPr>
                <w:rFonts w:ascii="Arial" w:hAnsi="Arial" w:cs="Arial"/>
                <w:sz w:val="20"/>
              </w:rPr>
              <w:t>&lt;tipo do papel na organização&gt;</w:t>
            </w:r>
          </w:p>
        </w:tc>
        <w:tc>
          <w:tcPr>
            <w:tcW w:w="3284" w:type="dxa"/>
            <w:gridSpan w:val="2"/>
          </w:tcPr>
          <w:p w14:paraId="1D0F0A63" w14:textId="77777777" w:rsidR="004C6119" w:rsidRPr="005123E9" w:rsidRDefault="004C6119" w:rsidP="00333993">
            <w:pPr>
              <w:numPr>
                <w:ilvl w:val="0"/>
                <w:numId w:val="2"/>
              </w:numPr>
              <w:tabs>
                <w:tab w:val="clear" w:pos="1134"/>
                <w:tab w:val="num" w:pos="170"/>
              </w:tabs>
              <w:spacing w:before="60" w:after="60"/>
              <w:ind w:left="170" w:hanging="170"/>
              <w:rPr>
                <w:rFonts w:ascii="Arial" w:hAnsi="Arial" w:cs="Arial"/>
                <w:sz w:val="20"/>
              </w:rPr>
            </w:pPr>
            <w:r w:rsidRPr="005123E9">
              <w:rPr>
                <w:rFonts w:ascii="Arial" w:hAnsi="Arial" w:cs="Arial"/>
                <w:sz w:val="20"/>
              </w:rPr>
              <w:t>&lt;Descrição das atividades que o usuário executará no sistema&gt;</w:t>
            </w:r>
          </w:p>
        </w:tc>
        <w:tc>
          <w:tcPr>
            <w:tcW w:w="2835" w:type="dxa"/>
          </w:tcPr>
          <w:p w14:paraId="650E2837" w14:textId="77777777" w:rsidR="004C6119" w:rsidRPr="005123E9" w:rsidRDefault="004C6119" w:rsidP="00FD3960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5123E9">
              <w:rPr>
                <w:rFonts w:ascii="Arial" w:hAnsi="Arial" w:cs="Arial"/>
                <w:sz w:val="20"/>
              </w:rPr>
              <w:t>&lt;Usuário envolvido no projeto que representa este usuário&gt;</w:t>
            </w:r>
          </w:p>
        </w:tc>
      </w:tr>
      <w:tr w:rsidR="005123E9" w:rsidRPr="005123E9" w14:paraId="3E8EBF93" w14:textId="77777777" w:rsidTr="0046493B">
        <w:tc>
          <w:tcPr>
            <w:tcW w:w="2659" w:type="dxa"/>
          </w:tcPr>
          <w:p w14:paraId="3C824C4C" w14:textId="77777777" w:rsidR="004C6119" w:rsidRPr="005123E9" w:rsidRDefault="004C6119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84" w:type="dxa"/>
            <w:gridSpan w:val="2"/>
          </w:tcPr>
          <w:p w14:paraId="6DB5E43C" w14:textId="77777777" w:rsidR="004C6119" w:rsidRPr="005123E9" w:rsidRDefault="004C6119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835" w:type="dxa"/>
          </w:tcPr>
          <w:p w14:paraId="7601CFD3" w14:textId="77777777" w:rsidR="004C6119" w:rsidRPr="005123E9" w:rsidRDefault="004C6119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5582FDD" w14:textId="77777777" w:rsidR="004C6119" w:rsidRPr="005123E9" w:rsidRDefault="00893B99" w:rsidP="0046493B">
      <w:pPr>
        <w:pStyle w:val="Corpodetexto"/>
        <w:ind w:left="0"/>
        <w:rPr>
          <w:rFonts w:cs="Arial"/>
        </w:rPr>
      </w:pPr>
      <w:r w:rsidRPr="005123E9">
        <w:rPr>
          <w:rFonts w:cs="Arial"/>
        </w:rPr>
        <w:t>&lt;</w:t>
      </w:r>
      <w:r w:rsidR="0046493B" w:rsidRPr="005123E9">
        <w:rPr>
          <w:rFonts w:cs="Arial"/>
        </w:rPr>
        <w:t>N</w:t>
      </w:r>
      <w:r w:rsidRPr="005123E9">
        <w:rPr>
          <w:rFonts w:cs="Arial"/>
        </w:rPr>
        <w:t>este espaço, deverá ser detalhado tanto as informações de</w:t>
      </w:r>
      <w:r w:rsidR="0046493B" w:rsidRPr="005123E9">
        <w:rPr>
          <w:rFonts w:cs="Arial"/>
        </w:rPr>
        <w:t xml:space="preserve"> usuários do tipo gestor</w:t>
      </w:r>
      <w:r w:rsidRPr="005123E9">
        <w:rPr>
          <w:rFonts w:cs="Arial"/>
        </w:rPr>
        <w:t>, como de usuário final</w:t>
      </w:r>
      <w:r w:rsidR="0046493B" w:rsidRPr="005123E9">
        <w:rPr>
          <w:rFonts w:cs="Arial"/>
        </w:rPr>
        <w:t>. Para os usuários que não participam diretamente no projeto, informar o papel que o representa.</w:t>
      </w:r>
      <w:r w:rsidRPr="005123E9">
        <w:rPr>
          <w:rFonts w:cs="Arial"/>
        </w:rPr>
        <w:t>&gt;</w:t>
      </w:r>
    </w:p>
    <w:p w14:paraId="2330F360" w14:textId="77777777" w:rsidR="00E37B5F" w:rsidRPr="005123E9" w:rsidRDefault="00E37B5F" w:rsidP="00E37B5F">
      <w:pPr>
        <w:pStyle w:val="Ttulo2"/>
        <w:spacing w:after="120"/>
        <w:rPr>
          <w:sz w:val="24"/>
        </w:rPr>
      </w:pPr>
      <w:bookmarkStart w:id="10" w:name="_Toc72070538"/>
      <w:r w:rsidRPr="005123E9">
        <w:rPr>
          <w:sz w:val="24"/>
        </w:rPr>
        <w:t>Ambiente do Usuário</w:t>
      </w:r>
      <w:bookmarkEnd w:id="10"/>
    </w:p>
    <w:p w14:paraId="27F5654C" w14:textId="77777777" w:rsidR="00E37B5F" w:rsidRPr="005123E9" w:rsidRDefault="00E37B5F" w:rsidP="00E37B5F">
      <w:pPr>
        <w:pStyle w:val="Corpodetexto"/>
        <w:rPr>
          <w:rFonts w:cs="Arial"/>
        </w:rPr>
      </w:pPr>
      <w:r w:rsidRPr="005123E9">
        <w:rPr>
          <w:rFonts w:cs="Arial"/>
        </w:rPr>
        <w:t>&lt;Detalhar o ambiente de trabalho do usuário. Sugestões:</w:t>
      </w:r>
    </w:p>
    <w:p w14:paraId="0C3BC9A9" w14:textId="77777777" w:rsidR="00E37B5F" w:rsidRPr="005123E9" w:rsidRDefault="00E37B5F" w:rsidP="00E37B5F">
      <w:pPr>
        <w:numPr>
          <w:ilvl w:val="0"/>
          <w:numId w:val="2"/>
        </w:numPr>
        <w:tabs>
          <w:tab w:val="clear" w:pos="1134"/>
          <w:tab w:val="num" w:pos="960"/>
        </w:tabs>
        <w:spacing w:before="60" w:after="60"/>
        <w:ind w:left="960" w:hanging="240"/>
        <w:jc w:val="both"/>
        <w:rPr>
          <w:rFonts w:ascii="Arial" w:hAnsi="Arial" w:cs="Arial"/>
          <w:sz w:val="20"/>
        </w:rPr>
      </w:pPr>
      <w:r w:rsidRPr="005123E9">
        <w:rPr>
          <w:rFonts w:ascii="Arial" w:hAnsi="Arial" w:cs="Arial"/>
          <w:sz w:val="20"/>
        </w:rPr>
        <w:t>Descrever variáveis como número de pessoas necessárias para executar a função e se este número pode sofrer alteração.</w:t>
      </w:r>
    </w:p>
    <w:p w14:paraId="6CB422F2" w14:textId="77777777" w:rsidR="00E37B5F" w:rsidRPr="005123E9" w:rsidRDefault="00E37B5F" w:rsidP="00E37B5F">
      <w:pPr>
        <w:numPr>
          <w:ilvl w:val="0"/>
          <w:numId w:val="2"/>
        </w:numPr>
        <w:tabs>
          <w:tab w:val="clear" w:pos="1134"/>
          <w:tab w:val="num" w:pos="960"/>
        </w:tabs>
        <w:spacing w:before="60" w:after="60"/>
        <w:ind w:left="960" w:hanging="240"/>
        <w:jc w:val="both"/>
        <w:rPr>
          <w:rFonts w:ascii="Arial" w:hAnsi="Arial" w:cs="Arial"/>
          <w:sz w:val="20"/>
        </w:rPr>
      </w:pPr>
      <w:r w:rsidRPr="005123E9">
        <w:rPr>
          <w:rFonts w:ascii="Arial" w:hAnsi="Arial" w:cs="Arial"/>
          <w:sz w:val="20"/>
        </w:rPr>
        <w:t>Descrever o número de pessoas envolvidas para a tarefa primordial do sistema.</w:t>
      </w:r>
    </w:p>
    <w:p w14:paraId="55AD93DA" w14:textId="77777777" w:rsidR="00E37B5F" w:rsidRPr="005123E9" w:rsidRDefault="00E37B5F" w:rsidP="00E37B5F">
      <w:pPr>
        <w:numPr>
          <w:ilvl w:val="0"/>
          <w:numId w:val="2"/>
        </w:numPr>
        <w:tabs>
          <w:tab w:val="clear" w:pos="1134"/>
          <w:tab w:val="num" w:pos="960"/>
        </w:tabs>
        <w:spacing w:before="60" w:after="60"/>
        <w:ind w:left="960" w:hanging="240"/>
        <w:jc w:val="both"/>
        <w:rPr>
          <w:rFonts w:ascii="Arial" w:hAnsi="Arial" w:cs="Arial"/>
          <w:sz w:val="20"/>
        </w:rPr>
      </w:pPr>
      <w:r w:rsidRPr="005123E9">
        <w:rPr>
          <w:rFonts w:ascii="Arial" w:hAnsi="Arial" w:cs="Arial"/>
          <w:sz w:val="20"/>
        </w:rPr>
        <w:t xml:space="preserve">Descrever tempo para conclusão das tarefas primordiais. </w:t>
      </w:r>
    </w:p>
    <w:p w14:paraId="7F0DE86F" w14:textId="77777777" w:rsidR="00E37B5F" w:rsidRPr="005123E9" w:rsidRDefault="00E37B5F" w:rsidP="00E37B5F">
      <w:pPr>
        <w:numPr>
          <w:ilvl w:val="0"/>
          <w:numId w:val="2"/>
        </w:numPr>
        <w:tabs>
          <w:tab w:val="clear" w:pos="1134"/>
          <w:tab w:val="num" w:pos="960"/>
        </w:tabs>
        <w:spacing w:before="60" w:after="60"/>
        <w:ind w:left="960" w:hanging="240"/>
        <w:jc w:val="both"/>
        <w:rPr>
          <w:rFonts w:ascii="Arial" w:hAnsi="Arial" w:cs="Arial"/>
          <w:sz w:val="20"/>
        </w:rPr>
      </w:pPr>
      <w:r w:rsidRPr="005123E9">
        <w:rPr>
          <w:rFonts w:ascii="Arial" w:hAnsi="Arial" w:cs="Arial"/>
          <w:sz w:val="20"/>
        </w:rPr>
        <w:t>Descrever as plataformas utilizadas.</w:t>
      </w:r>
    </w:p>
    <w:p w14:paraId="539AED26" w14:textId="33B1B608" w:rsidR="00E37B5F" w:rsidRPr="005123E9" w:rsidRDefault="00E37B5F" w:rsidP="00E37B5F">
      <w:pPr>
        <w:numPr>
          <w:ilvl w:val="0"/>
          <w:numId w:val="2"/>
        </w:numPr>
        <w:tabs>
          <w:tab w:val="clear" w:pos="1134"/>
          <w:tab w:val="num" w:pos="960"/>
        </w:tabs>
        <w:spacing w:before="60" w:after="60"/>
        <w:ind w:left="960" w:hanging="240"/>
        <w:jc w:val="both"/>
        <w:rPr>
          <w:rFonts w:ascii="Arial" w:hAnsi="Arial" w:cs="Arial"/>
          <w:sz w:val="20"/>
        </w:rPr>
      </w:pPr>
      <w:r w:rsidRPr="005123E9">
        <w:rPr>
          <w:rFonts w:ascii="Arial" w:hAnsi="Arial" w:cs="Arial"/>
          <w:sz w:val="20"/>
        </w:rPr>
        <w:t>Citar aplicações que são utilizadas atualmente e citar aplicações que deverão ser integradas com o sistema proposto (se existirem).&gt;</w:t>
      </w:r>
    </w:p>
    <w:p w14:paraId="43A11F48" w14:textId="1D90DE03" w:rsidR="00440DFD" w:rsidRPr="005123E9" w:rsidRDefault="00440DFD" w:rsidP="00440DFD">
      <w:pPr>
        <w:spacing w:before="60" w:after="60"/>
        <w:ind w:left="960"/>
        <w:jc w:val="both"/>
        <w:rPr>
          <w:rFonts w:ascii="Arial" w:hAnsi="Arial" w:cs="Arial"/>
          <w:sz w:val="20"/>
        </w:rPr>
      </w:pPr>
      <w:r w:rsidRPr="005123E9">
        <w:rPr>
          <w:rFonts w:ascii="Arial" w:hAnsi="Arial" w:cs="Arial"/>
          <w:sz w:val="20"/>
        </w:rPr>
        <w:t xml:space="preserve">Acessos do usuário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1"/>
        <w:gridCol w:w="3016"/>
        <w:gridCol w:w="2791"/>
      </w:tblGrid>
      <w:tr w:rsidR="005123E9" w:rsidRPr="005123E9" w14:paraId="6125E9F9" w14:textId="77777777" w:rsidTr="00E37B5F">
        <w:trPr>
          <w:cantSplit/>
          <w:tblHeader/>
        </w:trPr>
        <w:tc>
          <w:tcPr>
            <w:tcW w:w="1692" w:type="pct"/>
            <w:shd w:val="clear" w:color="auto" w:fill="F2F2F2"/>
          </w:tcPr>
          <w:p w14:paraId="7988AA56" w14:textId="77777777" w:rsidR="00E37B5F" w:rsidRPr="005123E9" w:rsidRDefault="00E37B5F" w:rsidP="0085782F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123E9">
              <w:rPr>
                <w:rFonts w:ascii="Arial" w:hAnsi="Arial" w:cs="Arial"/>
                <w:b/>
                <w:bCs/>
                <w:sz w:val="20"/>
              </w:rPr>
              <w:lastRenderedPageBreak/>
              <w:t>Característica</w:t>
            </w:r>
          </w:p>
        </w:tc>
        <w:tc>
          <w:tcPr>
            <w:tcW w:w="1718" w:type="pct"/>
            <w:shd w:val="clear" w:color="auto" w:fill="F2F2F2"/>
          </w:tcPr>
          <w:p w14:paraId="0AFB95CA" w14:textId="77777777" w:rsidR="00E37B5F" w:rsidRPr="005123E9" w:rsidRDefault="00E37B5F" w:rsidP="0085782F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123E9">
              <w:rPr>
                <w:rFonts w:ascii="Arial" w:hAnsi="Arial" w:cs="Arial"/>
                <w:b/>
                <w:bCs/>
                <w:sz w:val="20"/>
              </w:rPr>
              <w:t>Ambiente Atual</w:t>
            </w:r>
          </w:p>
        </w:tc>
        <w:tc>
          <w:tcPr>
            <w:tcW w:w="1590" w:type="pct"/>
            <w:shd w:val="clear" w:color="auto" w:fill="F2F2F2"/>
          </w:tcPr>
          <w:p w14:paraId="70AE1343" w14:textId="77777777" w:rsidR="00E37B5F" w:rsidRPr="005123E9" w:rsidRDefault="00E37B5F" w:rsidP="0085782F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123E9">
              <w:rPr>
                <w:rFonts w:ascii="Arial" w:hAnsi="Arial" w:cs="Arial"/>
                <w:b/>
                <w:bCs/>
                <w:sz w:val="20"/>
              </w:rPr>
              <w:t>Ambiente Proposto</w:t>
            </w:r>
          </w:p>
        </w:tc>
      </w:tr>
      <w:tr w:rsidR="005123E9" w:rsidRPr="005123E9" w14:paraId="1C811651" w14:textId="77777777" w:rsidTr="00E37B5F">
        <w:tc>
          <w:tcPr>
            <w:tcW w:w="1692" w:type="pct"/>
          </w:tcPr>
          <w:p w14:paraId="068DE062" w14:textId="77777777" w:rsidR="00E37B5F" w:rsidRPr="005123E9" w:rsidRDefault="00E37B5F" w:rsidP="0085782F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5123E9">
              <w:rPr>
                <w:rFonts w:ascii="Arial" w:hAnsi="Arial" w:cs="Arial"/>
                <w:sz w:val="20"/>
              </w:rPr>
              <w:t>&lt;&lt;Descrição da característica do ambiente&gt;&gt;</w:t>
            </w:r>
          </w:p>
        </w:tc>
        <w:tc>
          <w:tcPr>
            <w:tcW w:w="1718" w:type="pct"/>
          </w:tcPr>
          <w:p w14:paraId="0BE5CACC" w14:textId="77777777" w:rsidR="00E37B5F" w:rsidRPr="005123E9" w:rsidRDefault="00E37B5F" w:rsidP="00E37B5F">
            <w:pPr>
              <w:numPr>
                <w:ilvl w:val="0"/>
                <w:numId w:val="2"/>
              </w:numPr>
              <w:tabs>
                <w:tab w:val="clear" w:pos="1134"/>
                <w:tab w:val="num" w:pos="170"/>
              </w:tabs>
              <w:spacing w:before="60" w:after="60"/>
              <w:ind w:left="170" w:hanging="170"/>
              <w:rPr>
                <w:rFonts w:ascii="Arial" w:hAnsi="Arial" w:cs="Arial"/>
                <w:sz w:val="20"/>
              </w:rPr>
            </w:pPr>
            <w:r w:rsidRPr="005123E9">
              <w:rPr>
                <w:rFonts w:ascii="Arial" w:hAnsi="Arial" w:cs="Arial"/>
                <w:sz w:val="20"/>
              </w:rPr>
              <w:t>&lt;&lt;Estado atual da característica&gt;&gt;</w:t>
            </w:r>
          </w:p>
        </w:tc>
        <w:tc>
          <w:tcPr>
            <w:tcW w:w="1590" w:type="pct"/>
          </w:tcPr>
          <w:p w14:paraId="09A1BA9F" w14:textId="77777777" w:rsidR="00E37B5F" w:rsidRPr="005123E9" w:rsidRDefault="00E37B5F" w:rsidP="00E37B5F">
            <w:pPr>
              <w:numPr>
                <w:ilvl w:val="0"/>
                <w:numId w:val="2"/>
              </w:numPr>
              <w:tabs>
                <w:tab w:val="clear" w:pos="1134"/>
                <w:tab w:val="num" w:pos="170"/>
              </w:tabs>
              <w:spacing w:before="60" w:after="60"/>
              <w:ind w:left="170" w:hanging="170"/>
              <w:rPr>
                <w:rFonts w:ascii="Arial" w:hAnsi="Arial" w:cs="Arial"/>
                <w:sz w:val="20"/>
              </w:rPr>
            </w:pPr>
            <w:r w:rsidRPr="005123E9">
              <w:rPr>
                <w:rFonts w:ascii="Arial" w:hAnsi="Arial" w:cs="Arial"/>
                <w:sz w:val="20"/>
              </w:rPr>
              <w:t>&lt;&lt;Estado proposto da característica&gt;&gt;</w:t>
            </w:r>
          </w:p>
        </w:tc>
      </w:tr>
      <w:tr w:rsidR="00E37B5F" w:rsidRPr="005123E9" w14:paraId="5280A51B" w14:textId="77777777" w:rsidTr="00E37B5F">
        <w:tc>
          <w:tcPr>
            <w:tcW w:w="1692" w:type="pct"/>
          </w:tcPr>
          <w:p w14:paraId="1F41EFE1" w14:textId="77777777" w:rsidR="00E37B5F" w:rsidRPr="005123E9" w:rsidRDefault="00E37B5F" w:rsidP="0085782F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718" w:type="pct"/>
          </w:tcPr>
          <w:p w14:paraId="3F9C4508" w14:textId="77777777" w:rsidR="00E37B5F" w:rsidRPr="005123E9" w:rsidRDefault="00E37B5F" w:rsidP="00E37B5F">
            <w:pPr>
              <w:spacing w:before="60" w:after="60"/>
              <w:ind w:left="170"/>
              <w:rPr>
                <w:rFonts w:ascii="Arial" w:hAnsi="Arial" w:cs="Arial"/>
                <w:sz w:val="20"/>
              </w:rPr>
            </w:pPr>
          </w:p>
        </w:tc>
        <w:tc>
          <w:tcPr>
            <w:tcW w:w="1590" w:type="pct"/>
          </w:tcPr>
          <w:p w14:paraId="691129E2" w14:textId="77777777" w:rsidR="00E37B5F" w:rsidRPr="005123E9" w:rsidRDefault="00E37B5F" w:rsidP="00E37B5F">
            <w:pPr>
              <w:spacing w:before="60" w:after="60"/>
              <w:ind w:left="170"/>
              <w:rPr>
                <w:rFonts w:ascii="Arial" w:hAnsi="Arial" w:cs="Arial"/>
                <w:sz w:val="20"/>
              </w:rPr>
            </w:pPr>
          </w:p>
        </w:tc>
      </w:tr>
    </w:tbl>
    <w:p w14:paraId="2C4AED21" w14:textId="77777777" w:rsidR="00E37B5F" w:rsidRPr="005123E9" w:rsidRDefault="00E37B5F">
      <w:pPr>
        <w:pStyle w:val="Corpodetexto"/>
        <w:rPr>
          <w:rFonts w:cs="Arial"/>
        </w:rPr>
      </w:pPr>
    </w:p>
    <w:p w14:paraId="5177C92E" w14:textId="77777777" w:rsidR="004C6119" w:rsidRPr="005123E9" w:rsidRDefault="004C6119" w:rsidP="005C426B">
      <w:pPr>
        <w:pStyle w:val="Ttulo1"/>
        <w:spacing w:after="120"/>
        <w:rPr>
          <w:sz w:val="28"/>
          <w:szCs w:val="28"/>
        </w:rPr>
      </w:pPr>
      <w:bookmarkStart w:id="11" w:name="_Toc72070539"/>
      <w:r w:rsidRPr="005123E9">
        <w:rPr>
          <w:sz w:val="28"/>
          <w:szCs w:val="28"/>
        </w:rPr>
        <w:t>Priorização das Necessidades</w:t>
      </w:r>
      <w:bookmarkEnd w:id="11"/>
    </w:p>
    <w:p w14:paraId="7B6DBA68" w14:textId="77777777" w:rsidR="004C6119" w:rsidRPr="005123E9" w:rsidRDefault="005C426B" w:rsidP="00903C4E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>&lt;</w:t>
      </w:r>
      <w:r w:rsidR="004C6119" w:rsidRPr="005123E9">
        <w:rPr>
          <w:rFonts w:ascii="Arial" w:hAnsi="Arial" w:cs="Arial"/>
          <w:noProof/>
          <w:sz w:val="20"/>
          <w:szCs w:val="20"/>
          <w:lang w:eastAsia="ar-SA"/>
        </w:rPr>
        <w:t>Lista dos problemas chaves, por ordem de prioridade, com as soluções existentes, percebidas pelo usuário, detalhando os seguintes tópicos de cada problema:</w:t>
      </w:r>
    </w:p>
    <w:p w14:paraId="3B9519AC" w14:textId="77777777" w:rsidR="004C6119" w:rsidRPr="005123E9" w:rsidRDefault="004C6119" w:rsidP="00903C4E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>Quais são as razões do problema?</w:t>
      </w:r>
    </w:p>
    <w:p w14:paraId="6206B8EB" w14:textId="77777777" w:rsidR="004C6119" w:rsidRPr="005123E9" w:rsidRDefault="004C6119" w:rsidP="00903C4E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>Como o problema está sendo resolvido atualmente?</w:t>
      </w:r>
    </w:p>
    <w:p w14:paraId="36F0FC9E" w14:textId="77777777" w:rsidR="004C6119" w:rsidRPr="005123E9" w:rsidRDefault="004C6119" w:rsidP="00903C4E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>Quais soluções propostas para o problema?</w:t>
      </w:r>
      <w:r w:rsidR="005C426B" w:rsidRPr="005123E9">
        <w:rPr>
          <w:rFonts w:ascii="Arial" w:hAnsi="Arial" w:cs="Arial"/>
          <w:noProof/>
          <w:sz w:val="20"/>
          <w:szCs w:val="20"/>
          <w:lang w:eastAsia="ar-SA"/>
        </w:rPr>
        <w:t>&gt;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7"/>
        <w:gridCol w:w="2706"/>
        <w:gridCol w:w="2595"/>
      </w:tblGrid>
      <w:tr w:rsidR="005123E9" w:rsidRPr="005123E9" w14:paraId="6F51526D" w14:textId="77777777" w:rsidTr="005C426B">
        <w:trPr>
          <w:cantSplit/>
          <w:tblHeader/>
        </w:trPr>
        <w:tc>
          <w:tcPr>
            <w:tcW w:w="3535" w:type="dxa"/>
            <w:shd w:val="clear" w:color="auto" w:fill="F2F2F2"/>
          </w:tcPr>
          <w:p w14:paraId="56180CCB" w14:textId="77777777" w:rsidR="004C6119" w:rsidRPr="005123E9" w:rsidRDefault="004C61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123E9">
              <w:rPr>
                <w:rFonts w:ascii="Arial" w:hAnsi="Arial" w:cs="Arial"/>
                <w:b/>
                <w:bCs/>
                <w:sz w:val="20"/>
              </w:rPr>
              <w:t>Descrição da Necessidade (Problema)</w:t>
            </w:r>
          </w:p>
        </w:tc>
        <w:tc>
          <w:tcPr>
            <w:tcW w:w="2755" w:type="dxa"/>
            <w:shd w:val="clear" w:color="auto" w:fill="F2F2F2"/>
          </w:tcPr>
          <w:p w14:paraId="73AFA7F4" w14:textId="77777777" w:rsidR="004C6119" w:rsidRPr="005123E9" w:rsidRDefault="004C61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123E9">
              <w:rPr>
                <w:rFonts w:ascii="Arial" w:hAnsi="Arial" w:cs="Arial"/>
                <w:b/>
                <w:bCs/>
                <w:sz w:val="20"/>
              </w:rPr>
              <w:t>Solução Atual</w:t>
            </w:r>
          </w:p>
        </w:tc>
        <w:tc>
          <w:tcPr>
            <w:tcW w:w="2638" w:type="dxa"/>
            <w:shd w:val="clear" w:color="auto" w:fill="F2F2F2"/>
          </w:tcPr>
          <w:p w14:paraId="34CB1E2C" w14:textId="77777777" w:rsidR="004C6119" w:rsidRPr="005123E9" w:rsidRDefault="004C61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5123E9">
              <w:rPr>
                <w:rFonts w:ascii="Arial" w:hAnsi="Arial" w:cs="Arial"/>
                <w:b/>
                <w:bCs/>
                <w:sz w:val="20"/>
              </w:rPr>
              <w:t>Solução Proposta</w:t>
            </w:r>
          </w:p>
        </w:tc>
      </w:tr>
      <w:tr w:rsidR="005123E9" w:rsidRPr="005123E9" w14:paraId="67432852" w14:textId="77777777" w:rsidTr="005C426B">
        <w:tc>
          <w:tcPr>
            <w:tcW w:w="3535" w:type="dxa"/>
          </w:tcPr>
          <w:p w14:paraId="1DD414A3" w14:textId="77777777" w:rsidR="004C6119" w:rsidRPr="005123E9" w:rsidRDefault="004C6119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755" w:type="dxa"/>
          </w:tcPr>
          <w:p w14:paraId="6C288090" w14:textId="77777777" w:rsidR="004C6119" w:rsidRPr="005123E9" w:rsidRDefault="004C6119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638" w:type="dxa"/>
          </w:tcPr>
          <w:p w14:paraId="68D8FBDC" w14:textId="77777777" w:rsidR="004C6119" w:rsidRPr="005123E9" w:rsidRDefault="004C6119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5123E9" w:rsidRPr="005123E9" w14:paraId="50F295BA" w14:textId="77777777" w:rsidTr="005C426B">
        <w:tc>
          <w:tcPr>
            <w:tcW w:w="3535" w:type="dxa"/>
          </w:tcPr>
          <w:p w14:paraId="166EC63B" w14:textId="77777777" w:rsidR="005C426B" w:rsidRPr="005123E9" w:rsidRDefault="005C426B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755" w:type="dxa"/>
          </w:tcPr>
          <w:p w14:paraId="32B78340" w14:textId="77777777" w:rsidR="005C426B" w:rsidRPr="005123E9" w:rsidRDefault="005C426B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2638" w:type="dxa"/>
          </w:tcPr>
          <w:p w14:paraId="45330278" w14:textId="77777777" w:rsidR="005C426B" w:rsidRPr="005123E9" w:rsidRDefault="005C426B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0566DC23" w14:textId="77777777" w:rsidR="004C6119" w:rsidRPr="005123E9" w:rsidRDefault="004C6119" w:rsidP="005C426B">
      <w:pPr>
        <w:pStyle w:val="Ttulo1"/>
        <w:spacing w:after="120"/>
        <w:rPr>
          <w:sz w:val="28"/>
          <w:szCs w:val="28"/>
        </w:rPr>
      </w:pPr>
      <w:bookmarkStart w:id="12" w:name="_Toc72070540"/>
      <w:r w:rsidRPr="005123E9">
        <w:rPr>
          <w:sz w:val="28"/>
          <w:szCs w:val="28"/>
        </w:rPr>
        <w:t>Visão Geral do Produto</w:t>
      </w:r>
      <w:bookmarkEnd w:id="12"/>
    </w:p>
    <w:p w14:paraId="5617DCD7" w14:textId="54A15BBA" w:rsidR="004C6119" w:rsidRPr="005123E9" w:rsidRDefault="004C6119" w:rsidP="00903C4E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 xml:space="preserve">Esta seção descreve a visão geral das características do projeto </w:t>
      </w:r>
      <w:r w:rsidR="00EC18D7" w:rsidRPr="005123E9">
        <w:rPr>
          <w:rFonts w:ascii="Arial" w:hAnsi="Arial" w:cs="Arial"/>
          <w:noProof/>
          <w:sz w:val="20"/>
          <w:szCs w:val="20"/>
          <w:lang w:eastAsia="ar-SA"/>
        </w:rPr>
        <w:t>E-Ocorrência</w:t>
      </w:r>
      <w:r w:rsidRPr="005123E9">
        <w:rPr>
          <w:rFonts w:ascii="Arial" w:hAnsi="Arial" w:cs="Arial"/>
          <w:noProof/>
          <w:sz w:val="20"/>
          <w:szCs w:val="20"/>
          <w:lang w:eastAsia="ar-SA"/>
        </w:rPr>
        <w:t xml:space="preserve"> (textual e gráfica), expressando relação entre funcionalidades e interfaces com as aplicações &lt;Nomes das aplicações externas, caso exista&gt;.</w:t>
      </w:r>
    </w:p>
    <w:p w14:paraId="4C4FC7BF" w14:textId="77777777" w:rsidR="004C6119" w:rsidRPr="005123E9" w:rsidRDefault="004C6119" w:rsidP="005C426B">
      <w:pPr>
        <w:pStyle w:val="Ttulo2"/>
        <w:spacing w:after="120"/>
        <w:rPr>
          <w:sz w:val="24"/>
        </w:rPr>
      </w:pPr>
      <w:bookmarkStart w:id="13" w:name="_Toc72070541"/>
      <w:r w:rsidRPr="005123E9">
        <w:rPr>
          <w:sz w:val="24"/>
        </w:rPr>
        <w:t>Licença e Instalação</w:t>
      </w:r>
      <w:bookmarkEnd w:id="13"/>
    </w:p>
    <w:p w14:paraId="6CBA6D09" w14:textId="67F1DF4F" w:rsidR="00022DF0" w:rsidRPr="005123E9" w:rsidRDefault="00022DF0" w:rsidP="00022DF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 xml:space="preserve"> LICENÇA PÚBLICA GERAL GNU</w:t>
      </w:r>
    </w:p>
    <w:p w14:paraId="46F5F4A5" w14:textId="77777777" w:rsidR="00022DF0" w:rsidRPr="005123E9" w:rsidRDefault="00022DF0" w:rsidP="00022DF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 xml:space="preserve"> Versão 3, 29 de Junho de 2007</w:t>
      </w:r>
    </w:p>
    <w:p w14:paraId="64B739E0" w14:textId="77777777" w:rsidR="00022DF0" w:rsidRPr="005123E9" w:rsidRDefault="00022DF0" w:rsidP="00022DF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</w:p>
    <w:p w14:paraId="643441B5" w14:textId="77777777" w:rsidR="00022DF0" w:rsidRPr="005123E9" w:rsidRDefault="00022DF0" w:rsidP="00022DF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 xml:space="preserve"> Copyright (C) 2007 Free Software Foundation, Inc. </w:t>
      </w:r>
    </w:p>
    <w:p w14:paraId="43C995D8" w14:textId="77777777" w:rsidR="00022DF0" w:rsidRPr="005123E9" w:rsidRDefault="00022DF0" w:rsidP="00022DF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 xml:space="preserve"> Todos podem copiar e distribuir cópias verbatim</w:t>
      </w:r>
    </w:p>
    <w:p w14:paraId="5FB48E91" w14:textId="27865830" w:rsidR="00022DF0" w:rsidRPr="005123E9" w:rsidRDefault="00022DF0" w:rsidP="00022DF0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 xml:space="preserve"> deste documento de licença, mas alterá-lo não é permitido.</w:t>
      </w:r>
    </w:p>
    <w:p w14:paraId="688B6F2F" w14:textId="36550D9E" w:rsidR="004C6119" w:rsidRPr="005123E9" w:rsidRDefault="004C6119" w:rsidP="005C426B">
      <w:pPr>
        <w:pStyle w:val="Ttulo1"/>
        <w:spacing w:after="120"/>
        <w:rPr>
          <w:sz w:val="28"/>
          <w:szCs w:val="28"/>
        </w:rPr>
      </w:pPr>
      <w:bookmarkStart w:id="14" w:name="_Toc72070542"/>
      <w:r w:rsidRPr="005123E9">
        <w:rPr>
          <w:sz w:val="28"/>
          <w:szCs w:val="28"/>
        </w:rPr>
        <w:t>Características Funcionais</w:t>
      </w:r>
      <w:bookmarkEnd w:id="14"/>
    </w:p>
    <w:p w14:paraId="48354314" w14:textId="7E56BDA1" w:rsidR="004C6119" w:rsidRPr="005123E9" w:rsidRDefault="004C6119" w:rsidP="00903C4E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 xml:space="preserve">Esta seção define e descreve as características funcionais do </w:t>
      </w:r>
      <w:r w:rsidR="00EC18D7" w:rsidRPr="005123E9">
        <w:rPr>
          <w:rFonts w:ascii="Arial" w:hAnsi="Arial" w:cs="Arial"/>
          <w:noProof/>
          <w:sz w:val="20"/>
          <w:szCs w:val="20"/>
          <w:lang w:eastAsia="ar-SA"/>
        </w:rPr>
        <w:t>E-Ocorrência</w:t>
      </w:r>
      <w:r w:rsidRPr="005123E9">
        <w:rPr>
          <w:rFonts w:ascii="Arial" w:hAnsi="Arial" w:cs="Arial"/>
          <w:noProof/>
          <w:sz w:val="20"/>
          <w:szCs w:val="20"/>
          <w:lang w:eastAsia="ar-SA"/>
        </w:rPr>
        <w:t>. As características funcionais são capacidades necessárias ao sistema para que o mesmo possa atender a demanda funcional do usuário.</w:t>
      </w:r>
    </w:p>
    <w:p w14:paraId="01705F43" w14:textId="77777777" w:rsidR="00DD7C7D" w:rsidRPr="005123E9" w:rsidRDefault="00DD7C7D" w:rsidP="00903C4E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</w:rPr>
      </w:pPr>
      <w:r w:rsidRPr="005123E9">
        <w:rPr>
          <w:rFonts w:ascii="Arial" w:hAnsi="Arial" w:cs="Arial"/>
        </w:rPr>
        <w:t>RF 00 – O aplicativo deve permitir o cadastro dos tipos de usuário, sendo eles Delegado, Escrivão e Policial, cada um com seu nível de acesso.</w:t>
      </w:r>
    </w:p>
    <w:p w14:paraId="4C83D075" w14:textId="59C3EF8A" w:rsidR="00DD7C7D" w:rsidRPr="005123E9" w:rsidRDefault="00DD7C7D" w:rsidP="00903C4E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</w:rPr>
      </w:pPr>
      <w:r w:rsidRPr="005123E9">
        <w:rPr>
          <w:rFonts w:ascii="Arial" w:hAnsi="Arial" w:cs="Arial"/>
        </w:rPr>
        <w:t xml:space="preserve">RF 01 – O aplicativo deve permitir que o usuário administrador cadastre e gerencie outros usuários e os tipos de usuários que terão acesso ao sistema, sendo esses, policiais, delegados e escrivães, cada caso com seu nível de acesso. </w:t>
      </w:r>
    </w:p>
    <w:p w14:paraId="0DF9F1E8" w14:textId="77777777" w:rsidR="00DD7C7D" w:rsidRPr="005123E9" w:rsidRDefault="00DD7C7D" w:rsidP="00903C4E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</w:rPr>
      </w:pPr>
      <w:r w:rsidRPr="005123E9">
        <w:rPr>
          <w:rFonts w:ascii="Arial" w:hAnsi="Arial" w:cs="Arial"/>
        </w:rPr>
        <w:t>RF 02 – O aplicativo deve permitir cadastro das viaturas alocadas na unidade. * Somente para os usuários de nível Delegado e Escrivão.</w:t>
      </w:r>
    </w:p>
    <w:p w14:paraId="652F430E" w14:textId="77777777" w:rsidR="00DD7C7D" w:rsidRPr="005123E9" w:rsidRDefault="00DD7C7D" w:rsidP="00903C4E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</w:rPr>
      </w:pPr>
      <w:r w:rsidRPr="005123E9">
        <w:rPr>
          <w:rFonts w:ascii="Arial" w:hAnsi="Arial" w:cs="Arial"/>
        </w:rPr>
        <w:t xml:space="preserve">RF 03 – O aplicativo deve permitir a criação de equipes para os plantões e para os atendimentos diários. *Somente para usuários de nível Delegado e Escrivão. </w:t>
      </w:r>
    </w:p>
    <w:p w14:paraId="7FC2E53A" w14:textId="77777777" w:rsidR="00DD7C7D" w:rsidRPr="005123E9" w:rsidRDefault="00DD7C7D" w:rsidP="00903C4E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</w:rPr>
      </w:pPr>
      <w:r w:rsidRPr="005123E9">
        <w:rPr>
          <w:rFonts w:ascii="Arial" w:hAnsi="Arial" w:cs="Arial"/>
        </w:rPr>
        <w:t xml:space="preserve">RF 04 – O aplicativo deve permitir o cadastro de plantões. * Somente para </w:t>
      </w:r>
      <w:r w:rsidRPr="005123E9">
        <w:rPr>
          <w:rFonts w:ascii="Arial" w:hAnsi="Arial" w:cs="Arial"/>
        </w:rPr>
        <w:lastRenderedPageBreak/>
        <w:t xml:space="preserve">usuários com nível de Delegado. </w:t>
      </w:r>
    </w:p>
    <w:p w14:paraId="62BFE007" w14:textId="612C68F2" w:rsidR="00DD7C7D" w:rsidRPr="005123E9" w:rsidRDefault="00DD7C7D" w:rsidP="00903C4E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</w:rPr>
        <w:t>RF 05 – O aplicativo permitirá o Cadastro e gerenciamento de ocorrências. *Somente para usuários de nível Delegado e Escrivão.</w:t>
      </w:r>
    </w:p>
    <w:p w14:paraId="3E5B2A69" w14:textId="35CBB3DC" w:rsidR="004C6119" w:rsidRPr="005123E9" w:rsidRDefault="004C6119" w:rsidP="00903C4E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>e uso.</w:t>
      </w:r>
      <w:r w:rsidR="00903C4E" w:rsidRPr="005123E9">
        <w:rPr>
          <w:rFonts w:ascii="Arial" w:hAnsi="Arial" w:cs="Arial"/>
          <w:noProof/>
          <w:sz w:val="20"/>
          <w:szCs w:val="20"/>
          <w:lang w:eastAsia="ar-SA"/>
        </w:rPr>
        <w:t>&gt;</w:t>
      </w:r>
    </w:p>
    <w:p w14:paraId="4A76D74F" w14:textId="3B06B4A4" w:rsidR="004C6119" w:rsidRPr="005123E9" w:rsidRDefault="00DD7C7D" w:rsidP="00903C4E">
      <w:pPr>
        <w:pStyle w:val="Ttulo2"/>
        <w:spacing w:after="120"/>
        <w:rPr>
          <w:sz w:val="24"/>
        </w:rPr>
      </w:pPr>
      <w:bookmarkStart w:id="15" w:name="_Toc72070543"/>
      <w:r w:rsidRPr="005123E9">
        <w:rPr>
          <w:sz w:val="24"/>
        </w:rPr>
        <w:t>Usuário</w:t>
      </w:r>
      <w:bookmarkEnd w:id="15"/>
    </w:p>
    <w:p w14:paraId="0B4CC3EF" w14:textId="5EA3E606" w:rsidR="00DD7C7D" w:rsidRPr="005123E9" w:rsidRDefault="00DD7C7D" w:rsidP="00DD7C7D">
      <w:pPr>
        <w:pStyle w:val="Corpodetexto"/>
        <w:rPr>
          <w:rFonts w:cs="Arial"/>
        </w:rPr>
      </w:pPr>
      <w:r w:rsidRPr="005123E9">
        <w:rPr>
          <w:rFonts w:cs="Arial"/>
        </w:rPr>
        <w:t xml:space="preserve">Permitir o cadastramento, edição, remoção e busca de usuários </w:t>
      </w:r>
      <w:r w:rsidR="005123E9" w:rsidRPr="005123E9">
        <w:rPr>
          <w:rFonts w:cs="Arial"/>
        </w:rPr>
        <w:t>n</w:t>
      </w:r>
      <w:r w:rsidRPr="005123E9">
        <w:rPr>
          <w:rFonts w:cs="Arial"/>
        </w:rPr>
        <w:t>o sistema</w:t>
      </w:r>
    </w:p>
    <w:p w14:paraId="3B2374B8" w14:textId="611B75B5" w:rsidR="004C6119" w:rsidRPr="005123E9" w:rsidRDefault="004C6119">
      <w:pPr>
        <w:pStyle w:val="Ttulo3"/>
      </w:pPr>
      <w:bookmarkStart w:id="16" w:name="_Toc72070544"/>
      <w:r w:rsidRPr="005123E9">
        <w:t xml:space="preserve">Funcionalidade: </w:t>
      </w:r>
      <w:r w:rsidR="00DD7C7D" w:rsidRPr="005123E9">
        <w:rPr>
          <w:b w:val="0"/>
          <w:bCs w:val="0"/>
        </w:rPr>
        <w:t xml:space="preserve"> </w:t>
      </w:r>
      <w:r w:rsidR="00DD7C7D" w:rsidRPr="005123E9">
        <w:t>Usuário</w:t>
      </w:r>
      <w:bookmarkEnd w:id="16"/>
    </w:p>
    <w:p w14:paraId="5A4181B2" w14:textId="7E6418E1" w:rsidR="004C6119" w:rsidRPr="005123E9" w:rsidRDefault="004C6119">
      <w:pPr>
        <w:pStyle w:val="Ttulo4"/>
        <w:rPr>
          <w:rFonts w:cs="Arial"/>
        </w:rPr>
      </w:pPr>
      <w:r w:rsidRPr="005123E9">
        <w:rPr>
          <w:rFonts w:cs="Arial"/>
        </w:rPr>
        <w:t xml:space="preserve">Operação: </w:t>
      </w:r>
      <w:r w:rsidR="00DD7C7D" w:rsidRPr="005123E9">
        <w:rPr>
          <w:rFonts w:cs="Arial"/>
        </w:rPr>
        <w:t>Cadastrar Usuário</w:t>
      </w:r>
    </w:p>
    <w:p w14:paraId="1E19751D" w14:textId="210665E5" w:rsidR="004C6119" w:rsidRPr="005123E9" w:rsidRDefault="004C6119">
      <w:pPr>
        <w:ind w:left="864"/>
        <w:rPr>
          <w:rFonts w:ascii="Arial" w:hAnsi="Arial" w:cs="Arial"/>
        </w:rPr>
      </w:pPr>
      <w:r w:rsidRPr="005123E9">
        <w:rPr>
          <w:rFonts w:ascii="Arial" w:hAnsi="Arial" w:cs="Arial"/>
          <w:b/>
          <w:bCs/>
        </w:rPr>
        <w:t>Impacto</w:t>
      </w:r>
      <w:r w:rsidRPr="005123E9">
        <w:rPr>
          <w:rFonts w:ascii="Arial" w:hAnsi="Arial" w:cs="Arial"/>
        </w:rPr>
        <w:t xml:space="preserve">: </w:t>
      </w:r>
      <w:r w:rsidR="00DD7C7D" w:rsidRPr="005123E9">
        <w:rPr>
          <w:rFonts w:ascii="Arial" w:hAnsi="Arial" w:cs="Arial"/>
        </w:rPr>
        <w:t>Criação de novo usuário ao sistema</w:t>
      </w:r>
    </w:p>
    <w:p w14:paraId="51AE9F25" w14:textId="4BAEA27B" w:rsidR="004C6119" w:rsidRPr="005123E9" w:rsidRDefault="004C6119">
      <w:pPr>
        <w:pStyle w:val="Ttulo4"/>
        <w:rPr>
          <w:rFonts w:cs="Arial"/>
        </w:rPr>
      </w:pPr>
      <w:r w:rsidRPr="005123E9">
        <w:rPr>
          <w:rFonts w:cs="Arial"/>
        </w:rPr>
        <w:t xml:space="preserve">Operação: </w:t>
      </w:r>
      <w:r w:rsidR="00DD7C7D" w:rsidRPr="005123E9">
        <w:rPr>
          <w:rFonts w:cs="Arial"/>
        </w:rPr>
        <w:t>Editar Usuário</w:t>
      </w:r>
    </w:p>
    <w:p w14:paraId="331C1E77" w14:textId="576614E5" w:rsidR="004C6119" w:rsidRPr="005123E9" w:rsidRDefault="004C6119">
      <w:pPr>
        <w:ind w:left="864"/>
        <w:rPr>
          <w:rFonts w:ascii="Arial" w:hAnsi="Arial" w:cs="Arial"/>
        </w:rPr>
      </w:pPr>
      <w:r w:rsidRPr="005123E9">
        <w:rPr>
          <w:rFonts w:ascii="Arial" w:hAnsi="Arial" w:cs="Arial"/>
          <w:b/>
          <w:bCs/>
        </w:rPr>
        <w:t>Impacto</w:t>
      </w:r>
      <w:r w:rsidRPr="005123E9">
        <w:rPr>
          <w:rFonts w:ascii="Arial" w:hAnsi="Arial" w:cs="Arial"/>
        </w:rPr>
        <w:t xml:space="preserve">: </w:t>
      </w:r>
      <w:r w:rsidR="00DD7C7D" w:rsidRPr="005123E9">
        <w:rPr>
          <w:rFonts w:ascii="Arial" w:hAnsi="Arial" w:cs="Arial"/>
        </w:rPr>
        <w:t xml:space="preserve">Alteração de um usuário do sistema </w:t>
      </w:r>
    </w:p>
    <w:p w14:paraId="58C994C5" w14:textId="30970596" w:rsidR="004C6119" w:rsidRPr="005123E9" w:rsidRDefault="004C6119">
      <w:pPr>
        <w:pStyle w:val="Ttulo4"/>
        <w:rPr>
          <w:rFonts w:cs="Arial"/>
        </w:rPr>
      </w:pPr>
      <w:r w:rsidRPr="005123E9">
        <w:rPr>
          <w:rFonts w:cs="Arial"/>
        </w:rPr>
        <w:t xml:space="preserve">Operação: </w:t>
      </w:r>
      <w:r w:rsidR="00DD7C7D" w:rsidRPr="005123E9">
        <w:rPr>
          <w:rFonts w:cs="Arial"/>
        </w:rPr>
        <w:t>Excluir Usuário</w:t>
      </w:r>
    </w:p>
    <w:p w14:paraId="485D25BA" w14:textId="19A3CCA4" w:rsidR="004C6119" w:rsidRPr="005123E9" w:rsidRDefault="004C6119">
      <w:pPr>
        <w:ind w:left="864"/>
        <w:rPr>
          <w:rFonts w:ascii="Arial" w:hAnsi="Arial" w:cs="Arial"/>
        </w:rPr>
      </w:pPr>
      <w:r w:rsidRPr="005123E9">
        <w:rPr>
          <w:rFonts w:ascii="Arial" w:hAnsi="Arial" w:cs="Arial"/>
          <w:b/>
          <w:bCs/>
        </w:rPr>
        <w:t>Impacto</w:t>
      </w:r>
      <w:r w:rsidRPr="005123E9">
        <w:rPr>
          <w:rFonts w:ascii="Arial" w:hAnsi="Arial" w:cs="Arial"/>
        </w:rPr>
        <w:t xml:space="preserve">: </w:t>
      </w:r>
      <w:r w:rsidR="00DD7C7D" w:rsidRPr="005123E9">
        <w:rPr>
          <w:rFonts w:ascii="Arial" w:hAnsi="Arial" w:cs="Arial"/>
        </w:rPr>
        <w:t>exclusão de usuário do sistema</w:t>
      </w:r>
    </w:p>
    <w:p w14:paraId="387D3A72" w14:textId="71271953" w:rsidR="004C6119" w:rsidRPr="005123E9" w:rsidRDefault="004C6119">
      <w:pPr>
        <w:pStyle w:val="Ttulo4"/>
        <w:rPr>
          <w:rFonts w:cs="Arial"/>
        </w:rPr>
      </w:pPr>
      <w:r w:rsidRPr="005123E9">
        <w:rPr>
          <w:rFonts w:cs="Arial"/>
        </w:rPr>
        <w:t xml:space="preserve">Operação: </w:t>
      </w:r>
      <w:r w:rsidR="00DD7C7D" w:rsidRPr="005123E9">
        <w:rPr>
          <w:rFonts w:cs="Arial"/>
        </w:rPr>
        <w:t>Visualizar Usuário</w:t>
      </w:r>
    </w:p>
    <w:p w14:paraId="3737F424" w14:textId="190AE7FC" w:rsidR="004C6119" w:rsidRPr="005123E9" w:rsidRDefault="004C6119">
      <w:pPr>
        <w:ind w:left="864"/>
        <w:rPr>
          <w:rFonts w:ascii="Arial" w:hAnsi="Arial" w:cs="Arial"/>
        </w:rPr>
      </w:pPr>
      <w:r w:rsidRPr="005123E9">
        <w:rPr>
          <w:rFonts w:ascii="Arial" w:hAnsi="Arial" w:cs="Arial"/>
          <w:b/>
          <w:bCs/>
        </w:rPr>
        <w:t>Impacto</w:t>
      </w:r>
      <w:r w:rsidRPr="005123E9">
        <w:rPr>
          <w:rFonts w:ascii="Arial" w:hAnsi="Arial" w:cs="Arial"/>
        </w:rPr>
        <w:t xml:space="preserve">: </w:t>
      </w:r>
      <w:r w:rsidR="00DD7C7D" w:rsidRPr="005123E9">
        <w:rPr>
          <w:rFonts w:ascii="Arial" w:hAnsi="Arial" w:cs="Arial"/>
        </w:rPr>
        <w:t>Busca de usuário no sistema</w:t>
      </w:r>
    </w:p>
    <w:p w14:paraId="315D8463" w14:textId="77777777" w:rsidR="00DD7C7D" w:rsidRPr="005123E9" w:rsidRDefault="00DD7C7D" w:rsidP="00DD7C7D">
      <w:pPr>
        <w:pStyle w:val="Ttulo3"/>
        <w:numPr>
          <w:ilvl w:val="0"/>
          <w:numId w:val="0"/>
        </w:numPr>
        <w:ind w:left="720"/>
      </w:pPr>
    </w:p>
    <w:p w14:paraId="6BACA48D" w14:textId="7A453C78" w:rsidR="00DD7C7D" w:rsidRPr="005123E9" w:rsidRDefault="00DD7C7D" w:rsidP="00DD7C7D">
      <w:pPr>
        <w:pStyle w:val="Ttulo2"/>
        <w:spacing w:after="120"/>
        <w:rPr>
          <w:sz w:val="24"/>
        </w:rPr>
      </w:pPr>
      <w:bookmarkStart w:id="17" w:name="_Toc72070545"/>
      <w:r w:rsidRPr="005123E9">
        <w:rPr>
          <w:sz w:val="24"/>
        </w:rPr>
        <w:t>Viatura</w:t>
      </w:r>
      <w:bookmarkEnd w:id="17"/>
    </w:p>
    <w:p w14:paraId="4D2DC83F" w14:textId="448BC450" w:rsidR="00DD7C7D" w:rsidRPr="005123E9" w:rsidRDefault="00DD7C7D" w:rsidP="00DD7C7D">
      <w:pPr>
        <w:pStyle w:val="Corpodetexto"/>
        <w:rPr>
          <w:rFonts w:cs="Arial"/>
        </w:rPr>
      </w:pPr>
      <w:r w:rsidRPr="005123E9">
        <w:rPr>
          <w:rFonts w:cs="Arial"/>
        </w:rPr>
        <w:t xml:space="preserve">Permitir o cadastramento, edição, remoção e busca de viatura </w:t>
      </w:r>
      <w:r w:rsidR="005123E9" w:rsidRPr="005123E9">
        <w:rPr>
          <w:rFonts w:cs="Arial"/>
        </w:rPr>
        <w:t>n</w:t>
      </w:r>
      <w:r w:rsidRPr="005123E9">
        <w:rPr>
          <w:rFonts w:cs="Arial"/>
        </w:rPr>
        <w:t>o sistema</w:t>
      </w:r>
    </w:p>
    <w:p w14:paraId="551290E0" w14:textId="7CCF2223" w:rsidR="00DD7C7D" w:rsidRPr="005123E9" w:rsidRDefault="00DD7C7D" w:rsidP="00DD7C7D">
      <w:pPr>
        <w:pStyle w:val="Ttulo3"/>
      </w:pPr>
      <w:bookmarkStart w:id="18" w:name="_Toc72070546"/>
      <w:r w:rsidRPr="005123E9">
        <w:t xml:space="preserve">Funcionalidade: </w:t>
      </w:r>
      <w:r w:rsidRPr="005123E9">
        <w:rPr>
          <w:b w:val="0"/>
          <w:bCs w:val="0"/>
        </w:rPr>
        <w:t xml:space="preserve"> </w:t>
      </w:r>
      <w:r w:rsidRPr="005123E9">
        <w:t>Viatura</w:t>
      </w:r>
      <w:bookmarkEnd w:id="18"/>
    </w:p>
    <w:p w14:paraId="444CC09C" w14:textId="5353C5AF" w:rsidR="00DD7C7D" w:rsidRPr="005123E9" w:rsidRDefault="00DD7C7D" w:rsidP="00DD7C7D">
      <w:pPr>
        <w:pStyle w:val="Ttulo4"/>
        <w:rPr>
          <w:rFonts w:cs="Arial"/>
        </w:rPr>
      </w:pPr>
      <w:r w:rsidRPr="005123E9">
        <w:rPr>
          <w:rFonts w:cs="Arial"/>
        </w:rPr>
        <w:t xml:space="preserve">Operação: Cadastrar </w:t>
      </w:r>
      <w:bookmarkStart w:id="19" w:name="_Hlk72069944"/>
      <w:r w:rsidRPr="005123E9">
        <w:rPr>
          <w:rFonts w:cs="Arial"/>
        </w:rPr>
        <w:t>Viatura</w:t>
      </w:r>
      <w:bookmarkEnd w:id="19"/>
    </w:p>
    <w:p w14:paraId="4F85F557" w14:textId="61408F9E" w:rsidR="00DD7C7D" w:rsidRPr="005123E9" w:rsidRDefault="00DD7C7D" w:rsidP="00DD7C7D">
      <w:pPr>
        <w:ind w:left="864"/>
        <w:rPr>
          <w:rFonts w:ascii="Arial" w:hAnsi="Arial" w:cs="Arial"/>
        </w:rPr>
      </w:pPr>
      <w:r w:rsidRPr="005123E9">
        <w:rPr>
          <w:rFonts w:ascii="Arial" w:hAnsi="Arial" w:cs="Arial"/>
          <w:b/>
          <w:bCs/>
        </w:rPr>
        <w:t>Impacto</w:t>
      </w:r>
      <w:r w:rsidRPr="005123E9">
        <w:rPr>
          <w:rFonts w:ascii="Arial" w:hAnsi="Arial" w:cs="Arial"/>
        </w:rPr>
        <w:t>: Criação de nova Viatura ao sistema</w:t>
      </w:r>
    </w:p>
    <w:p w14:paraId="6121EE2F" w14:textId="12496A50" w:rsidR="00DD7C7D" w:rsidRPr="005123E9" w:rsidRDefault="00DD7C7D" w:rsidP="00DD7C7D">
      <w:pPr>
        <w:pStyle w:val="Ttulo4"/>
        <w:rPr>
          <w:rFonts w:cs="Arial"/>
        </w:rPr>
      </w:pPr>
      <w:r w:rsidRPr="005123E9">
        <w:rPr>
          <w:rFonts w:cs="Arial"/>
        </w:rPr>
        <w:t>Operação: Editar Viatura</w:t>
      </w:r>
    </w:p>
    <w:p w14:paraId="6DBB6A45" w14:textId="35FD2124" w:rsidR="00DD7C7D" w:rsidRPr="005123E9" w:rsidRDefault="00DD7C7D" w:rsidP="00DD7C7D">
      <w:pPr>
        <w:ind w:left="864"/>
        <w:rPr>
          <w:rFonts w:ascii="Arial" w:hAnsi="Arial" w:cs="Arial"/>
        </w:rPr>
      </w:pPr>
      <w:r w:rsidRPr="005123E9">
        <w:rPr>
          <w:rFonts w:ascii="Arial" w:hAnsi="Arial" w:cs="Arial"/>
          <w:b/>
          <w:bCs/>
        </w:rPr>
        <w:t>Impacto</w:t>
      </w:r>
      <w:r w:rsidRPr="005123E9">
        <w:rPr>
          <w:rFonts w:ascii="Arial" w:hAnsi="Arial" w:cs="Arial"/>
        </w:rPr>
        <w:t xml:space="preserve">: Alteração de uma Viatura do sistema </w:t>
      </w:r>
    </w:p>
    <w:p w14:paraId="49E8DA2B" w14:textId="454B2A9A" w:rsidR="00DD7C7D" w:rsidRPr="005123E9" w:rsidRDefault="00DD7C7D" w:rsidP="00DD7C7D">
      <w:pPr>
        <w:pStyle w:val="Ttulo4"/>
        <w:rPr>
          <w:rFonts w:cs="Arial"/>
        </w:rPr>
      </w:pPr>
      <w:r w:rsidRPr="005123E9">
        <w:rPr>
          <w:rFonts w:cs="Arial"/>
        </w:rPr>
        <w:t>Operação: Excluir Viatura</w:t>
      </w:r>
    </w:p>
    <w:p w14:paraId="05067C44" w14:textId="2728EDAD" w:rsidR="00DD7C7D" w:rsidRPr="005123E9" w:rsidRDefault="00DD7C7D" w:rsidP="00DD7C7D">
      <w:pPr>
        <w:ind w:left="864"/>
        <w:rPr>
          <w:rFonts w:ascii="Arial" w:hAnsi="Arial" w:cs="Arial"/>
        </w:rPr>
      </w:pPr>
      <w:r w:rsidRPr="005123E9">
        <w:rPr>
          <w:rFonts w:ascii="Arial" w:hAnsi="Arial" w:cs="Arial"/>
          <w:b/>
          <w:bCs/>
        </w:rPr>
        <w:t>Impacto</w:t>
      </w:r>
      <w:r w:rsidRPr="005123E9">
        <w:rPr>
          <w:rFonts w:ascii="Arial" w:hAnsi="Arial" w:cs="Arial"/>
        </w:rPr>
        <w:t>: exclusão de Viatura do sistema</w:t>
      </w:r>
    </w:p>
    <w:p w14:paraId="64D9EB9B" w14:textId="0A0CF447" w:rsidR="00DD7C7D" w:rsidRPr="005123E9" w:rsidRDefault="00DD7C7D" w:rsidP="00DD7C7D">
      <w:pPr>
        <w:pStyle w:val="Ttulo4"/>
        <w:rPr>
          <w:rFonts w:cs="Arial"/>
        </w:rPr>
      </w:pPr>
      <w:r w:rsidRPr="005123E9">
        <w:rPr>
          <w:rFonts w:cs="Arial"/>
        </w:rPr>
        <w:t>Operação: Visualizar Viatura</w:t>
      </w:r>
    </w:p>
    <w:p w14:paraId="17308E46" w14:textId="094F900B" w:rsidR="00DD7C7D" w:rsidRPr="005123E9" w:rsidRDefault="00DD7C7D" w:rsidP="00DD7C7D">
      <w:pPr>
        <w:ind w:left="864"/>
        <w:rPr>
          <w:rFonts w:ascii="Arial" w:hAnsi="Arial" w:cs="Arial"/>
        </w:rPr>
      </w:pPr>
      <w:r w:rsidRPr="005123E9">
        <w:rPr>
          <w:rFonts w:ascii="Arial" w:hAnsi="Arial" w:cs="Arial"/>
          <w:b/>
          <w:bCs/>
        </w:rPr>
        <w:t>Impacto</w:t>
      </w:r>
      <w:r w:rsidRPr="005123E9">
        <w:rPr>
          <w:rFonts w:ascii="Arial" w:hAnsi="Arial" w:cs="Arial"/>
        </w:rPr>
        <w:t>: Busca de Viatura no sistema</w:t>
      </w:r>
    </w:p>
    <w:p w14:paraId="79E158A4" w14:textId="419DE738" w:rsidR="00DD7C7D" w:rsidRPr="005123E9" w:rsidRDefault="00DD7C7D">
      <w:pPr>
        <w:ind w:left="864"/>
        <w:rPr>
          <w:rFonts w:ascii="Arial" w:hAnsi="Arial" w:cs="Arial"/>
        </w:rPr>
      </w:pPr>
    </w:p>
    <w:p w14:paraId="0C566CCC" w14:textId="62D06A13" w:rsidR="00DD7C7D" w:rsidRPr="005123E9" w:rsidRDefault="00DD7C7D" w:rsidP="00DD7C7D">
      <w:pPr>
        <w:pStyle w:val="Ttulo2"/>
        <w:spacing w:after="120"/>
        <w:rPr>
          <w:sz w:val="24"/>
        </w:rPr>
      </w:pPr>
      <w:bookmarkStart w:id="20" w:name="_Toc72070547"/>
      <w:r w:rsidRPr="005123E9">
        <w:rPr>
          <w:sz w:val="24"/>
        </w:rPr>
        <w:t>Equipes</w:t>
      </w:r>
      <w:bookmarkEnd w:id="20"/>
    </w:p>
    <w:p w14:paraId="4EF765A4" w14:textId="77777777" w:rsidR="005123E9" w:rsidRPr="005123E9" w:rsidRDefault="005123E9" w:rsidP="005123E9">
      <w:pPr>
        <w:pStyle w:val="Corpodetexto"/>
        <w:rPr>
          <w:rFonts w:cs="Arial"/>
        </w:rPr>
      </w:pPr>
      <w:r w:rsidRPr="005123E9">
        <w:rPr>
          <w:rFonts w:cs="Arial"/>
        </w:rPr>
        <w:t>Permitir o cadastramento, edição, remoção e busca de viatura no sistema</w:t>
      </w:r>
    </w:p>
    <w:p w14:paraId="708239FC" w14:textId="77777777" w:rsidR="005123E9" w:rsidRPr="005123E9" w:rsidRDefault="005123E9" w:rsidP="005123E9">
      <w:pPr>
        <w:pStyle w:val="Corpodetexto"/>
        <w:rPr>
          <w:rFonts w:cs="Arial"/>
        </w:rPr>
      </w:pPr>
    </w:p>
    <w:p w14:paraId="6A989810" w14:textId="67F94423" w:rsidR="00DD7C7D" w:rsidRPr="005123E9" w:rsidRDefault="00DD7C7D" w:rsidP="00DD7C7D">
      <w:pPr>
        <w:pStyle w:val="Ttulo3"/>
      </w:pPr>
      <w:bookmarkStart w:id="21" w:name="_Toc72070548"/>
      <w:r w:rsidRPr="005123E9">
        <w:lastRenderedPageBreak/>
        <w:t xml:space="preserve">Funcionalidade: </w:t>
      </w:r>
      <w:r w:rsidRPr="005123E9">
        <w:rPr>
          <w:b w:val="0"/>
          <w:bCs w:val="0"/>
        </w:rPr>
        <w:t xml:space="preserve"> </w:t>
      </w:r>
      <w:r w:rsidRPr="005123E9">
        <w:t>Equipes</w:t>
      </w:r>
      <w:bookmarkEnd w:id="21"/>
    </w:p>
    <w:p w14:paraId="7B0E825D" w14:textId="5B7240E7" w:rsidR="00DD7C7D" w:rsidRPr="005123E9" w:rsidRDefault="00DD7C7D" w:rsidP="00DD7C7D">
      <w:pPr>
        <w:pStyle w:val="Ttulo4"/>
        <w:rPr>
          <w:rFonts w:cs="Arial"/>
        </w:rPr>
      </w:pPr>
      <w:r w:rsidRPr="005123E9">
        <w:rPr>
          <w:rFonts w:cs="Arial"/>
        </w:rPr>
        <w:t>Operação: Cadastrar Equipes</w:t>
      </w:r>
    </w:p>
    <w:p w14:paraId="76AC20D8" w14:textId="719F09AE" w:rsidR="00DD7C7D" w:rsidRPr="005123E9" w:rsidRDefault="00DD7C7D" w:rsidP="00DD7C7D">
      <w:pPr>
        <w:ind w:left="864"/>
        <w:rPr>
          <w:rFonts w:ascii="Arial" w:hAnsi="Arial" w:cs="Arial"/>
        </w:rPr>
      </w:pPr>
      <w:r w:rsidRPr="005123E9">
        <w:rPr>
          <w:rFonts w:ascii="Arial" w:hAnsi="Arial" w:cs="Arial"/>
          <w:b/>
          <w:bCs/>
        </w:rPr>
        <w:t>Impacto</w:t>
      </w:r>
      <w:r w:rsidRPr="005123E9">
        <w:rPr>
          <w:rFonts w:ascii="Arial" w:hAnsi="Arial" w:cs="Arial"/>
        </w:rPr>
        <w:t>: Criação de nova Equipe ao sistema</w:t>
      </w:r>
    </w:p>
    <w:p w14:paraId="4474F06F" w14:textId="1D6B3C83" w:rsidR="00DD7C7D" w:rsidRPr="005123E9" w:rsidRDefault="00DD7C7D" w:rsidP="00DD7C7D">
      <w:pPr>
        <w:pStyle w:val="Ttulo4"/>
        <w:rPr>
          <w:rFonts w:cs="Arial"/>
        </w:rPr>
      </w:pPr>
      <w:r w:rsidRPr="005123E9">
        <w:rPr>
          <w:rFonts w:cs="Arial"/>
        </w:rPr>
        <w:t>Operação: Editar Equipe</w:t>
      </w:r>
    </w:p>
    <w:p w14:paraId="5538B6CD" w14:textId="58053820" w:rsidR="00DD7C7D" w:rsidRPr="005123E9" w:rsidRDefault="00DD7C7D" w:rsidP="00DD7C7D">
      <w:pPr>
        <w:ind w:left="864"/>
        <w:rPr>
          <w:rFonts w:ascii="Arial" w:hAnsi="Arial" w:cs="Arial"/>
        </w:rPr>
      </w:pPr>
      <w:r w:rsidRPr="005123E9">
        <w:rPr>
          <w:rFonts w:ascii="Arial" w:hAnsi="Arial" w:cs="Arial"/>
          <w:b/>
          <w:bCs/>
        </w:rPr>
        <w:t>Impacto</w:t>
      </w:r>
      <w:r w:rsidRPr="005123E9">
        <w:rPr>
          <w:rFonts w:ascii="Arial" w:hAnsi="Arial" w:cs="Arial"/>
        </w:rPr>
        <w:t>: Alteração de um</w:t>
      </w:r>
      <w:r w:rsidR="005123E9" w:rsidRPr="005123E9">
        <w:rPr>
          <w:rFonts w:ascii="Arial" w:hAnsi="Arial" w:cs="Arial"/>
        </w:rPr>
        <w:t>a</w:t>
      </w:r>
      <w:r w:rsidRPr="005123E9">
        <w:rPr>
          <w:rFonts w:ascii="Arial" w:hAnsi="Arial" w:cs="Arial"/>
        </w:rPr>
        <w:t xml:space="preserve"> Equipe do sistema </w:t>
      </w:r>
    </w:p>
    <w:p w14:paraId="7BC9C690" w14:textId="558AFBF2" w:rsidR="00DD7C7D" w:rsidRPr="005123E9" w:rsidRDefault="00DD7C7D" w:rsidP="00DD7C7D">
      <w:pPr>
        <w:pStyle w:val="Ttulo4"/>
        <w:rPr>
          <w:rFonts w:cs="Arial"/>
        </w:rPr>
      </w:pPr>
      <w:r w:rsidRPr="005123E9">
        <w:rPr>
          <w:rFonts w:cs="Arial"/>
        </w:rPr>
        <w:t>Operação: Excluir Equipe</w:t>
      </w:r>
    </w:p>
    <w:p w14:paraId="06D37854" w14:textId="5152D30F" w:rsidR="00DD7C7D" w:rsidRPr="005123E9" w:rsidRDefault="00DD7C7D" w:rsidP="00DD7C7D">
      <w:pPr>
        <w:ind w:left="864"/>
        <w:rPr>
          <w:rFonts w:ascii="Arial" w:hAnsi="Arial" w:cs="Arial"/>
        </w:rPr>
      </w:pPr>
      <w:r w:rsidRPr="005123E9">
        <w:rPr>
          <w:rFonts w:ascii="Arial" w:hAnsi="Arial" w:cs="Arial"/>
          <w:b/>
          <w:bCs/>
        </w:rPr>
        <w:t>Impacto</w:t>
      </w:r>
      <w:r w:rsidRPr="005123E9">
        <w:rPr>
          <w:rFonts w:ascii="Arial" w:hAnsi="Arial" w:cs="Arial"/>
        </w:rPr>
        <w:t>: exclusão de Equipe do sistema</w:t>
      </w:r>
    </w:p>
    <w:p w14:paraId="79BBE549" w14:textId="382456D1" w:rsidR="00DD7C7D" w:rsidRPr="005123E9" w:rsidRDefault="00DD7C7D" w:rsidP="00DD7C7D">
      <w:pPr>
        <w:pStyle w:val="Ttulo4"/>
        <w:rPr>
          <w:rFonts w:cs="Arial"/>
        </w:rPr>
      </w:pPr>
      <w:r w:rsidRPr="005123E9">
        <w:rPr>
          <w:rFonts w:cs="Arial"/>
        </w:rPr>
        <w:t>Operação: Visualizar Equipe</w:t>
      </w:r>
    </w:p>
    <w:p w14:paraId="38581941" w14:textId="101C388F" w:rsidR="00DD7C7D" w:rsidRPr="005123E9" w:rsidRDefault="00DD7C7D" w:rsidP="00DD7C7D">
      <w:pPr>
        <w:ind w:left="864"/>
        <w:rPr>
          <w:rFonts w:ascii="Arial" w:hAnsi="Arial" w:cs="Arial"/>
        </w:rPr>
      </w:pPr>
      <w:r w:rsidRPr="005123E9">
        <w:rPr>
          <w:rFonts w:ascii="Arial" w:hAnsi="Arial" w:cs="Arial"/>
          <w:b/>
          <w:bCs/>
        </w:rPr>
        <w:t>Impacto</w:t>
      </w:r>
      <w:r w:rsidRPr="005123E9">
        <w:rPr>
          <w:rFonts w:ascii="Arial" w:hAnsi="Arial" w:cs="Arial"/>
        </w:rPr>
        <w:t>: Busca de Equipe no sistema</w:t>
      </w:r>
    </w:p>
    <w:p w14:paraId="61BC3552" w14:textId="756D75B3" w:rsidR="00DD7C7D" w:rsidRPr="005123E9" w:rsidRDefault="00DD7C7D">
      <w:pPr>
        <w:ind w:left="864"/>
        <w:rPr>
          <w:rFonts w:ascii="Arial" w:hAnsi="Arial" w:cs="Arial"/>
        </w:rPr>
      </w:pPr>
    </w:p>
    <w:p w14:paraId="2C798C7B" w14:textId="665F4CCB" w:rsidR="005123E9" w:rsidRPr="005123E9" w:rsidRDefault="005123E9" w:rsidP="005123E9">
      <w:pPr>
        <w:pStyle w:val="Ttulo2"/>
        <w:spacing w:after="120"/>
        <w:rPr>
          <w:sz w:val="24"/>
        </w:rPr>
      </w:pPr>
      <w:bookmarkStart w:id="22" w:name="_Toc72070549"/>
      <w:r w:rsidRPr="005123E9">
        <w:rPr>
          <w:sz w:val="24"/>
        </w:rPr>
        <w:t>Ocorrência</w:t>
      </w:r>
      <w:bookmarkEnd w:id="22"/>
    </w:p>
    <w:p w14:paraId="4E0F0488" w14:textId="0F270C6D" w:rsidR="005123E9" w:rsidRPr="005123E9" w:rsidRDefault="005123E9" w:rsidP="005123E9">
      <w:pPr>
        <w:pStyle w:val="Corpodetexto"/>
        <w:rPr>
          <w:rFonts w:cs="Arial"/>
        </w:rPr>
      </w:pPr>
      <w:r w:rsidRPr="005123E9">
        <w:rPr>
          <w:rFonts w:cs="Arial"/>
        </w:rPr>
        <w:t>Permitir o cadastramento, edição, remoção e busca de ocorrência no sistema</w:t>
      </w:r>
    </w:p>
    <w:p w14:paraId="312DA894" w14:textId="5C096B8E" w:rsidR="005123E9" w:rsidRPr="005123E9" w:rsidRDefault="005123E9" w:rsidP="005123E9">
      <w:pPr>
        <w:pStyle w:val="Ttulo3"/>
      </w:pPr>
      <w:bookmarkStart w:id="23" w:name="_Toc72070550"/>
      <w:r w:rsidRPr="005123E9">
        <w:t xml:space="preserve">Funcionalidade: </w:t>
      </w:r>
      <w:r w:rsidRPr="005123E9">
        <w:rPr>
          <w:b w:val="0"/>
          <w:bCs w:val="0"/>
        </w:rPr>
        <w:t xml:space="preserve"> </w:t>
      </w:r>
      <w:r w:rsidRPr="005123E9">
        <w:t>Ocorrência</w:t>
      </w:r>
      <w:bookmarkEnd w:id="23"/>
    </w:p>
    <w:p w14:paraId="3FA90112" w14:textId="4DB8980D" w:rsidR="005123E9" w:rsidRPr="005123E9" w:rsidRDefault="005123E9" w:rsidP="005123E9">
      <w:pPr>
        <w:pStyle w:val="Ttulo4"/>
        <w:rPr>
          <w:rFonts w:cs="Arial"/>
        </w:rPr>
      </w:pPr>
      <w:r w:rsidRPr="005123E9">
        <w:rPr>
          <w:rFonts w:cs="Arial"/>
        </w:rPr>
        <w:t>Operação: Cadastrar Ocorrência</w:t>
      </w:r>
    </w:p>
    <w:p w14:paraId="519AD812" w14:textId="77B4E2BE" w:rsidR="005123E9" w:rsidRPr="005123E9" w:rsidRDefault="005123E9" w:rsidP="005123E9">
      <w:pPr>
        <w:ind w:left="864"/>
        <w:rPr>
          <w:rFonts w:ascii="Arial" w:hAnsi="Arial" w:cs="Arial"/>
        </w:rPr>
      </w:pPr>
      <w:r w:rsidRPr="005123E9">
        <w:rPr>
          <w:rFonts w:ascii="Arial" w:hAnsi="Arial" w:cs="Arial"/>
          <w:b/>
          <w:bCs/>
        </w:rPr>
        <w:t>Impacto</w:t>
      </w:r>
      <w:r w:rsidRPr="005123E9">
        <w:rPr>
          <w:rFonts w:ascii="Arial" w:hAnsi="Arial" w:cs="Arial"/>
        </w:rPr>
        <w:t>: Criação de nova Ocorrência ao sistema</w:t>
      </w:r>
    </w:p>
    <w:p w14:paraId="3C5FFDC9" w14:textId="42FC97DB" w:rsidR="005123E9" w:rsidRPr="005123E9" w:rsidRDefault="005123E9" w:rsidP="005123E9">
      <w:pPr>
        <w:pStyle w:val="Ttulo4"/>
        <w:rPr>
          <w:rFonts w:cs="Arial"/>
        </w:rPr>
      </w:pPr>
      <w:r w:rsidRPr="005123E9">
        <w:rPr>
          <w:rFonts w:cs="Arial"/>
        </w:rPr>
        <w:t>Operação: Editar Ocorrência</w:t>
      </w:r>
    </w:p>
    <w:p w14:paraId="4997DA4A" w14:textId="2F8B11EE" w:rsidR="005123E9" w:rsidRPr="005123E9" w:rsidRDefault="005123E9" w:rsidP="005123E9">
      <w:pPr>
        <w:ind w:left="864"/>
        <w:rPr>
          <w:rFonts w:ascii="Arial" w:hAnsi="Arial" w:cs="Arial"/>
        </w:rPr>
      </w:pPr>
      <w:r w:rsidRPr="005123E9">
        <w:rPr>
          <w:rFonts w:ascii="Arial" w:hAnsi="Arial" w:cs="Arial"/>
          <w:b/>
          <w:bCs/>
        </w:rPr>
        <w:t>Impacto</w:t>
      </w:r>
      <w:r w:rsidRPr="005123E9">
        <w:rPr>
          <w:rFonts w:ascii="Arial" w:hAnsi="Arial" w:cs="Arial"/>
        </w:rPr>
        <w:t xml:space="preserve">: Alteração de uma Ocorrência do sistema </w:t>
      </w:r>
    </w:p>
    <w:p w14:paraId="619E33A7" w14:textId="5ECE4B7B" w:rsidR="005123E9" w:rsidRPr="005123E9" w:rsidRDefault="005123E9" w:rsidP="005123E9">
      <w:pPr>
        <w:pStyle w:val="Ttulo4"/>
        <w:rPr>
          <w:rFonts w:cs="Arial"/>
        </w:rPr>
      </w:pPr>
      <w:r w:rsidRPr="005123E9">
        <w:rPr>
          <w:rFonts w:cs="Arial"/>
        </w:rPr>
        <w:t>Operação: Excluir Ocorrência</w:t>
      </w:r>
    </w:p>
    <w:p w14:paraId="0D3087A8" w14:textId="68DF0E79" w:rsidR="005123E9" w:rsidRPr="005123E9" w:rsidRDefault="005123E9" w:rsidP="005123E9">
      <w:pPr>
        <w:ind w:left="864"/>
        <w:rPr>
          <w:rFonts w:ascii="Arial" w:hAnsi="Arial" w:cs="Arial"/>
        </w:rPr>
      </w:pPr>
      <w:r w:rsidRPr="005123E9">
        <w:rPr>
          <w:rFonts w:ascii="Arial" w:hAnsi="Arial" w:cs="Arial"/>
          <w:b/>
          <w:bCs/>
        </w:rPr>
        <w:t>Impacto</w:t>
      </w:r>
      <w:r w:rsidRPr="005123E9">
        <w:rPr>
          <w:rFonts w:ascii="Arial" w:hAnsi="Arial" w:cs="Arial"/>
        </w:rPr>
        <w:t>: exclusão de Ocorrência do sistema</w:t>
      </w:r>
    </w:p>
    <w:p w14:paraId="19D0E06C" w14:textId="05D02928" w:rsidR="005123E9" w:rsidRPr="005123E9" w:rsidRDefault="005123E9" w:rsidP="005123E9">
      <w:pPr>
        <w:pStyle w:val="Ttulo4"/>
        <w:rPr>
          <w:rFonts w:cs="Arial"/>
        </w:rPr>
      </w:pPr>
      <w:r w:rsidRPr="005123E9">
        <w:rPr>
          <w:rFonts w:cs="Arial"/>
        </w:rPr>
        <w:t>Operação: Visualizar Ocorrência</w:t>
      </w:r>
    </w:p>
    <w:p w14:paraId="7D3E3F09" w14:textId="2B488D04" w:rsidR="005123E9" w:rsidRPr="005123E9" w:rsidRDefault="005123E9" w:rsidP="005123E9">
      <w:pPr>
        <w:ind w:left="864"/>
        <w:rPr>
          <w:rFonts w:ascii="Arial" w:hAnsi="Arial" w:cs="Arial"/>
        </w:rPr>
      </w:pPr>
      <w:r w:rsidRPr="005123E9">
        <w:rPr>
          <w:rFonts w:ascii="Arial" w:hAnsi="Arial" w:cs="Arial"/>
          <w:b/>
          <w:bCs/>
        </w:rPr>
        <w:t>Impacto</w:t>
      </w:r>
      <w:r w:rsidRPr="005123E9">
        <w:rPr>
          <w:rFonts w:ascii="Arial" w:hAnsi="Arial" w:cs="Arial"/>
        </w:rPr>
        <w:t>: Busca de Ocorrência no sistema</w:t>
      </w:r>
    </w:p>
    <w:p w14:paraId="0349421A" w14:textId="28CA3DD1" w:rsidR="005123E9" w:rsidRPr="005123E9" w:rsidRDefault="005123E9">
      <w:pPr>
        <w:ind w:left="864"/>
        <w:rPr>
          <w:rFonts w:ascii="Arial" w:hAnsi="Arial" w:cs="Arial"/>
        </w:rPr>
      </w:pPr>
    </w:p>
    <w:p w14:paraId="5F626C48" w14:textId="60098A94" w:rsidR="005123E9" w:rsidRPr="005123E9" w:rsidRDefault="005123E9" w:rsidP="005123E9">
      <w:pPr>
        <w:pStyle w:val="Ttulo2"/>
        <w:spacing w:after="120"/>
        <w:rPr>
          <w:sz w:val="24"/>
        </w:rPr>
      </w:pPr>
      <w:bookmarkStart w:id="24" w:name="_Toc72070551"/>
      <w:r w:rsidRPr="005123E9">
        <w:rPr>
          <w:sz w:val="24"/>
        </w:rPr>
        <w:t>Plantões</w:t>
      </w:r>
      <w:bookmarkEnd w:id="24"/>
    </w:p>
    <w:p w14:paraId="5DE0F0A1" w14:textId="2C9FD8C8" w:rsidR="005123E9" w:rsidRPr="005123E9" w:rsidRDefault="005123E9" w:rsidP="005123E9">
      <w:pPr>
        <w:pStyle w:val="Corpodetexto"/>
        <w:rPr>
          <w:rFonts w:cs="Arial"/>
        </w:rPr>
      </w:pPr>
      <w:r w:rsidRPr="005123E9">
        <w:rPr>
          <w:rFonts w:cs="Arial"/>
        </w:rPr>
        <w:t>Permitir o cadastramento, edição, remoção e busca de plantões no sistema</w:t>
      </w:r>
    </w:p>
    <w:p w14:paraId="197C2E9A" w14:textId="291C4A73" w:rsidR="005123E9" w:rsidRPr="005123E9" w:rsidRDefault="005123E9" w:rsidP="005123E9">
      <w:pPr>
        <w:pStyle w:val="Ttulo3"/>
      </w:pPr>
      <w:bookmarkStart w:id="25" w:name="_Toc72070552"/>
      <w:r w:rsidRPr="005123E9">
        <w:t xml:space="preserve">Funcionalidade: </w:t>
      </w:r>
      <w:r w:rsidRPr="005123E9">
        <w:rPr>
          <w:b w:val="0"/>
          <w:bCs w:val="0"/>
        </w:rPr>
        <w:t xml:space="preserve"> </w:t>
      </w:r>
      <w:r w:rsidRPr="005123E9">
        <w:t>Plantões</w:t>
      </w:r>
      <w:bookmarkEnd w:id="25"/>
    </w:p>
    <w:p w14:paraId="4C1482D1" w14:textId="0C5B1B9E" w:rsidR="005123E9" w:rsidRPr="005123E9" w:rsidRDefault="005123E9" w:rsidP="005123E9">
      <w:pPr>
        <w:pStyle w:val="Ttulo4"/>
        <w:rPr>
          <w:rFonts w:cs="Arial"/>
        </w:rPr>
      </w:pPr>
      <w:r w:rsidRPr="005123E9">
        <w:rPr>
          <w:rFonts w:cs="Arial"/>
        </w:rPr>
        <w:t xml:space="preserve">Operação: Cadastrar </w:t>
      </w:r>
      <w:r w:rsidRPr="005123E9">
        <w:t>Plantões</w:t>
      </w:r>
    </w:p>
    <w:p w14:paraId="49EB6098" w14:textId="202620DB" w:rsidR="005123E9" w:rsidRPr="005123E9" w:rsidRDefault="005123E9" w:rsidP="005123E9">
      <w:pPr>
        <w:ind w:left="864"/>
        <w:rPr>
          <w:rFonts w:ascii="Arial" w:hAnsi="Arial" w:cs="Arial"/>
        </w:rPr>
      </w:pPr>
      <w:r w:rsidRPr="005123E9">
        <w:rPr>
          <w:rFonts w:ascii="Arial" w:hAnsi="Arial" w:cs="Arial"/>
          <w:b/>
          <w:bCs/>
        </w:rPr>
        <w:t>Impacto</w:t>
      </w:r>
      <w:r w:rsidRPr="005123E9">
        <w:rPr>
          <w:rFonts w:ascii="Arial" w:hAnsi="Arial" w:cs="Arial"/>
        </w:rPr>
        <w:t>: Criação de novo Plantão ao sistema</w:t>
      </w:r>
    </w:p>
    <w:p w14:paraId="65E58ACC" w14:textId="7D553159" w:rsidR="005123E9" w:rsidRPr="005123E9" w:rsidRDefault="005123E9" w:rsidP="005123E9">
      <w:pPr>
        <w:pStyle w:val="Ttulo4"/>
        <w:rPr>
          <w:rFonts w:cs="Arial"/>
        </w:rPr>
      </w:pPr>
      <w:r w:rsidRPr="005123E9">
        <w:rPr>
          <w:rFonts w:cs="Arial"/>
        </w:rPr>
        <w:t>Operação: Editar Plantões</w:t>
      </w:r>
    </w:p>
    <w:p w14:paraId="320A9D4F" w14:textId="7F3F1D57" w:rsidR="005123E9" w:rsidRPr="005123E9" w:rsidRDefault="005123E9" w:rsidP="005123E9">
      <w:pPr>
        <w:ind w:left="864"/>
        <w:rPr>
          <w:rFonts w:ascii="Arial" w:hAnsi="Arial" w:cs="Arial"/>
        </w:rPr>
      </w:pPr>
      <w:r w:rsidRPr="005123E9">
        <w:rPr>
          <w:rFonts w:ascii="Arial" w:hAnsi="Arial" w:cs="Arial"/>
          <w:b/>
          <w:bCs/>
        </w:rPr>
        <w:t>Impacto</w:t>
      </w:r>
      <w:r w:rsidRPr="005123E9">
        <w:rPr>
          <w:rFonts w:ascii="Arial" w:hAnsi="Arial" w:cs="Arial"/>
        </w:rPr>
        <w:t xml:space="preserve">: Alteração de um Plantão do sistema </w:t>
      </w:r>
    </w:p>
    <w:p w14:paraId="5C41BA70" w14:textId="4C4E4421" w:rsidR="005123E9" w:rsidRPr="005123E9" w:rsidRDefault="005123E9" w:rsidP="005123E9">
      <w:pPr>
        <w:pStyle w:val="Ttulo4"/>
        <w:rPr>
          <w:rFonts w:cs="Arial"/>
        </w:rPr>
      </w:pPr>
      <w:r w:rsidRPr="005123E9">
        <w:rPr>
          <w:rFonts w:cs="Arial"/>
        </w:rPr>
        <w:t>Operação: Excluir Plantões</w:t>
      </w:r>
    </w:p>
    <w:p w14:paraId="609A3340" w14:textId="72A6ACC6" w:rsidR="005123E9" w:rsidRPr="005123E9" w:rsidRDefault="005123E9" w:rsidP="005123E9">
      <w:pPr>
        <w:ind w:left="864"/>
        <w:rPr>
          <w:rFonts w:ascii="Arial" w:hAnsi="Arial" w:cs="Arial"/>
        </w:rPr>
      </w:pPr>
      <w:r w:rsidRPr="005123E9">
        <w:rPr>
          <w:rFonts w:ascii="Arial" w:hAnsi="Arial" w:cs="Arial"/>
          <w:b/>
          <w:bCs/>
        </w:rPr>
        <w:t>Impacto</w:t>
      </w:r>
      <w:r w:rsidRPr="005123E9">
        <w:rPr>
          <w:rFonts w:ascii="Arial" w:hAnsi="Arial" w:cs="Arial"/>
        </w:rPr>
        <w:t>: exclusão de Plantão do sistema</w:t>
      </w:r>
    </w:p>
    <w:p w14:paraId="16AD12EB" w14:textId="4C625DCB" w:rsidR="005123E9" w:rsidRPr="005123E9" w:rsidRDefault="005123E9" w:rsidP="005123E9">
      <w:pPr>
        <w:pStyle w:val="Ttulo4"/>
        <w:rPr>
          <w:rFonts w:cs="Arial"/>
        </w:rPr>
      </w:pPr>
      <w:r w:rsidRPr="005123E9">
        <w:rPr>
          <w:rFonts w:cs="Arial"/>
        </w:rPr>
        <w:lastRenderedPageBreak/>
        <w:t>Operação: Visualizar Plantões</w:t>
      </w:r>
    </w:p>
    <w:p w14:paraId="08BB6DBB" w14:textId="51CA1F26" w:rsidR="005123E9" w:rsidRPr="005123E9" w:rsidRDefault="005123E9" w:rsidP="005123E9">
      <w:pPr>
        <w:ind w:left="864"/>
        <w:rPr>
          <w:rFonts w:ascii="Arial" w:hAnsi="Arial" w:cs="Arial"/>
        </w:rPr>
      </w:pPr>
      <w:r w:rsidRPr="005123E9">
        <w:rPr>
          <w:rFonts w:ascii="Arial" w:hAnsi="Arial" w:cs="Arial"/>
          <w:b/>
          <w:bCs/>
        </w:rPr>
        <w:t>Impacto</w:t>
      </w:r>
      <w:r w:rsidRPr="005123E9">
        <w:rPr>
          <w:rFonts w:ascii="Arial" w:hAnsi="Arial" w:cs="Arial"/>
        </w:rPr>
        <w:t>: Busca de Plantões no sistema</w:t>
      </w:r>
    </w:p>
    <w:p w14:paraId="5219E57F" w14:textId="46861A2B" w:rsidR="005123E9" w:rsidRPr="005123E9" w:rsidRDefault="005123E9" w:rsidP="005123E9">
      <w:pPr>
        <w:ind w:left="864"/>
        <w:rPr>
          <w:rFonts w:ascii="Arial" w:hAnsi="Arial" w:cs="Arial"/>
        </w:rPr>
      </w:pPr>
    </w:p>
    <w:p w14:paraId="2166F50B" w14:textId="74F843AF" w:rsidR="005123E9" w:rsidRPr="005123E9" w:rsidRDefault="005123E9" w:rsidP="005123E9">
      <w:pPr>
        <w:pStyle w:val="Ttulo2"/>
        <w:spacing w:after="120"/>
        <w:rPr>
          <w:sz w:val="24"/>
        </w:rPr>
      </w:pPr>
      <w:bookmarkStart w:id="26" w:name="_Toc72070553"/>
      <w:r w:rsidRPr="005123E9">
        <w:rPr>
          <w:sz w:val="24"/>
        </w:rPr>
        <w:t>Relatório</w:t>
      </w:r>
      <w:bookmarkEnd w:id="26"/>
    </w:p>
    <w:p w14:paraId="05D37C58" w14:textId="47055189" w:rsidR="005123E9" w:rsidRPr="005123E9" w:rsidRDefault="005123E9" w:rsidP="005123E9">
      <w:pPr>
        <w:pStyle w:val="Corpodetexto"/>
        <w:rPr>
          <w:rFonts w:cs="Arial"/>
        </w:rPr>
      </w:pPr>
      <w:r w:rsidRPr="005123E9">
        <w:rPr>
          <w:rFonts w:cs="Arial"/>
        </w:rPr>
        <w:t>Permitir</w:t>
      </w:r>
      <w:r w:rsidR="000B1449">
        <w:rPr>
          <w:rFonts w:cs="Arial"/>
        </w:rPr>
        <w:t xml:space="preserve"> a geração de relatórios </w:t>
      </w:r>
      <w:r w:rsidRPr="005123E9">
        <w:rPr>
          <w:rFonts w:cs="Arial"/>
        </w:rPr>
        <w:t>no sistema</w:t>
      </w:r>
    </w:p>
    <w:p w14:paraId="1D55EB2D" w14:textId="70662ECA" w:rsidR="005123E9" w:rsidRPr="005123E9" w:rsidRDefault="005123E9" w:rsidP="005123E9">
      <w:pPr>
        <w:pStyle w:val="Ttulo3"/>
      </w:pPr>
      <w:bookmarkStart w:id="27" w:name="_Toc72070554"/>
      <w:r w:rsidRPr="005123E9">
        <w:t xml:space="preserve">Funcionalidade: </w:t>
      </w:r>
      <w:r w:rsidRPr="005123E9">
        <w:rPr>
          <w:b w:val="0"/>
          <w:bCs w:val="0"/>
        </w:rPr>
        <w:t xml:space="preserve"> </w:t>
      </w:r>
      <w:r w:rsidRPr="005123E9">
        <w:t>Relatório</w:t>
      </w:r>
      <w:bookmarkEnd w:id="27"/>
    </w:p>
    <w:p w14:paraId="042BE176" w14:textId="420DFD15" w:rsidR="005123E9" w:rsidRPr="005123E9" w:rsidRDefault="005123E9" w:rsidP="005123E9">
      <w:pPr>
        <w:pStyle w:val="Ttulo4"/>
        <w:rPr>
          <w:rFonts w:cs="Arial"/>
        </w:rPr>
      </w:pPr>
      <w:r w:rsidRPr="005123E9">
        <w:rPr>
          <w:rFonts w:cs="Arial"/>
        </w:rPr>
        <w:t>Operação: Gerar Relatório</w:t>
      </w:r>
    </w:p>
    <w:p w14:paraId="2275239E" w14:textId="65E24C6A" w:rsidR="005123E9" w:rsidRPr="005123E9" w:rsidRDefault="005123E9" w:rsidP="005123E9">
      <w:pPr>
        <w:ind w:left="864"/>
        <w:rPr>
          <w:rFonts w:ascii="Arial" w:hAnsi="Arial" w:cs="Arial"/>
        </w:rPr>
      </w:pPr>
      <w:r w:rsidRPr="005123E9">
        <w:rPr>
          <w:rFonts w:ascii="Arial" w:hAnsi="Arial" w:cs="Arial"/>
          <w:b/>
          <w:bCs/>
        </w:rPr>
        <w:t>Impacto</w:t>
      </w:r>
      <w:r w:rsidRPr="005123E9">
        <w:rPr>
          <w:rFonts w:ascii="Arial" w:hAnsi="Arial" w:cs="Arial"/>
        </w:rPr>
        <w:t>: Geração de novo relatório no sistema</w:t>
      </w:r>
    </w:p>
    <w:p w14:paraId="21A6C614" w14:textId="77777777" w:rsidR="005123E9" w:rsidRPr="005123E9" w:rsidRDefault="005123E9" w:rsidP="005123E9">
      <w:pPr>
        <w:ind w:left="864"/>
        <w:rPr>
          <w:rFonts w:ascii="Arial" w:hAnsi="Arial" w:cs="Arial"/>
          <w:color w:val="0000FF"/>
        </w:rPr>
      </w:pPr>
    </w:p>
    <w:p w14:paraId="71B24733" w14:textId="77777777" w:rsidR="005123E9" w:rsidRDefault="005123E9">
      <w:pPr>
        <w:ind w:left="864"/>
        <w:rPr>
          <w:rFonts w:ascii="Arial" w:hAnsi="Arial" w:cs="Arial"/>
          <w:color w:val="0000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78"/>
      </w:tblGrid>
      <w:tr w:rsidR="002C38E2" w14:paraId="5C17230B" w14:textId="77777777" w:rsidTr="00470DC1">
        <w:trPr>
          <w:cantSplit/>
          <w:tblHeader/>
        </w:trPr>
        <w:tc>
          <w:tcPr>
            <w:tcW w:w="8928" w:type="dxa"/>
            <w:shd w:val="clear" w:color="auto" w:fill="CCFFFF"/>
          </w:tcPr>
          <w:p w14:paraId="789DE2EA" w14:textId="77777777" w:rsidR="002C38E2" w:rsidRDefault="002C38E2" w:rsidP="0085782F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br w:type="page"/>
            </w:r>
            <w:r>
              <w:rPr>
                <w:rFonts w:ascii="Arial" w:hAnsi="Arial" w:cs="Arial"/>
                <w:b/>
                <w:bCs/>
                <w:sz w:val="20"/>
              </w:rPr>
              <w:t>Exemplo (Sistema ECF):</w:t>
            </w:r>
          </w:p>
        </w:tc>
      </w:tr>
      <w:tr w:rsidR="002C38E2" w14:paraId="3C368915" w14:textId="77777777" w:rsidTr="00470DC1">
        <w:trPr>
          <w:trHeight w:val="3860"/>
        </w:trPr>
        <w:tc>
          <w:tcPr>
            <w:tcW w:w="8928" w:type="dxa"/>
            <w:shd w:val="clear" w:color="auto" w:fill="CCFFFF"/>
          </w:tcPr>
          <w:p w14:paraId="7EA83688" w14:textId="77777777" w:rsidR="002C38E2" w:rsidRPr="00470DC1" w:rsidRDefault="00470DC1" w:rsidP="00470DC1">
            <w:pPr>
              <w:rPr>
                <w:rFonts w:ascii="Arial" w:hAnsi="Arial" w:cs="Arial"/>
                <w:b/>
              </w:rPr>
            </w:pPr>
            <w:bookmarkStart w:id="28" w:name="_Toc248568003"/>
            <w:r>
              <w:t xml:space="preserve">           </w:t>
            </w:r>
            <w:r w:rsidR="002C38E2" w:rsidRPr="00470DC1">
              <w:rPr>
                <w:rFonts w:ascii="Arial" w:hAnsi="Arial" w:cs="Arial"/>
                <w:b/>
              </w:rPr>
              <w:t>Intervenção</w:t>
            </w:r>
            <w:bookmarkEnd w:id="28"/>
          </w:p>
          <w:p w14:paraId="164101EF" w14:textId="77777777" w:rsidR="002C38E2" w:rsidRDefault="002C38E2" w:rsidP="0085782F">
            <w:pPr>
              <w:pStyle w:val="Corpodetexto"/>
              <w:ind w:left="720"/>
            </w:pPr>
            <w:r>
              <w:t>Descrição: O sistema deve permitir que uma empresa interventora efetue uma solicitação de intervenção. Na conclusão da solicitação o sistema deve gerar lacre eletrônico do equipamento que sofrerá intervenção, podendo esta solicitação ser consultada e/ou cancelada.</w:t>
            </w:r>
          </w:p>
          <w:p w14:paraId="56F3F17C" w14:textId="77777777" w:rsidR="002C38E2" w:rsidRDefault="002C38E2" w:rsidP="0085782F">
            <w:pPr>
              <w:pStyle w:val="Corpodetexto"/>
            </w:pPr>
            <w:r>
              <w:rPr>
                <w:b/>
                <w:bCs/>
              </w:rPr>
              <w:t>Funcionalidade</w:t>
            </w:r>
            <w:r>
              <w:t>: Intervenção</w:t>
            </w:r>
          </w:p>
          <w:p w14:paraId="6783FCB5" w14:textId="77777777" w:rsidR="002C38E2" w:rsidRDefault="002C38E2" w:rsidP="0085782F">
            <w:pPr>
              <w:pStyle w:val="Corpodetexto"/>
              <w:ind w:left="1416"/>
            </w:pPr>
            <w:r>
              <w:rPr>
                <w:b/>
                <w:bCs/>
              </w:rPr>
              <w:t>Operação</w:t>
            </w:r>
            <w:r>
              <w:t xml:space="preserve">: Solicitação de Intervenção </w:t>
            </w:r>
          </w:p>
          <w:p w14:paraId="4D82A3B7" w14:textId="77777777" w:rsidR="002C38E2" w:rsidRDefault="002C38E2" w:rsidP="0085782F">
            <w:pPr>
              <w:pStyle w:val="Corpodetexto"/>
              <w:ind w:left="2124"/>
            </w:pPr>
            <w:r>
              <w:rPr>
                <w:b/>
                <w:bCs/>
              </w:rPr>
              <w:t>Impacto</w:t>
            </w:r>
            <w:r>
              <w:t>: criação</w:t>
            </w:r>
          </w:p>
          <w:p w14:paraId="27CF75E7" w14:textId="77777777" w:rsidR="002C38E2" w:rsidRDefault="002C38E2" w:rsidP="0085782F">
            <w:pPr>
              <w:pStyle w:val="Corpodetexto"/>
              <w:ind w:left="1416"/>
            </w:pPr>
            <w:r>
              <w:rPr>
                <w:b/>
                <w:bCs/>
              </w:rPr>
              <w:t>Operação</w:t>
            </w:r>
            <w:r>
              <w:t>: Cancelamento de Intervenção</w:t>
            </w:r>
          </w:p>
          <w:p w14:paraId="5CEAF143" w14:textId="77777777" w:rsidR="002C38E2" w:rsidRDefault="002C38E2" w:rsidP="0085782F">
            <w:pPr>
              <w:pStyle w:val="Corpodetexto"/>
              <w:ind w:left="2124"/>
            </w:pPr>
            <w:r>
              <w:rPr>
                <w:b/>
                <w:bCs/>
              </w:rPr>
              <w:t>Impacto</w:t>
            </w:r>
            <w:r>
              <w:t>: criação</w:t>
            </w:r>
          </w:p>
        </w:tc>
      </w:tr>
    </w:tbl>
    <w:p w14:paraId="1335BA22" w14:textId="77777777" w:rsidR="004C6119" w:rsidRDefault="004C6119">
      <w:pPr>
        <w:pStyle w:val="Corpodetexto"/>
      </w:pPr>
    </w:p>
    <w:p w14:paraId="0F32531E" w14:textId="77777777" w:rsidR="00C972D1" w:rsidRPr="005123E9" w:rsidRDefault="00C972D1" w:rsidP="00C972D1">
      <w:pPr>
        <w:pStyle w:val="Ttulo1"/>
        <w:spacing w:after="120"/>
        <w:rPr>
          <w:sz w:val="28"/>
          <w:szCs w:val="28"/>
        </w:rPr>
      </w:pPr>
      <w:bookmarkStart w:id="29" w:name="_Toc72070555"/>
      <w:r w:rsidRPr="005123E9">
        <w:rPr>
          <w:sz w:val="28"/>
          <w:szCs w:val="28"/>
        </w:rPr>
        <w:t>Características Não-Funcionais</w:t>
      </w:r>
      <w:bookmarkEnd w:id="29"/>
    </w:p>
    <w:p w14:paraId="0D53796C" w14:textId="0B0634A3" w:rsidR="005123E9" w:rsidRPr="005123E9" w:rsidRDefault="005123E9" w:rsidP="005123E9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 xml:space="preserve">RNF 00 – A aplicação deve ser web, sendo assim hibrida e de possivel acesso a qualquer </w:t>
      </w:r>
    </w:p>
    <w:p w14:paraId="5665C953" w14:textId="77777777" w:rsidR="005123E9" w:rsidRPr="005123E9" w:rsidRDefault="005123E9" w:rsidP="005123E9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 xml:space="preserve">dispositivo com conexão a internet. </w:t>
      </w:r>
    </w:p>
    <w:p w14:paraId="19E94B9F" w14:textId="77777777" w:rsidR="005123E9" w:rsidRPr="005123E9" w:rsidRDefault="005123E9" w:rsidP="005123E9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>RNF 01 – A aplicação sera desenvolvida utilizando a linguagem de programação JavaScript</w:t>
      </w:r>
    </w:p>
    <w:p w14:paraId="2606DDC4" w14:textId="77777777" w:rsidR="005123E9" w:rsidRPr="005123E9" w:rsidRDefault="005123E9" w:rsidP="005123E9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>utilizando a padronização ECMAScript 6, tanto no backend utilizando o NodeJS, quanto no frontend</w:t>
      </w:r>
    </w:p>
    <w:p w14:paraId="70767B39" w14:textId="77777777" w:rsidR="005123E9" w:rsidRPr="005123E9" w:rsidRDefault="005123E9" w:rsidP="005123E9">
      <w:pPr>
        <w:widowControl w:val="0"/>
        <w:suppressAutoHyphens/>
        <w:spacing w:before="60" w:after="60"/>
        <w:ind w:firstLine="709"/>
        <w:jc w:val="both"/>
        <w:rPr>
          <w:rFonts w:ascii="Arial" w:hAnsi="Arial" w:cs="Arial"/>
          <w:noProof/>
          <w:sz w:val="20"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 xml:space="preserve">utilizando React. </w:t>
      </w:r>
    </w:p>
    <w:p w14:paraId="7F7C95F5" w14:textId="04EB71DA" w:rsidR="00C972D1" w:rsidRPr="005123E9" w:rsidRDefault="005123E9" w:rsidP="005123E9">
      <w:pPr>
        <w:widowControl w:val="0"/>
        <w:suppressAutoHyphens/>
        <w:spacing w:before="60" w:after="60"/>
        <w:ind w:firstLine="709"/>
        <w:jc w:val="both"/>
        <w:rPr>
          <w:rFonts w:cs="Arial"/>
          <w:noProof/>
          <w:szCs w:val="20"/>
          <w:lang w:eastAsia="ar-SA"/>
        </w:rPr>
      </w:pPr>
      <w:r w:rsidRPr="005123E9">
        <w:rPr>
          <w:rFonts w:ascii="Arial" w:hAnsi="Arial" w:cs="Arial"/>
          <w:noProof/>
          <w:sz w:val="20"/>
          <w:szCs w:val="20"/>
          <w:lang w:eastAsia="ar-SA"/>
        </w:rPr>
        <w:t xml:space="preserve"> RNF 02 – A aplicação irá utilizar o banco de dados MongoDB.</w:t>
      </w:r>
      <w:r w:rsidRPr="005123E9">
        <w:rPr>
          <w:rFonts w:ascii="Arial" w:hAnsi="Arial" w:cs="Arial"/>
          <w:noProof/>
          <w:sz w:val="20"/>
          <w:szCs w:val="20"/>
          <w:lang w:eastAsia="ar-SA"/>
        </w:rPr>
        <w:cr/>
      </w:r>
      <w:r w:rsidR="00C972D1" w:rsidRPr="005123E9">
        <w:rPr>
          <w:rFonts w:ascii="Arial" w:hAnsi="Arial" w:cs="Arial"/>
          <w:noProof/>
          <w:sz w:val="20"/>
          <w:szCs w:val="20"/>
          <w:lang w:eastAsia="ar-SA"/>
        </w:rPr>
        <w:t xml:space="preserve">e descreve as características não-funcionais do </w:t>
      </w:r>
      <w:r w:rsidR="00EC18D7" w:rsidRPr="005123E9">
        <w:rPr>
          <w:rFonts w:ascii="Arial" w:hAnsi="Arial" w:cs="Arial"/>
          <w:noProof/>
          <w:sz w:val="20"/>
          <w:szCs w:val="20"/>
          <w:lang w:eastAsia="ar-SA"/>
        </w:rPr>
        <w:t>E-Ocorrência</w:t>
      </w:r>
      <w:r w:rsidR="00C972D1" w:rsidRPr="005123E9">
        <w:rPr>
          <w:rFonts w:ascii="Arial" w:hAnsi="Arial" w:cs="Arial"/>
          <w:noProof/>
          <w:sz w:val="20"/>
          <w:szCs w:val="20"/>
          <w:lang w:eastAsia="ar-SA"/>
        </w:rPr>
        <w:t>.</w:t>
      </w:r>
      <w:r w:rsidRPr="005123E9">
        <w:rPr>
          <w:rFonts w:ascii="Arial" w:hAnsi="Arial" w:cs="Arial"/>
          <w:noProof/>
          <w:sz w:val="20"/>
          <w:szCs w:val="20"/>
          <w:lang w:eastAsia="ar-SA"/>
        </w:rPr>
        <w:t xml:space="preserve"> </w:t>
      </w:r>
    </w:p>
    <w:p w14:paraId="6991E3BE" w14:textId="0FC3CEF3" w:rsidR="004C6119" w:rsidRPr="005123E9" w:rsidRDefault="004C6119" w:rsidP="00903C4E">
      <w:pPr>
        <w:pStyle w:val="Ttulo1"/>
        <w:spacing w:after="120"/>
        <w:rPr>
          <w:sz w:val="28"/>
          <w:szCs w:val="28"/>
        </w:rPr>
      </w:pPr>
      <w:bookmarkStart w:id="30" w:name="_Toc72070556"/>
      <w:r w:rsidRPr="005123E9">
        <w:rPr>
          <w:sz w:val="28"/>
          <w:szCs w:val="28"/>
        </w:rPr>
        <w:t>Aprovação</w:t>
      </w:r>
      <w:bookmarkEnd w:id="3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7593"/>
      </w:tblGrid>
      <w:tr w:rsidR="00E02449" w14:paraId="70CD85C0" w14:textId="77777777" w:rsidTr="0085782F">
        <w:tc>
          <w:tcPr>
            <w:tcW w:w="675" w:type="pct"/>
            <w:shd w:val="clear" w:color="auto" w:fill="F2F2F2"/>
          </w:tcPr>
          <w:p w14:paraId="1CDAE716" w14:textId="77777777" w:rsidR="00E02449" w:rsidRDefault="00E02449" w:rsidP="0085782F">
            <w:pPr>
              <w:pStyle w:val="Table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Autor:</w:t>
            </w:r>
          </w:p>
        </w:tc>
        <w:tc>
          <w:tcPr>
            <w:tcW w:w="4325" w:type="pct"/>
          </w:tcPr>
          <w:p w14:paraId="14E00286" w14:textId="77777777" w:rsidR="00E02449" w:rsidRPr="008B2620" w:rsidRDefault="00E02449" w:rsidP="008B2620">
            <w:pPr>
              <w:pStyle w:val="Table"/>
              <w:widowControl w:val="0"/>
              <w:spacing w:line="240" w:lineRule="atLeast"/>
              <w:rPr>
                <w:color w:val="0000FF"/>
                <w:lang w:val="pt-BR"/>
              </w:rPr>
            </w:pPr>
            <w:r w:rsidRPr="008B2620">
              <w:rPr>
                <w:color w:val="0000FF"/>
                <w:lang w:val="pt-BR"/>
              </w:rPr>
              <w:t>&lt;Nome</w:t>
            </w:r>
            <w:r w:rsidR="008B2620" w:rsidRPr="008B2620">
              <w:rPr>
                <w:color w:val="0000FF"/>
                <w:lang w:val="pt-BR"/>
              </w:rPr>
              <w:t>&gt;</w:t>
            </w:r>
          </w:p>
        </w:tc>
      </w:tr>
    </w:tbl>
    <w:p w14:paraId="17910400" w14:textId="77777777" w:rsidR="00E02449" w:rsidRPr="00E02449" w:rsidRDefault="00E02449" w:rsidP="00E02449">
      <w:pPr>
        <w:pStyle w:val="Corpodetexto"/>
        <w:rPr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4"/>
        <w:gridCol w:w="1867"/>
        <w:gridCol w:w="3322"/>
        <w:gridCol w:w="1845"/>
      </w:tblGrid>
      <w:tr w:rsidR="004C6119" w14:paraId="4992F44E" w14:textId="77777777" w:rsidTr="00E02449">
        <w:trPr>
          <w:cantSplit/>
          <w:tblHeader/>
        </w:trPr>
        <w:tc>
          <w:tcPr>
            <w:tcW w:w="1745" w:type="dxa"/>
            <w:shd w:val="clear" w:color="auto" w:fill="F2F2F2"/>
          </w:tcPr>
          <w:p w14:paraId="3153212F" w14:textId="77777777" w:rsidR="004C6119" w:rsidRDefault="004C61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Data</w:t>
            </w:r>
          </w:p>
        </w:tc>
        <w:tc>
          <w:tcPr>
            <w:tcW w:w="1902" w:type="dxa"/>
            <w:shd w:val="clear" w:color="auto" w:fill="F2F2F2"/>
          </w:tcPr>
          <w:p w14:paraId="5D2CCFDB" w14:textId="77777777" w:rsidR="004C6119" w:rsidRDefault="004C61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Função</w:t>
            </w:r>
          </w:p>
        </w:tc>
        <w:tc>
          <w:tcPr>
            <w:tcW w:w="3413" w:type="dxa"/>
            <w:shd w:val="clear" w:color="auto" w:fill="F2F2F2"/>
          </w:tcPr>
          <w:p w14:paraId="1B2EDEDA" w14:textId="77777777" w:rsidR="004C6119" w:rsidRDefault="004C61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1868" w:type="dxa"/>
            <w:shd w:val="clear" w:color="auto" w:fill="F2F2F2"/>
          </w:tcPr>
          <w:p w14:paraId="7027FFF3" w14:textId="77777777" w:rsidR="004C6119" w:rsidRDefault="004C6119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Assinatura</w:t>
            </w:r>
          </w:p>
        </w:tc>
      </w:tr>
      <w:tr w:rsidR="004C6119" w14:paraId="5D68CAAE" w14:textId="77777777" w:rsidTr="00E02449">
        <w:tc>
          <w:tcPr>
            <w:tcW w:w="1745" w:type="dxa"/>
          </w:tcPr>
          <w:p w14:paraId="25B324E3" w14:textId="77777777" w:rsidR="004C6119" w:rsidRDefault="004C611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color w:val="0000FF"/>
                <w:sz w:val="20"/>
              </w:rPr>
              <w:t>&lt;&lt;dd/mm/aaaa&gt;&gt;</w:t>
            </w:r>
          </w:p>
        </w:tc>
        <w:tc>
          <w:tcPr>
            <w:tcW w:w="1902" w:type="dxa"/>
          </w:tcPr>
          <w:p w14:paraId="649AD60E" w14:textId="77777777" w:rsidR="004C6119" w:rsidRDefault="004C6119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413" w:type="dxa"/>
          </w:tcPr>
          <w:p w14:paraId="2312BCC4" w14:textId="77777777" w:rsidR="004C6119" w:rsidRDefault="004C6119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868" w:type="dxa"/>
          </w:tcPr>
          <w:p w14:paraId="20E07157" w14:textId="77777777" w:rsidR="004C6119" w:rsidRDefault="004C6119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4C6119" w14:paraId="3E3E8DB3" w14:textId="77777777" w:rsidTr="00E02449">
        <w:tc>
          <w:tcPr>
            <w:tcW w:w="1745" w:type="dxa"/>
          </w:tcPr>
          <w:p w14:paraId="18345845" w14:textId="77777777" w:rsidR="004C6119" w:rsidRDefault="004C611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lang w:val="es-ES_tradnl"/>
              </w:rPr>
            </w:pPr>
            <w:r>
              <w:rPr>
                <w:rFonts w:ascii="Arial" w:hAnsi="Arial" w:cs="Arial"/>
                <w:color w:val="0000FF"/>
                <w:sz w:val="20"/>
                <w:lang w:val="es-ES_tradnl"/>
              </w:rPr>
              <w:t>&lt;&lt;dd/mm/aaaa&gt;&gt;</w:t>
            </w:r>
          </w:p>
        </w:tc>
        <w:tc>
          <w:tcPr>
            <w:tcW w:w="1902" w:type="dxa"/>
          </w:tcPr>
          <w:p w14:paraId="2B2B077D" w14:textId="77777777" w:rsidR="004C6119" w:rsidRDefault="004C6119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413" w:type="dxa"/>
          </w:tcPr>
          <w:p w14:paraId="2CCB17A2" w14:textId="77777777" w:rsidR="004C6119" w:rsidRDefault="004C6119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868" w:type="dxa"/>
          </w:tcPr>
          <w:p w14:paraId="065677CC" w14:textId="77777777" w:rsidR="004C6119" w:rsidRDefault="004C6119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  <w:tr w:rsidR="004C6119" w14:paraId="5F3C20A5" w14:textId="77777777" w:rsidTr="00E02449">
        <w:tc>
          <w:tcPr>
            <w:tcW w:w="1745" w:type="dxa"/>
          </w:tcPr>
          <w:p w14:paraId="00CED589" w14:textId="77777777" w:rsidR="004C6119" w:rsidRDefault="004C6119">
            <w:pPr>
              <w:spacing w:before="60" w:after="60"/>
              <w:jc w:val="center"/>
              <w:rPr>
                <w:rFonts w:ascii="Arial" w:hAnsi="Arial" w:cs="Arial"/>
                <w:color w:val="0000FF"/>
                <w:sz w:val="20"/>
                <w:lang w:val="es-ES_tradnl"/>
              </w:rPr>
            </w:pPr>
            <w:r>
              <w:rPr>
                <w:rFonts w:ascii="Arial" w:hAnsi="Arial" w:cs="Arial"/>
                <w:color w:val="0000FF"/>
                <w:sz w:val="20"/>
                <w:lang w:val="es-ES_tradnl"/>
              </w:rPr>
              <w:lastRenderedPageBreak/>
              <w:t>&lt;&lt;dd/mm/aaaa&gt;&gt;</w:t>
            </w:r>
          </w:p>
        </w:tc>
        <w:tc>
          <w:tcPr>
            <w:tcW w:w="1902" w:type="dxa"/>
          </w:tcPr>
          <w:p w14:paraId="19E2A384" w14:textId="77777777" w:rsidR="004C6119" w:rsidRDefault="004C6119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413" w:type="dxa"/>
          </w:tcPr>
          <w:p w14:paraId="26A7C204" w14:textId="77777777" w:rsidR="004C6119" w:rsidRDefault="004C6119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1868" w:type="dxa"/>
          </w:tcPr>
          <w:p w14:paraId="0CCAE83D" w14:textId="77777777" w:rsidR="004C6119" w:rsidRDefault="004C6119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</w:tr>
    </w:tbl>
    <w:p w14:paraId="20BD5025" w14:textId="77777777" w:rsidR="005926BD" w:rsidRDefault="005926BD" w:rsidP="00BB0AE3">
      <w:pPr>
        <w:pStyle w:val="Corpodetexto"/>
        <w:ind w:left="0"/>
      </w:pPr>
    </w:p>
    <w:sectPr w:rsidR="005926BD" w:rsidSect="000168A8">
      <w:headerReference w:type="default" r:id="rId9"/>
      <w:footerReference w:type="default" r:id="rId10"/>
      <w:pgSz w:w="11907" w:h="16840" w:code="9"/>
      <w:pgMar w:top="1701" w:right="1418" w:bottom="1418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3F5EE" w14:textId="77777777" w:rsidR="00A17953" w:rsidRDefault="00A17953">
      <w:r>
        <w:separator/>
      </w:r>
    </w:p>
  </w:endnote>
  <w:endnote w:type="continuationSeparator" w:id="0">
    <w:p w14:paraId="56C0282D" w14:textId="77777777" w:rsidR="00A17953" w:rsidRDefault="00A17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38" w:type="pct"/>
      <w:tblBorders>
        <w:top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926"/>
      <w:gridCol w:w="2296"/>
      <w:gridCol w:w="1281"/>
    </w:tblGrid>
    <w:tr w:rsidR="00C34DEE" w14:paraId="36DCFA9B" w14:textId="77777777" w:rsidTr="00C34DEE">
      <w:tc>
        <w:tcPr>
          <w:tcW w:w="2897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46187026" w14:textId="77777777" w:rsidR="00C34DEE" w:rsidRDefault="00C34DEE" w:rsidP="00C34DEE">
          <w:pPr>
            <w:pStyle w:val="Rodap"/>
          </w:pPr>
          <w:r>
            <w:t xml:space="preserve">&lt;Órgão&gt;/&lt;Coordenadoria&gt;/&lt;Gerência&gt;                                         </w:t>
          </w:r>
        </w:p>
      </w:tc>
      <w:tc>
        <w:tcPr>
          <w:tcW w:w="13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3293308E" w14:textId="77777777" w:rsidR="00C34DEE" w:rsidRDefault="00C34DEE" w:rsidP="00C34DEE">
          <w:pPr>
            <w:pStyle w:val="Rodap"/>
            <w:jc w:val="right"/>
          </w:pPr>
          <w:r>
            <w:t xml:space="preserve">Versão do template: 1.1 </w:t>
          </w:r>
        </w:p>
      </w:tc>
      <w:tc>
        <w:tcPr>
          <w:tcW w:w="753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53BA8DC1" w14:textId="77777777" w:rsidR="00C34DEE" w:rsidRDefault="00C34DEE" w:rsidP="00C34DEE">
          <w:pPr>
            <w:pStyle w:val="Rodap"/>
            <w:jc w:val="right"/>
          </w:pPr>
          <w:r>
            <w:t xml:space="preserve">Página </w:t>
          </w:r>
          <w:r w:rsidR="00552BE9">
            <w:rPr>
              <w:lang w:val="en-US"/>
            </w:rPr>
            <w:fldChar w:fldCharType="begin"/>
          </w:r>
          <w:r>
            <w:instrText xml:space="preserve"> PAGE </w:instrText>
          </w:r>
          <w:r w:rsidR="00552BE9">
            <w:rPr>
              <w:lang w:val="en-US"/>
            </w:rPr>
            <w:fldChar w:fldCharType="separate"/>
          </w:r>
          <w:r w:rsidR="00DC513A">
            <w:rPr>
              <w:noProof/>
            </w:rPr>
            <w:t>10</w:t>
          </w:r>
          <w:r w:rsidR="00552BE9">
            <w:rPr>
              <w:lang w:val="en-US"/>
            </w:rPr>
            <w:fldChar w:fldCharType="end"/>
          </w:r>
          <w:r>
            <w:t xml:space="preserve"> de </w:t>
          </w:r>
          <w:r w:rsidR="00552BE9">
            <w:fldChar w:fldCharType="begin"/>
          </w:r>
          <w:r w:rsidR="00577B2D">
            <w:instrText xml:space="preserve"> NUMPAGES </w:instrText>
          </w:r>
          <w:r w:rsidR="00552BE9">
            <w:fldChar w:fldCharType="separate"/>
          </w:r>
          <w:r w:rsidR="00DC513A">
            <w:rPr>
              <w:noProof/>
            </w:rPr>
            <w:t>10</w:t>
          </w:r>
          <w:r w:rsidR="00552BE9">
            <w:rPr>
              <w:noProof/>
            </w:rPr>
            <w:fldChar w:fldCharType="end"/>
          </w:r>
        </w:p>
      </w:tc>
    </w:tr>
  </w:tbl>
  <w:p w14:paraId="5686EFD0" w14:textId="77777777" w:rsidR="004C6119" w:rsidRDefault="004C6119">
    <w:pPr>
      <w:pStyle w:val="Rodap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3CF2D" w14:textId="77777777" w:rsidR="00A17953" w:rsidRDefault="00A17953">
      <w:r>
        <w:separator/>
      </w:r>
    </w:p>
  </w:footnote>
  <w:footnote w:type="continuationSeparator" w:id="0">
    <w:p w14:paraId="448F14FE" w14:textId="77777777" w:rsidR="00A17953" w:rsidRDefault="00A179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8A2E1" w14:textId="77777777" w:rsidR="002B5FD5" w:rsidRDefault="002B5FD5" w:rsidP="002B5FD5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rPr>
        <w:noProof/>
      </w:rPr>
      <w:drawing>
        <wp:inline distT="0" distB="0" distL="0" distR="0" wp14:anchorId="0D63D481" wp14:editId="49DC0452">
          <wp:extent cx="657225" cy="628650"/>
          <wp:effectExtent l="19050" t="0" r="9525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43D850F" w14:textId="77777777" w:rsidR="002B5FD5" w:rsidRDefault="002B5FD5" w:rsidP="002B5FD5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GOVERNO DO ESTADO DE MATO GROSSO</w:t>
    </w:r>
  </w:p>
  <w:p w14:paraId="4726328B" w14:textId="77777777" w:rsidR="002B5FD5" w:rsidRDefault="002B5FD5" w:rsidP="002B5FD5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  <w:r>
      <w:t>SECRETARIA DE ESTADO DE PLANEJAMENTO DE MATO GROSSO</w:t>
    </w:r>
  </w:p>
  <w:p w14:paraId="1F6DCAC7" w14:textId="77777777" w:rsidR="002B5FD5" w:rsidRDefault="002B5FD5" w:rsidP="002B5FD5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</w:pPr>
  </w:p>
  <w:p w14:paraId="5208E452" w14:textId="77777777" w:rsidR="002B5FD5" w:rsidRPr="003A66C5" w:rsidRDefault="002B5FD5" w:rsidP="002B5FD5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 w:rsidRPr="003A66C5">
      <w:rPr>
        <w:b/>
      </w:rPr>
      <w:t xml:space="preserve">ANEXO </w:t>
    </w:r>
    <w:r>
      <w:rPr>
        <w:b/>
      </w:rPr>
      <w:t>V</w:t>
    </w:r>
  </w:p>
  <w:p w14:paraId="3A2C0830" w14:textId="77777777" w:rsidR="002B5FD5" w:rsidRDefault="002B5FD5" w:rsidP="002B5FD5">
    <w:pPr>
      <w:pBdr>
        <w:top w:val="single" w:sz="1" w:space="3" w:color="000000"/>
        <w:left w:val="single" w:sz="1" w:space="4" w:color="000000"/>
        <w:bottom w:val="single" w:sz="1" w:space="1" w:color="000000"/>
        <w:right w:val="single" w:sz="1" w:space="4" w:color="000000"/>
      </w:pBdr>
      <w:jc w:val="center"/>
      <w:rPr>
        <w:b/>
      </w:rPr>
    </w:pPr>
    <w:r>
      <w:rPr>
        <w:b/>
      </w:rPr>
      <w:t>RESOLUÇÃO Nº 0</w:t>
    </w:r>
    <w:r w:rsidR="00DC513A">
      <w:rPr>
        <w:b/>
      </w:rPr>
      <w:t>0</w:t>
    </w:r>
    <w:r>
      <w:rPr>
        <w:b/>
      </w:rPr>
      <w:t>1/201</w:t>
    </w:r>
    <w:r w:rsidR="00DC513A">
      <w:rPr>
        <w:b/>
      </w:rPr>
      <w:t>6</w:t>
    </w:r>
  </w:p>
  <w:p w14:paraId="4642F094" w14:textId="77777777" w:rsidR="00DD5E12" w:rsidRDefault="00DD5E12" w:rsidP="00DD5E12">
    <w:pPr>
      <w:pStyle w:val="Cabealho"/>
      <w:ind w:left="1985"/>
      <w:rPr>
        <w:rFonts w:cs="Arial"/>
        <w:b/>
        <w:bCs/>
        <w:spacing w:val="20"/>
        <w:sz w:val="24"/>
      </w:rPr>
    </w:pPr>
  </w:p>
  <w:p w14:paraId="11144120" w14:textId="77777777" w:rsidR="002B5FD5" w:rsidRDefault="002B5FD5" w:rsidP="00DD5E12">
    <w:pPr>
      <w:pStyle w:val="Cabealho"/>
      <w:ind w:left="1985"/>
      <w:rPr>
        <w:rFonts w:cs="Arial"/>
        <w:b/>
        <w:bCs/>
        <w:spacing w:val="20"/>
        <w:sz w:val="24"/>
      </w:rPr>
    </w:pPr>
  </w:p>
  <w:p w14:paraId="5113168E" w14:textId="77777777" w:rsidR="002B5FD5" w:rsidRDefault="002B5FD5" w:rsidP="00DD5E12">
    <w:pPr>
      <w:pStyle w:val="Cabealho"/>
      <w:ind w:left="1985"/>
      <w:rPr>
        <w:rFonts w:cs="Arial"/>
        <w:b/>
        <w:bCs/>
        <w:spacing w:val="20"/>
        <w:sz w:val="24"/>
      </w:rPr>
    </w:pPr>
  </w:p>
  <w:p w14:paraId="64552CAF" w14:textId="77777777" w:rsidR="002B5FD5" w:rsidRDefault="002B5FD5" w:rsidP="00DD5E12">
    <w:pPr>
      <w:pStyle w:val="Cabealho"/>
      <w:ind w:left="1985"/>
      <w:rPr>
        <w:rFonts w:cs="Arial"/>
        <w:b/>
        <w:bCs/>
        <w:spacing w:val="20"/>
        <w:sz w:val="24"/>
      </w:rPr>
    </w:pPr>
  </w:p>
  <w:p w14:paraId="32A03361" w14:textId="77777777" w:rsidR="002B5FD5" w:rsidRDefault="002B5FD5" w:rsidP="00DD5E12">
    <w:pPr>
      <w:pStyle w:val="Cabealho"/>
      <w:ind w:left="1985"/>
      <w:rPr>
        <w:rFonts w:cs="Arial"/>
        <w:b/>
        <w:bCs/>
        <w:spacing w:val="20"/>
        <w:sz w:val="24"/>
      </w:rPr>
    </w:pPr>
  </w:p>
  <w:p w14:paraId="46DFE91A" w14:textId="77777777" w:rsidR="002B5FD5" w:rsidRDefault="002B5FD5" w:rsidP="00DD5E12">
    <w:pPr>
      <w:pStyle w:val="Cabealho"/>
      <w:ind w:left="1985"/>
      <w:rPr>
        <w:rFonts w:cs="Arial"/>
        <w:b/>
        <w:bCs/>
        <w:spacing w:val="20"/>
        <w:sz w:val="24"/>
      </w:rPr>
    </w:pPr>
  </w:p>
  <w:p w14:paraId="16FE749F" w14:textId="77777777" w:rsidR="002B5FD5" w:rsidRDefault="002B5FD5" w:rsidP="00DD5E12">
    <w:pPr>
      <w:pStyle w:val="Cabealho"/>
      <w:ind w:left="1985"/>
      <w:rPr>
        <w:rFonts w:cs="Arial"/>
        <w:b/>
        <w:bCs/>
        <w:spacing w:val="20"/>
        <w:sz w:val="24"/>
      </w:rPr>
    </w:pPr>
  </w:p>
  <w:p w14:paraId="3ACCBA00" w14:textId="77777777" w:rsidR="002B5FD5" w:rsidRDefault="002B5FD5" w:rsidP="00DD5E12">
    <w:pPr>
      <w:pStyle w:val="Cabealho"/>
      <w:ind w:left="1985"/>
      <w:rPr>
        <w:rFonts w:cs="Arial"/>
        <w:b/>
        <w:bCs/>
        <w:spacing w:val="20"/>
        <w:sz w:val="24"/>
      </w:rPr>
    </w:pPr>
  </w:p>
  <w:p w14:paraId="5B085B5A" w14:textId="77777777" w:rsidR="002B5FD5" w:rsidRDefault="002B5FD5" w:rsidP="00DD5E12">
    <w:pPr>
      <w:pStyle w:val="Cabealho"/>
      <w:ind w:left="1985"/>
      <w:rPr>
        <w:rFonts w:cs="Arial"/>
        <w:b/>
        <w:bCs/>
        <w:spacing w:val="20"/>
        <w:sz w:val="24"/>
      </w:rPr>
    </w:pPr>
  </w:p>
  <w:p w14:paraId="6AA5853A" w14:textId="77777777" w:rsidR="002B5FD5" w:rsidRDefault="002B5FD5" w:rsidP="00DD5E12">
    <w:pPr>
      <w:pStyle w:val="Cabealho"/>
      <w:ind w:left="1985"/>
      <w:rPr>
        <w:rFonts w:cs="Arial"/>
        <w:b/>
        <w:bCs/>
        <w:spacing w:val="20"/>
        <w:sz w:val="24"/>
      </w:rPr>
    </w:pPr>
  </w:p>
  <w:p w14:paraId="6AF4F3BC" w14:textId="77777777" w:rsidR="002B5FD5" w:rsidRDefault="002B5FD5" w:rsidP="00DD5E12">
    <w:pPr>
      <w:pStyle w:val="Cabealho"/>
      <w:ind w:left="1985"/>
      <w:rPr>
        <w:rFonts w:cs="Arial"/>
        <w:b/>
        <w:bCs/>
        <w:spacing w:val="20"/>
        <w:sz w:val="24"/>
      </w:rPr>
    </w:pPr>
  </w:p>
  <w:p w14:paraId="52376231" w14:textId="77777777" w:rsidR="002B5FD5" w:rsidRPr="00DD5E12" w:rsidRDefault="002B5FD5" w:rsidP="00DD5E12">
    <w:pPr>
      <w:pStyle w:val="Cabealho"/>
      <w:ind w:left="1985"/>
      <w:rPr>
        <w:rFonts w:cs="Arial"/>
        <w:b/>
        <w:bCs/>
        <w:spacing w:val="20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529"/>
      <w:gridCol w:w="1842"/>
      <w:gridCol w:w="1417"/>
    </w:tblGrid>
    <w:tr w:rsidR="00DD5E12" w14:paraId="59A02BAD" w14:textId="77777777" w:rsidTr="00C34DEE">
      <w:tc>
        <w:tcPr>
          <w:tcW w:w="5529" w:type="dxa"/>
        </w:tcPr>
        <w:p w14:paraId="3029DCFB" w14:textId="77777777" w:rsidR="00C34DEE" w:rsidRDefault="00DD5E12" w:rsidP="00DD5E12">
          <w:pPr>
            <w:pStyle w:val="Cabealho"/>
          </w:pPr>
          <w:r>
            <w:t>Documento de Visão</w:t>
          </w:r>
          <w:r w:rsidR="006747F8">
            <w:t xml:space="preserve"> do Projeto</w:t>
          </w:r>
          <w:r w:rsidR="00C34DEE">
            <w:t>:</w:t>
          </w:r>
        </w:p>
        <w:p w14:paraId="510F51A3" w14:textId="55F7CB4E" w:rsidR="00DD5E12" w:rsidRDefault="00DD5E12" w:rsidP="00DD5E12">
          <w:pPr>
            <w:pStyle w:val="Cabealho"/>
          </w:pPr>
          <w:r>
            <w:rPr>
              <w:color w:val="0000FF"/>
            </w:rPr>
            <w:t>&lt;</w:t>
          </w:r>
          <w:r w:rsidR="00EC18D7">
            <w:rPr>
              <w:color w:val="0000FF"/>
            </w:rPr>
            <w:t>E-Ocorrência</w:t>
          </w:r>
          <w:r>
            <w:rPr>
              <w:color w:val="0000FF"/>
            </w:rPr>
            <w:t>&gt;</w:t>
          </w:r>
        </w:p>
      </w:tc>
      <w:tc>
        <w:tcPr>
          <w:tcW w:w="1842" w:type="dxa"/>
        </w:tcPr>
        <w:p w14:paraId="53BBCCDB" w14:textId="77777777" w:rsidR="00DD5E12" w:rsidRDefault="00DD5E12" w:rsidP="00C367EF">
          <w:pPr>
            <w:pStyle w:val="Cabealho"/>
            <w:jc w:val="center"/>
          </w:pPr>
          <w:r>
            <w:t>Versão</w:t>
          </w:r>
          <w:r w:rsidR="00C34DEE">
            <w:t xml:space="preserve"> do documento</w:t>
          </w:r>
          <w:r>
            <w:t xml:space="preserve">: </w:t>
          </w:r>
          <w:r>
            <w:rPr>
              <w:color w:val="0000FF"/>
            </w:rPr>
            <w:t>&lt;1.0&gt;</w:t>
          </w:r>
        </w:p>
      </w:tc>
      <w:tc>
        <w:tcPr>
          <w:tcW w:w="1417" w:type="dxa"/>
        </w:tcPr>
        <w:p w14:paraId="66AEC3F3" w14:textId="6D7122E4" w:rsidR="00DD5E12" w:rsidRDefault="00DD5E12" w:rsidP="00C367EF">
          <w:pPr>
            <w:pStyle w:val="Cabealho"/>
            <w:jc w:val="center"/>
          </w:pPr>
          <w:r>
            <w:t xml:space="preserve">Data da revisão: </w:t>
          </w:r>
          <w:r w:rsidR="00EC18D7">
            <w:rPr>
              <w:color w:val="0000FF"/>
            </w:rPr>
            <w:t>10</w:t>
          </w:r>
          <w:r>
            <w:rPr>
              <w:color w:val="0000FF"/>
            </w:rPr>
            <w:t>/</w:t>
          </w:r>
          <w:r w:rsidR="00EC18D7">
            <w:rPr>
              <w:color w:val="0000FF"/>
            </w:rPr>
            <w:t>04</w:t>
          </w:r>
          <w:r>
            <w:rPr>
              <w:color w:val="0000FF"/>
            </w:rPr>
            <w:t>/</w:t>
          </w:r>
          <w:r w:rsidR="00EC18D7">
            <w:rPr>
              <w:color w:val="0000FF"/>
            </w:rPr>
            <w:t>2021</w:t>
          </w:r>
        </w:p>
      </w:tc>
    </w:tr>
  </w:tbl>
  <w:p w14:paraId="70B862FD" w14:textId="77777777" w:rsidR="004C6119" w:rsidRDefault="004C61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0592F"/>
    <w:multiLevelType w:val="hybridMultilevel"/>
    <w:tmpl w:val="7084EB2E"/>
    <w:lvl w:ilvl="0" w:tplc="D7E2912A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26D54"/>
    <w:multiLevelType w:val="hybridMultilevel"/>
    <w:tmpl w:val="EA3CA1E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D43477A"/>
    <w:multiLevelType w:val="multilevel"/>
    <w:tmpl w:val="B7D4D17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6D4"/>
    <w:rsid w:val="00011CC4"/>
    <w:rsid w:val="000168A8"/>
    <w:rsid w:val="00022DF0"/>
    <w:rsid w:val="00033106"/>
    <w:rsid w:val="00051FE1"/>
    <w:rsid w:val="000B0C42"/>
    <w:rsid w:val="000B1449"/>
    <w:rsid w:val="00151ECD"/>
    <w:rsid w:val="001C2310"/>
    <w:rsid w:val="002206B2"/>
    <w:rsid w:val="002B5FD5"/>
    <w:rsid w:val="002C1274"/>
    <w:rsid w:val="002C38E2"/>
    <w:rsid w:val="002D635F"/>
    <w:rsid w:val="00333993"/>
    <w:rsid w:val="003557BA"/>
    <w:rsid w:val="00392E56"/>
    <w:rsid w:val="003A6B6E"/>
    <w:rsid w:val="00440DFD"/>
    <w:rsid w:val="0046493B"/>
    <w:rsid w:val="00470DC1"/>
    <w:rsid w:val="0049320A"/>
    <w:rsid w:val="004B60C7"/>
    <w:rsid w:val="004B64B6"/>
    <w:rsid w:val="004C3C09"/>
    <w:rsid w:val="004C4D37"/>
    <w:rsid w:val="004C6119"/>
    <w:rsid w:val="004D363E"/>
    <w:rsid w:val="005123E9"/>
    <w:rsid w:val="005352C3"/>
    <w:rsid w:val="00552BE9"/>
    <w:rsid w:val="00565EA3"/>
    <w:rsid w:val="00577B2D"/>
    <w:rsid w:val="005926BD"/>
    <w:rsid w:val="005C426B"/>
    <w:rsid w:val="005E3968"/>
    <w:rsid w:val="00601A07"/>
    <w:rsid w:val="006035A0"/>
    <w:rsid w:val="006747F8"/>
    <w:rsid w:val="00734D0C"/>
    <w:rsid w:val="00740DB5"/>
    <w:rsid w:val="00766AB1"/>
    <w:rsid w:val="007929F8"/>
    <w:rsid w:val="007C7463"/>
    <w:rsid w:val="007F40BD"/>
    <w:rsid w:val="00806665"/>
    <w:rsid w:val="00846A22"/>
    <w:rsid w:val="0085782F"/>
    <w:rsid w:val="008906CD"/>
    <w:rsid w:val="00893B99"/>
    <w:rsid w:val="008B2620"/>
    <w:rsid w:val="00903C4E"/>
    <w:rsid w:val="00905783"/>
    <w:rsid w:val="00991A64"/>
    <w:rsid w:val="009B5848"/>
    <w:rsid w:val="00A17953"/>
    <w:rsid w:val="00A17C43"/>
    <w:rsid w:val="00A85E73"/>
    <w:rsid w:val="00B7456A"/>
    <w:rsid w:val="00B953D8"/>
    <w:rsid w:val="00BA6E46"/>
    <w:rsid w:val="00BB0AE3"/>
    <w:rsid w:val="00BB7C1D"/>
    <w:rsid w:val="00BC66D4"/>
    <w:rsid w:val="00C04271"/>
    <w:rsid w:val="00C34DEE"/>
    <w:rsid w:val="00C367EF"/>
    <w:rsid w:val="00C60614"/>
    <w:rsid w:val="00C818DE"/>
    <w:rsid w:val="00C84F7D"/>
    <w:rsid w:val="00C87727"/>
    <w:rsid w:val="00C972D1"/>
    <w:rsid w:val="00D33ADB"/>
    <w:rsid w:val="00D51D2B"/>
    <w:rsid w:val="00DA1B6B"/>
    <w:rsid w:val="00DA68B3"/>
    <w:rsid w:val="00DC513A"/>
    <w:rsid w:val="00DD476A"/>
    <w:rsid w:val="00DD5E12"/>
    <w:rsid w:val="00DD7C7D"/>
    <w:rsid w:val="00DE644D"/>
    <w:rsid w:val="00E02449"/>
    <w:rsid w:val="00E37B5F"/>
    <w:rsid w:val="00E76E76"/>
    <w:rsid w:val="00EC18D7"/>
    <w:rsid w:val="00ED6E12"/>
    <w:rsid w:val="00EE3F96"/>
    <w:rsid w:val="00F010F2"/>
    <w:rsid w:val="00F21578"/>
    <w:rsid w:val="00F36BA7"/>
    <w:rsid w:val="00F76524"/>
    <w:rsid w:val="00FD3960"/>
    <w:rsid w:val="00FE7C3A"/>
    <w:rsid w:val="00FF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3135E2"/>
  <w15:docId w15:val="{B4F604BE-1CDC-47AF-9D8D-D07B3E113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EA3"/>
    <w:rPr>
      <w:sz w:val="24"/>
      <w:szCs w:val="24"/>
    </w:rPr>
  </w:style>
  <w:style w:type="paragraph" w:styleId="Ttulo1">
    <w:name w:val="heading 1"/>
    <w:basedOn w:val="Normal"/>
    <w:next w:val="Corpodetexto"/>
    <w:qFormat/>
    <w:rsid w:val="00565EA3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Corpodetexto"/>
    <w:link w:val="Ttulo2Char"/>
    <w:qFormat/>
    <w:rsid w:val="00565EA3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Corpodetexto"/>
    <w:qFormat/>
    <w:rsid w:val="00565EA3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Normal"/>
    <w:qFormat/>
    <w:rsid w:val="00565EA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Normal"/>
    <w:qFormat/>
    <w:rsid w:val="00565EA3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bCs/>
      <w:i/>
      <w:iCs/>
      <w:szCs w:val="26"/>
    </w:rPr>
  </w:style>
  <w:style w:type="paragraph" w:styleId="Ttulo6">
    <w:name w:val="heading 6"/>
    <w:basedOn w:val="Normal"/>
    <w:next w:val="Normal"/>
    <w:qFormat/>
    <w:rsid w:val="00565EA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565EA3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65EA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565EA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sid w:val="00565EA3"/>
    <w:pPr>
      <w:spacing w:line="360" w:lineRule="auto"/>
      <w:ind w:left="709"/>
      <w:jc w:val="both"/>
    </w:pPr>
    <w:rPr>
      <w:rFonts w:ascii="Arial" w:hAnsi="Arial"/>
      <w:sz w:val="20"/>
    </w:rPr>
  </w:style>
  <w:style w:type="paragraph" w:styleId="Cabealho">
    <w:name w:val="header"/>
    <w:basedOn w:val="Normal"/>
    <w:link w:val="CabealhoChar"/>
    <w:rsid w:val="00565EA3"/>
    <w:rPr>
      <w:rFonts w:ascii="Arial" w:hAnsi="Arial"/>
      <w:sz w:val="16"/>
    </w:rPr>
  </w:style>
  <w:style w:type="paragraph" w:styleId="Rodap">
    <w:name w:val="footer"/>
    <w:basedOn w:val="Normal"/>
    <w:link w:val="RodapChar"/>
    <w:semiHidden/>
    <w:rsid w:val="00565EA3"/>
    <w:rPr>
      <w:rFonts w:ascii="Arial" w:hAnsi="Arial"/>
      <w:sz w:val="16"/>
    </w:rPr>
  </w:style>
  <w:style w:type="paragraph" w:styleId="Ttulo">
    <w:name w:val="Title"/>
    <w:basedOn w:val="Normal"/>
    <w:next w:val="Corpodetexto"/>
    <w:qFormat/>
    <w:rsid w:val="00565EA3"/>
    <w:pPr>
      <w:spacing w:before="120" w:after="120"/>
      <w:jc w:val="right"/>
    </w:pPr>
    <w:rPr>
      <w:rFonts w:ascii="Arial" w:hAnsi="Arial" w:cs="Arial"/>
      <w:b/>
      <w:bCs/>
      <w:kern w:val="28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rsid w:val="001C2310"/>
    <w:pPr>
      <w:tabs>
        <w:tab w:val="left" w:pos="480"/>
        <w:tab w:val="right" w:leader="dot" w:pos="8789"/>
      </w:tabs>
      <w:spacing w:before="240"/>
    </w:pPr>
    <w:rPr>
      <w:rFonts w:ascii="Arial" w:hAnsi="Arial"/>
      <w:noProof/>
      <w:sz w:val="20"/>
    </w:rPr>
  </w:style>
  <w:style w:type="paragraph" w:styleId="Sumrio2">
    <w:name w:val="toc 2"/>
    <w:basedOn w:val="Normal"/>
    <w:next w:val="Normal"/>
    <w:autoRedefine/>
    <w:uiPriority w:val="39"/>
    <w:rsid w:val="00565EA3"/>
    <w:pPr>
      <w:spacing w:before="120"/>
      <w:ind w:left="238"/>
    </w:pPr>
    <w:rPr>
      <w:rFonts w:ascii="Arial" w:hAnsi="Arial"/>
      <w:sz w:val="20"/>
    </w:rPr>
  </w:style>
  <w:style w:type="paragraph" w:styleId="Sumrio3">
    <w:name w:val="toc 3"/>
    <w:basedOn w:val="Normal"/>
    <w:next w:val="Normal"/>
    <w:autoRedefine/>
    <w:uiPriority w:val="39"/>
    <w:rsid w:val="00565EA3"/>
    <w:pPr>
      <w:spacing w:before="60"/>
      <w:ind w:left="482"/>
    </w:pPr>
    <w:rPr>
      <w:rFonts w:ascii="Arial" w:hAnsi="Arial"/>
      <w:sz w:val="20"/>
    </w:rPr>
  </w:style>
  <w:style w:type="character" w:styleId="Hyperlink">
    <w:name w:val="Hyperlink"/>
    <w:basedOn w:val="Fontepargpadro"/>
    <w:uiPriority w:val="99"/>
    <w:rsid w:val="00565EA3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565EA3"/>
    <w:rPr>
      <w:color w:val="800080"/>
      <w:u w:val="single"/>
    </w:rPr>
  </w:style>
  <w:style w:type="paragraph" w:styleId="Sumrio4">
    <w:name w:val="toc 4"/>
    <w:basedOn w:val="Normal"/>
    <w:next w:val="Normal"/>
    <w:autoRedefine/>
    <w:semiHidden/>
    <w:rsid w:val="00565EA3"/>
    <w:pPr>
      <w:ind w:left="720"/>
    </w:pPr>
  </w:style>
  <w:style w:type="paragraph" w:styleId="Sumrio5">
    <w:name w:val="toc 5"/>
    <w:basedOn w:val="Normal"/>
    <w:next w:val="Normal"/>
    <w:autoRedefine/>
    <w:semiHidden/>
    <w:rsid w:val="00565EA3"/>
    <w:pPr>
      <w:ind w:left="960"/>
    </w:pPr>
  </w:style>
  <w:style w:type="paragraph" w:styleId="Sumrio6">
    <w:name w:val="toc 6"/>
    <w:basedOn w:val="Normal"/>
    <w:next w:val="Normal"/>
    <w:autoRedefine/>
    <w:semiHidden/>
    <w:rsid w:val="00565EA3"/>
    <w:pPr>
      <w:ind w:left="1200"/>
    </w:pPr>
  </w:style>
  <w:style w:type="paragraph" w:styleId="Sumrio7">
    <w:name w:val="toc 7"/>
    <w:basedOn w:val="Normal"/>
    <w:next w:val="Normal"/>
    <w:autoRedefine/>
    <w:semiHidden/>
    <w:rsid w:val="00565EA3"/>
    <w:pPr>
      <w:ind w:left="1440"/>
    </w:pPr>
  </w:style>
  <w:style w:type="paragraph" w:styleId="Sumrio8">
    <w:name w:val="toc 8"/>
    <w:basedOn w:val="Normal"/>
    <w:next w:val="Normal"/>
    <w:autoRedefine/>
    <w:semiHidden/>
    <w:rsid w:val="00565EA3"/>
    <w:pPr>
      <w:ind w:left="1680"/>
    </w:pPr>
  </w:style>
  <w:style w:type="paragraph" w:styleId="Sumrio9">
    <w:name w:val="toc 9"/>
    <w:basedOn w:val="Normal"/>
    <w:next w:val="Normal"/>
    <w:autoRedefine/>
    <w:semiHidden/>
    <w:rsid w:val="00565EA3"/>
    <w:pPr>
      <w:ind w:left="1920"/>
    </w:pPr>
  </w:style>
  <w:style w:type="character" w:customStyle="1" w:styleId="CabealhoChar">
    <w:name w:val="Cabeçalho Char"/>
    <w:basedOn w:val="Fontepargpadro"/>
    <w:link w:val="Cabealho"/>
    <w:rsid w:val="004C3C09"/>
    <w:rPr>
      <w:rFonts w:ascii="Arial" w:hAnsi="Arial"/>
      <w:sz w:val="16"/>
      <w:szCs w:val="24"/>
    </w:rPr>
  </w:style>
  <w:style w:type="character" w:customStyle="1" w:styleId="Ttulo2Char">
    <w:name w:val="Título 2 Char"/>
    <w:basedOn w:val="Fontepargpadro"/>
    <w:link w:val="Ttulo2"/>
    <w:rsid w:val="00C87727"/>
    <w:rPr>
      <w:rFonts w:ascii="Arial" w:hAnsi="Arial" w:cs="Arial"/>
      <w:b/>
      <w:bCs/>
      <w:iCs/>
      <w:sz w:val="28"/>
      <w:szCs w:val="28"/>
    </w:rPr>
  </w:style>
  <w:style w:type="character" w:customStyle="1" w:styleId="CorpodetextoChar">
    <w:name w:val="Corpo de texto Char"/>
    <w:basedOn w:val="Fontepargpadro"/>
    <w:link w:val="Corpodetexto"/>
    <w:semiHidden/>
    <w:rsid w:val="00C87727"/>
    <w:rPr>
      <w:rFonts w:ascii="Arial" w:hAnsi="Arial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35A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35A0"/>
    <w:rPr>
      <w:rFonts w:ascii="Tahoma" w:hAnsi="Tahoma" w:cs="Tahoma"/>
      <w:sz w:val="16"/>
      <w:szCs w:val="16"/>
    </w:rPr>
  </w:style>
  <w:style w:type="paragraph" w:customStyle="1" w:styleId="Table">
    <w:name w:val="Table"/>
    <w:basedOn w:val="Normal"/>
    <w:rsid w:val="00E02449"/>
    <w:pPr>
      <w:spacing w:before="40" w:after="40"/>
    </w:pPr>
    <w:rPr>
      <w:rFonts w:ascii="Arial" w:hAnsi="Arial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semiHidden/>
    <w:rsid w:val="00C34DEE"/>
    <w:rPr>
      <w:rFonts w:ascii="Arial" w:hAnsi="Arial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Revis&#227;o%20de%20Templates\Templates%202010\Documento_Vis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16CF5-0988-4FEC-8A7B-15F5588B6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Documento_Visao</Template>
  <TotalTime>45</TotalTime>
  <Pages>10</Pages>
  <Words>1986</Words>
  <Characters>10726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Projeto: &lt;&lt;Nome Projeto&gt;&gt;</vt:lpstr>
    </vt:vector>
  </TitlesOfParts>
  <Company>sefaz</Company>
  <LinksUpToDate>false</LinksUpToDate>
  <CharactersWithSpaces>12687</CharactersWithSpaces>
  <SharedDoc>false</SharedDoc>
  <HLinks>
    <vt:vector size="120" baseType="variant">
      <vt:variant>
        <vt:i4>1835071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_Toc273369861</vt:lpwstr>
      </vt:variant>
      <vt:variant>
        <vt:i4>1835071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_Toc273369860</vt:lpwstr>
      </vt:variant>
      <vt:variant>
        <vt:i4>2031679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_Toc273369859</vt:lpwstr>
      </vt:variant>
      <vt:variant>
        <vt:i4>2031679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_Toc273369858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_Toc273369857</vt:lpwstr>
      </vt:variant>
      <vt:variant>
        <vt:i4>2031679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_Toc273369856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_Toc273369855</vt:lpwstr>
      </vt:variant>
      <vt:variant>
        <vt:i4>2031679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_Toc273369854</vt:lpwstr>
      </vt:variant>
      <vt:variant>
        <vt:i4>2031679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_Toc273369853</vt:lpwstr>
      </vt:variant>
      <vt:variant>
        <vt:i4>2031679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_Toc273369852</vt:lpwstr>
      </vt:variant>
      <vt:variant>
        <vt:i4>2031679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_Toc273369851</vt:lpwstr>
      </vt:variant>
      <vt:variant>
        <vt:i4>2031679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_Toc273369850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_Toc273369849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_Toc273369848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_Toc273369847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_Toc273369846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_Toc273369845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_Toc273369844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_Toc273369843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_Toc273369842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Projeto: &lt;&lt;Nome Projeto&gt;&gt;</dc:title>
  <dc:creator>Claudia Maria Wurm Zanquette</dc:creator>
  <cp:lastModifiedBy>Diego Nicoli</cp:lastModifiedBy>
  <cp:revision>4</cp:revision>
  <cp:lastPrinted>2007-06-13T20:22:00Z</cp:lastPrinted>
  <dcterms:created xsi:type="dcterms:W3CDTF">2021-05-11T00:18:00Z</dcterms:created>
  <dcterms:modified xsi:type="dcterms:W3CDTF">2021-05-16T19:18:00Z</dcterms:modified>
</cp:coreProperties>
</file>