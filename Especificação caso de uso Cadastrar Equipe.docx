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1F57B9B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480981">
        <w:t>Cadastrar</w:t>
      </w:r>
      <w:r w:rsidR="00851CE6">
        <w:t xml:space="preserve"> </w:t>
      </w:r>
      <w:r w:rsidR="003D66BC">
        <w:t>Equipes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06470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06470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06470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06470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06470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06470C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06470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06470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06470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06470C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3BEE920" w:rsidR="000C6A95" w:rsidRPr="00CE4AB3" w:rsidRDefault="00480981" w:rsidP="000C6A95">
      <w:pPr>
        <w:pStyle w:val="Ttulo"/>
        <w:jc w:val="center"/>
      </w:pPr>
      <w:r>
        <w:t>Cadastrar</w:t>
      </w:r>
      <w:r w:rsidR="00274861">
        <w:t xml:space="preserve"> </w:t>
      </w:r>
      <w:r w:rsidR="003D66BC">
        <w:t>Equipes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E185559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3D66BC">
        <w:rPr>
          <w:rFonts w:ascii="Arial" w:hAnsi="Arial" w:cs="Arial"/>
          <w:noProof/>
          <w:sz w:val="20"/>
          <w:szCs w:val="20"/>
          <w:lang w:eastAsia="ar-SA"/>
        </w:rPr>
        <w:t>equipe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00B4C5A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DB6EEA">
        <w:rPr>
          <w:szCs w:val="28"/>
        </w:rPr>
        <w:t>Cadastrar</w:t>
      </w:r>
      <w:r w:rsidR="00274861">
        <w:rPr>
          <w:szCs w:val="28"/>
        </w:rPr>
        <w:t xml:space="preserve"> </w:t>
      </w:r>
      <w:r w:rsidR="003D66BC">
        <w:rPr>
          <w:szCs w:val="28"/>
        </w:rPr>
        <w:t>Equipe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7C29CDF1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3D66BC">
        <w:t>Equipes</w:t>
      </w:r>
      <w:r w:rsidR="00BE0992">
        <w:t>”.</w:t>
      </w:r>
    </w:p>
    <w:p w14:paraId="357E52CA" w14:textId="5D24879B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6F2B3F">
        <w:t xml:space="preserve">todas as </w:t>
      </w:r>
      <w:r w:rsidR="003D66BC">
        <w:t>equipes</w:t>
      </w:r>
      <w:r w:rsidR="006F2B3F">
        <w:t xml:space="preserve"> cadastradas</w:t>
      </w:r>
      <w:r>
        <w:t>.</w:t>
      </w:r>
    </w:p>
    <w:p w14:paraId="795AB1BC" w14:textId="1881D922" w:rsidR="00480981" w:rsidRDefault="00480981" w:rsidP="0029553D">
      <w:pPr>
        <w:pStyle w:val="Corpodetexto"/>
        <w:numPr>
          <w:ilvl w:val="0"/>
          <w:numId w:val="4"/>
        </w:numPr>
      </w:pPr>
      <w:r>
        <w:t>O usuário clica “+ Adicionar”</w:t>
      </w:r>
    </w:p>
    <w:p w14:paraId="4873BA9A" w14:textId="0303A6C2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cadastrar </w:t>
      </w:r>
      <w:r w:rsidR="003D66BC">
        <w:t>equipes</w:t>
      </w:r>
      <w:r>
        <w:t>.</w:t>
      </w:r>
    </w:p>
    <w:p w14:paraId="7360CECD" w14:textId="4B1C9540" w:rsidR="0041023B" w:rsidRDefault="0041023B" w:rsidP="0041023B">
      <w:pPr>
        <w:pStyle w:val="Corpodetexto"/>
        <w:numPr>
          <w:ilvl w:val="0"/>
          <w:numId w:val="4"/>
        </w:numPr>
      </w:pPr>
      <w:r>
        <w:t xml:space="preserve">O sistema abre tela de Cadastro de </w:t>
      </w:r>
      <w:r w:rsidR="003D66BC">
        <w:t>equipes</w:t>
      </w:r>
      <w:r>
        <w:t xml:space="preserve"> liberando os campos para preenchimento, </w:t>
      </w:r>
      <w:r w:rsidR="003D66BC">
        <w:t>Nº de integrantes da equipe</w:t>
      </w:r>
      <w:r>
        <w:t xml:space="preserve">, </w:t>
      </w:r>
      <w:r w:rsidR="00A75203">
        <w:t>os</w:t>
      </w:r>
      <w:r w:rsidR="003D66BC">
        <w:t xml:space="preserve"> integrantes</w:t>
      </w:r>
      <w:r>
        <w:t xml:space="preserve">, </w:t>
      </w:r>
      <w:r w:rsidR="003D66BC">
        <w:t>Cargos dos integrantes</w:t>
      </w:r>
      <w:r>
        <w:t>.</w:t>
      </w:r>
    </w:p>
    <w:p w14:paraId="1A49951B" w14:textId="28FCC35C" w:rsidR="00480981" w:rsidRDefault="00480981" w:rsidP="0029553D">
      <w:pPr>
        <w:pStyle w:val="Corpodetexto"/>
        <w:numPr>
          <w:ilvl w:val="0"/>
          <w:numId w:val="4"/>
        </w:numPr>
      </w:pPr>
      <w:r>
        <w:t>O usuário informa todas as opções</w:t>
      </w:r>
    </w:p>
    <w:p w14:paraId="03DF7877" w14:textId="31A30B06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</w:t>
      </w:r>
      <w:r w:rsidR="003D66BC">
        <w:t>equipe</w:t>
      </w:r>
      <w:r>
        <w:t xml:space="preserve"> cadastrada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B62DD9F" w:rsidR="00480981" w:rsidRDefault="00480981" w:rsidP="00480981">
      <w:pPr>
        <w:pStyle w:val="Corpodetexto"/>
      </w:pPr>
      <w:r>
        <w:t>Se no passo 4 o sistema verifica que o usuário não é nem delegado</w:t>
      </w:r>
      <w:r w:rsidR="0041023B">
        <w:t xml:space="preserve"> </w:t>
      </w:r>
      <w:r>
        <w:t>então:</w:t>
      </w:r>
    </w:p>
    <w:p w14:paraId="488071C2" w14:textId="22561C6F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 xml:space="preserve">O sistema informa usuário sem poderes para cadastrar </w:t>
      </w:r>
      <w:r w:rsidR="003D66BC">
        <w:t>equipes</w:t>
      </w:r>
      <w:r>
        <w:t>.</w:t>
      </w:r>
    </w:p>
    <w:p w14:paraId="029908E8" w14:textId="6AE15DB0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 xml:space="preserve">O sistema retorna para a tela de </w:t>
      </w:r>
      <w:r w:rsidR="003D66BC">
        <w:t>equipes</w:t>
      </w:r>
      <w:r>
        <w:t xml:space="preserve">. </w:t>
      </w:r>
    </w:p>
    <w:p w14:paraId="2B8BC541" w14:textId="2C1B1AF7" w:rsidR="00480981" w:rsidRDefault="00480981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lastRenderedPageBreak/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algum campo em branco</w:t>
      </w:r>
    </w:p>
    <w:p w14:paraId="104381C6" w14:textId="77777777" w:rsidR="00480981" w:rsidRDefault="00480981" w:rsidP="00480981">
      <w:pPr>
        <w:pStyle w:val="Corpodetexto"/>
      </w:pPr>
      <w:r>
        <w:t>Se no passo 7 o usuário deixou algum o campo em branco.</w:t>
      </w:r>
    </w:p>
    <w:p w14:paraId="08D62FBF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0CB39C4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</w:t>
      </w:r>
      <w:r w:rsidR="00725E9E">
        <w:rPr>
          <w:b/>
          <w:bCs/>
          <w:i w:val="0"/>
          <w:iCs/>
        </w:rPr>
        <w:t xml:space="preserve">uma </w:t>
      </w:r>
      <w:r w:rsidR="003D66BC">
        <w:rPr>
          <w:b/>
          <w:bCs/>
          <w:i w:val="0"/>
          <w:iCs/>
        </w:rPr>
        <w:t>equipe</w:t>
      </w:r>
      <w:r w:rsidR="00725E9E">
        <w:rPr>
          <w:b/>
          <w:bCs/>
          <w:i w:val="0"/>
          <w:iCs/>
        </w:rPr>
        <w:t xml:space="preserve"> que já está cadastrada</w:t>
      </w:r>
    </w:p>
    <w:p w14:paraId="485D1CB1" w14:textId="071FD425" w:rsidR="000665F2" w:rsidRDefault="000665F2" w:rsidP="000665F2">
      <w:pPr>
        <w:pStyle w:val="Corpodetexto"/>
      </w:pPr>
      <w:r>
        <w:t xml:space="preserve">Se no passo 7 o usuário informou uma </w:t>
      </w:r>
      <w:r w:rsidR="003D66BC">
        <w:t>equipe</w:t>
      </w:r>
      <w:r w:rsidR="00725E9E">
        <w:t xml:space="preserve"> que já está cadastrada</w:t>
      </w:r>
    </w:p>
    <w:p w14:paraId="3722815A" w14:textId="3CB19AE2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</w:t>
      </w:r>
      <w:r w:rsidR="00725E9E">
        <w:rPr>
          <w:rFonts w:ascii="Arial" w:hAnsi="Arial" w:cs="Arial"/>
          <w:noProof/>
          <w:sz w:val="20"/>
          <w:szCs w:val="20"/>
          <w:lang w:eastAsia="ar-SA"/>
        </w:rPr>
        <w:t xml:space="preserve">a </w:t>
      </w:r>
      <w:r w:rsidR="003D66BC">
        <w:rPr>
          <w:rFonts w:ascii="Arial" w:hAnsi="Arial" w:cs="Arial"/>
          <w:noProof/>
          <w:sz w:val="20"/>
          <w:szCs w:val="20"/>
          <w:lang w:eastAsia="ar-SA"/>
        </w:rPr>
        <w:t>equipe</w:t>
      </w:r>
      <w:r w:rsidR="00725E9E">
        <w:rPr>
          <w:rFonts w:ascii="Arial" w:hAnsi="Arial" w:cs="Arial"/>
          <w:noProof/>
          <w:sz w:val="20"/>
          <w:szCs w:val="20"/>
          <w:lang w:eastAsia="ar-SA"/>
        </w:rPr>
        <w:t xml:space="preserve"> que está tentando cadastrar já existe.</w:t>
      </w:r>
    </w:p>
    <w:p w14:paraId="2C5A45BD" w14:textId="77777777" w:rsidR="000665F2" w:rsidRPr="00725E9E" w:rsidRDefault="000665F2" w:rsidP="00725E9E">
      <w:pPr>
        <w:widowControl w:val="0"/>
        <w:suppressAutoHyphens/>
        <w:spacing w:before="60" w:after="60"/>
        <w:ind w:left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31E00474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3D66BC">
        <w:t>Equipe</w:t>
      </w:r>
      <w:r w:rsidR="00CE65B4">
        <w:t xml:space="preserve"> </w:t>
      </w:r>
      <w:r w:rsidR="00480981">
        <w:t>cadastrada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01D05918" w14:textId="54C15FB7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3D66BC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4EF84162" w:rsidR="004F4AC5" w:rsidRDefault="00E53B78" w:rsidP="004F4AC5">
      <w:pPr>
        <w:pStyle w:val="Corpodetexto"/>
        <w:numPr>
          <w:ilvl w:val="0"/>
          <w:numId w:val="3"/>
        </w:numPr>
      </w:pPr>
      <w:r>
        <w:t xml:space="preserve">Listar </w:t>
      </w:r>
      <w:r w:rsidR="003D66BC">
        <w:t>Equipes</w:t>
      </w:r>
    </w:p>
    <w:p w14:paraId="2CF661D5" w14:textId="6A0009D3" w:rsidR="00184AA5" w:rsidRPr="004F4AC5" w:rsidRDefault="00184AA5" w:rsidP="004F4AC5">
      <w:pPr>
        <w:pStyle w:val="Corpodetexto"/>
        <w:numPr>
          <w:ilvl w:val="0"/>
          <w:numId w:val="3"/>
        </w:numPr>
      </w:pPr>
      <w:r>
        <w:t xml:space="preserve">Visualizar </w:t>
      </w:r>
      <w:r w:rsidR="003D66BC">
        <w:t>Equipes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lastRenderedPageBreak/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6F5D" w14:textId="77777777" w:rsidR="0006470C" w:rsidRDefault="0006470C">
      <w:r>
        <w:separator/>
      </w:r>
    </w:p>
  </w:endnote>
  <w:endnote w:type="continuationSeparator" w:id="0">
    <w:p w14:paraId="6C8E8F13" w14:textId="77777777" w:rsidR="0006470C" w:rsidRDefault="0006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8020D" w14:textId="77777777" w:rsidR="0006470C" w:rsidRDefault="0006470C">
      <w:r>
        <w:separator/>
      </w:r>
    </w:p>
  </w:footnote>
  <w:footnote w:type="continuationSeparator" w:id="0">
    <w:p w14:paraId="3A0F5D9D" w14:textId="77777777" w:rsidR="0006470C" w:rsidRDefault="00064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470C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84AA5"/>
    <w:rsid w:val="00186ADA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12EE0"/>
    <w:rsid w:val="00333717"/>
    <w:rsid w:val="00334622"/>
    <w:rsid w:val="00344196"/>
    <w:rsid w:val="00370D58"/>
    <w:rsid w:val="0038672B"/>
    <w:rsid w:val="003A5D75"/>
    <w:rsid w:val="003B56EE"/>
    <w:rsid w:val="003B5D26"/>
    <w:rsid w:val="003D66BC"/>
    <w:rsid w:val="003D66E3"/>
    <w:rsid w:val="00405718"/>
    <w:rsid w:val="0041023B"/>
    <w:rsid w:val="00410646"/>
    <w:rsid w:val="004360E0"/>
    <w:rsid w:val="00443D53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6F2B3F"/>
    <w:rsid w:val="00725E9E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8AB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75203"/>
    <w:rsid w:val="00A85E73"/>
    <w:rsid w:val="00AA1A30"/>
    <w:rsid w:val="00AC6944"/>
    <w:rsid w:val="00AD3231"/>
    <w:rsid w:val="00B2267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4</TotalTime>
  <Pages>6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3919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4</cp:revision>
  <cp:lastPrinted>2007-06-13T20:22:00Z</cp:lastPrinted>
  <dcterms:created xsi:type="dcterms:W3CDTF">2021-05-16T15:29:00Z</dcterms:created>
  <dcterms:modified xsi:type="dcterms:W3CDTF">2021-05-16T15:33:00Z</dcterms:modified>
</cp:coreProperties>
</file>