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656E7B23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7574AB">
        <w:t>Editar</w:t>
      </w:r>
      <w:r w:rsidR="00DD2D97">
        <w:t xml:space="preserve"> </w:t>
      </w:r>
      <w:r w:rsidR="0096391A">
        <w:t>Plantões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AB710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AB710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AB710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AB710B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AB710B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AB710B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AB710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AB710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AB710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AB710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63921902" w:rsidR="000C6A95" w:rsidRPr="00CE4AB3" w:rsidRDefault="007574AB" w:rsidP="000C6A95">
      <w:pPr>
        <w:pStyle w:val="Ttulo"/>
        <w:jc w:val="center"/>
      </w:pPr>
      <w:r>
        <w:t>Editar</w:t>
      </w:r>
      <w:r w:rsidR="00DD2D97">
        <w:t xml:space="preserve"> </w:t>
      </w:r>
      <w:r w:rsidR="0096391A">
        <w:t>Plantões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786EA38D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 xml:space="preserve">ema deseja </w:t>
      </w:r>
      <w:r w:rsidR="007574AB">
        <w:rPr>
          <w:rFonts w:ascii="Arial" w:hAnsi="Arial" w:cs="Arial"/>
          <w:noProof/>
          <w:sz w:val="20"/>
          <w:szCs w:val="20"/>
          <w:lang w:eastAsia="ar-SA"/>
        </w:rPr>
        <w:t>editar</w:t>
      </w:r>
      <w:r w:rsidR="00F45BEF">
        <w:rPr>
          <w:rFonts w:ascii="Arial" w:hAnsi="Arial" w:cs="Arial"/>
          <w:noProof/>
          <w:sz w:val="20"/>
          <w:szCs w:val="20"/>
          <w:lang w:eastAsia="ar-SA"/>
        </w:rPr>
        <w:t xml:space="preserve"> um </w:t>
      </w:r>
      <w:r w:rsidR="0096391A">
        <w:rPr>
          <w:rFonts w:ascii="Arial" w:hAnsi="Arial" w:cs="Arial"/>
          <w:noProof/>
          <w:sz w:val="20"/>
          <w:szCs w:val="20"/>
          <w:lang w:eastAsia="ar-SA"/>
        </w:rPr>
        <w:t>plantão no sistema</w:t>
      </w:r>
      <w:r w:rsidR="00F45BEF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270545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4FFFA6E0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C30136">
        <w:rPr>
          <w:szCs w:val="28"/>
        </w:rPr>
        <w:t>Editar</w:t>
      </w:r>
      <w:r w:rsidR="00F616A3">
        <w:rPr>
          <w:szCs w:val="28"/>
        </w:rPr>
        <w:t xml:space="preserve"> </w:t>
      </w:r>
      <w:r w:rsidR="0096391A">
        <w:rPr>
          <w:szCs w:val="28"/>
        </w:rPr>
        <w:t>Plantões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585C51B7" w:rsidR="00C74BEB" w:rsidRPr="00C74BEB" w:rsidRDefault="00C74BEB" w:rsidP="00C74BEB">
      <w:pPr>
        <w:pStyle w:val="Corpodetexto"/>
      </w:pPr>
      <w:r>
        <w:t xml:space="preserve">Este caso de uso começa quando o usuário deseja </w:t>
      </w:r>
      <w:r w:rsidR="00276980">
        <w:t xml:space="preserve">editar um plantão do </w:t>
      </w:r>
      <w:r>
        <w:t>sistema.</w:t>
      </w:r>
    </w:p>
    <w:p w14:paraId="662C293D" w14:textId="23D43FC0" w:rsidR="009331D0" w:rsidRPr="00C53500" w:rsidRDefault="009331D0" w:rsidP="00270545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462DD279" w:rsidR="009331D0" w:rsidRDefault="00C53500" w:rsidP="00270545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</w:t>
      </w:r>
      <w:r w:rsidR="0096391A">
        <w:t>plantões</w:t>
      </w:r>
      <w:r w:rsidR="00BE0992">
        <w:t>”.</w:t>
      </w:r>
    </w:p>
    <w:p w14:paraId="357E52CA" w14:textId="4785446B" w:rsidR="00BE0992" w:rsidRDefault="00BE0992" w:rsidP="00270545">
      <w:pPr>
        <w:pStyle w:val="Corpodetexto"/>
        <w:numPr>
          <w:ilvl w:val="0"/>
          <w:numId w:val="4"/>
        </w:numPr>
      </w:pPr>
      <w:r>
        <w:t>O sistema lista</w:t>
      </w:r>
      <w:r w:rsidR="0096391A">
        <w:t xml:space="preserve"> </w:t>
      </w:r>
      <w:r>
        <w:t xml:space="preserve">os </w:t>
      </w:r>
      <w:r w:rsidR="0096391A">
        <w:t>plantões</w:t>
      </w:r>
      <w:r>
        <w:t xml:space="preserve"> cadastrados.</w:t>
      </w:r>
    </w:p>
    <w:p w14:paraId="5E9EA1CC" w14:textId="4F030592" w:rsidR="007574AB" w:rsidRDefault="007574AB" w:rsidP="00270545">
      <w:pPr>
        <w:pStyle w:val="Corpodetexto"/>
        <w:numPr>
          <w:ilvl w:val="0"/>
          <w:numId w:val="4"/>
        </w:numPr>
      </w:pPr>
      <w:r>
        <w:t>O usuário busca pelo plantão desejado.</w:t>
      </w:r>
    </w:p>
    <w:p w14:paraId="086059AF" w14:textId="48A88EFC" w:rsidR="00C53500" w:rsidRDefault="00C53500" w:rsidP="00270545">
      <w:pPr>
        <w:pStyle w:val="Corpodetexto"/>
        <w:numPr>
          <w:ilvl w:val="0"/>
          <w:numId w:val="4"/>
        </w:numPr>
      </w:pPr>
      <w:r>
        <w:t xml:space="preserve">O </w:t>
      </w:r>
      <w:r w:rsidR="00BE0992">
        <w:t xml:space="preserve">usuário clica na opção </w:t>
      </w:r>
      <w:r w:rsidR="007574AB">
        <w:t>“lápis</w:t>
      </w:r>
      <w:r w:rsidR="00BE0992">
        <w:t>”.</w:t>
      </w:r>
    </w:p>
    <w:p w14:paraId="337ED883" w14:textId="47F47E60" w:rsidR="00C53500" w:rsidRDefault="00C53500" w:rsidP="00270545">
      <w:pPr>
        <w:pStyle w:val="Corpodetexto"/>
        <w:numPr>
          <w:ilvl w:val="0"/>
          <w:numId w:val="4"/>
        </w:numPr>
      </w:pPr>
      <w:r>
        <w:t xml:space="preserve">O sistema verifica </w:t>
      </w:r>
      <w:r w:rsidR="00C74BEB">
        <w:t xml:space="preserve">se </w:t>
      </w:r>
      <w:r w:rsidR="00BE0992">
        <w:t xml:space="preserve">o </w:t>
      </w:r>
      <w:r w:rsidR="00C74BEB">
        <w:t>usuário</w:t>
      </w:r>
      <w:r w:rsidR="00BE0992">
        <w:t xml:space="preserve"> possui poderes para efetivar a transação</w:t>
      </w:r>
    </w:p>
    <w:p w14:paraId="59BA8B8C" w14:textId="1B4D6C37" w:rsidR="00C53500" w:rsidRDefault="00C74BEB" w:rsidP="00270545">
      <w:pPr>
        <w:pStyle w:val="Corpodetexto"/>
        <w:numPr>
          <w:ilvl w:val="0"/>
          <w:numId w:val="4"/>
        </w:numPr>
      </w:pPr>
      <w:r>
        <w:t xml:space="preserve">O sistema </w:t>
      </w:r>
      <w:r w:rsidR="00BE0992">
        <w:t xml:space="preserve">abre tela de </w:t>
      </w:r>
      <w:r w:rsidR="00096CC4">
        <w:t>C</w:t>
      </w:r>
      <w:r w:rsidR="00BE0992">
        <w:t>adastro</w:t>
      </w:r>
      <w:r w:rsidR="00096CC4">
        <w:t xml:space="preserve"> de </w:t>
      </w:r>
      <w:r w:rsidR="0096391A">
        <w:t>plantões</w:t>
      </w:r>
      <w:r w:rsidR="00944FF5">
        <w:t xml:space="preserve"> liberando os </w:t>
      </w:r>
      <w:bookmarkStart w:id="6" w:name="_Hlk71567001"/>
      <w:r w:rsidR="00944FF5">
        <w:t xml:space="preserve">campos para </w:t>
      </w:r>
      <w:r w:rsidR="00C30136">
        <w:t>alteração</w:t>
      </w:r>
      <w:r w:rsidR="007574AB">
        <w:t>,</w:t>
      </w:r>
      <w:r w:rsidR="00944FF5">
        <w:t xml:space="preserve"> </w:t>
      </w:r>
      <w:r w:rsidR="0096391A">
        <w:t>Equipes</w:t>
      </w:r>
      <w:r w:rsidR="00944FF5">
        <w:t xml:space="preserve">, </w:t>
      </w:r>
      <w:r w:rsidR="0096391A">
        <w:t>Data de início do Plantão</w:t>
      </w:r>
      <w:r w:rsidR="00944FF5">
        <w:t>,</w:t>
      </w:r>
      <w:r w:rsidR="0096391A">
        <w:t xml:space="preserve"> Data de Fim do Plantão, Hora de </w:t>
      </w:r>
      <w:r w:rsidR="008819E3">
        <w:t>Início</w:t>
      </w:r>
      <w:r w:rsidR="0096391A">
        <w:t xml:space="preserve"> </w:t>
      </w:r>
      <w:r w:rsidR="009C755B">
        <w:t xml:space="preserve">do plantão </w:t>
      </w:r>
      <w:r w:rsidR="0096391A">
        <w:t>e Hora de Fim do plan</w:t>
      </w:r>
      <w:r w:rsidR="009C755B">
        <w:t>tão</w:t>
      </w:r>
      <w:r w:rsidR="0096391A">
        <w:t>.</w:t>
      </w:r>
      <w:bookmarkEnd w:id="6"/>
    </w:p>
    <w:p w14:paraId="414FF7AB" w14:textId="45B2657A" w:rsidR="00096CC4" w:rsidRDefault="00096CC4" w:rsidP="00270545">
      <w:pPr>
        <w:pStyle w:val="Corpodetexto"/>
        <w:numPr>
          <w:ilvl w:val="0"/>
          <w:numId w:val="4"/>
        </w:numPr>
      </w:pPr>
      <w:r>
        <w:t xml:space="preserve">O usuário </w:t>
      </w:r>
      <w:r w:rsidR="007574AB">
        <w:t>altera os</w:t>
      </w:r>
      <w:r>
        <w:t xml:space="preserve"> todos os campos</w:t>
      </w:r>
      <w:r w:rsidR="007574AB">
        <w:t xml:space="preserve"> que desejar</w:t>
      </w:r>
      <w:r>
        <w:t>.</w:t>
      </w:r>
    </w:p>
    <w:p w14:paraId="2BAAF724" w14:textId="18F277B8" w:rsidR="00096CC4" w:rsidRDefault="00096CC4" w:rsidP="00270545">
      <w:pPr>
        <w:pStyle w:val="Corpodetexto"/>
        <w:numPr>
          <w:ilvl w:val="0"/>
          <w:numId w:val="4"/>
        </w:numPr>
      </w:pPr>
      <w:r>
        <w:t>O usuário clica em salvar</w:t>
      </w:r>
    </w:p>
    <w:p w14:paraId="4873FB67" w14:textId="3C95F7CE" w:rsidR="00C74BEB" w:rsidRDefault="00C74BEB" w:rsidP="00270545">
      <w:pPr>
        <w:pStyle w:val="Corpodetexto"/>
        <w:numPr>
          <w:ilvl w:val="0"/>
          <w:numId w:val="4"/>
        </w:numPr>
      </w:pPr>
      <w:r>
        <w:t>O sistema</w:t>
      </w:r>
      <w:r w:rsidR="00096CC4">
        <w:t xml:space="preserve"> informa usuário </w:t>
      </w:r>
      <w:r w:rsidR="0096391A">
        <w:t xml:space="preserve">plantão </w:t>
      </w:r>
      <w:r w:rsidR="0044626E">
        <w:t>alterado</w:t>
      </w:r>
      <w:r w:rsidR="00096CC4">
        <w:t xml:space="preserve">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77777777" w:rsidR="00BA035F" w:rsidRDefault="008926E0" w:rsidP="008926E0">
      <w:pPr>
        <w:pStyle w:val="Ttulo2"/>
      </w:pPr>
      <w:bookmarkStart w:id="7" w:name="_Toc69236612"/>
      <w:bookmarkEnd w:id="5"/>
      <w:r>
        <w:t>Fluxos Alternativos</w:t>
      </w:r>
      <w:bookmarkEnd w:id="7"/>
    </w:p>
    <w:p w14:paraId="589AAC5F" w14:textId="36386846" w:rsidR="008926E0" w:rsidRPr="00C74BEB" w:rsidRDefault="00C74BEB" w:rsidP="00270545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Usuário </w:t>
      </w:r>
      <w:r w:rsidR="00096CC4">
        <w:rPr>
          <w:b/>
          <w:bCs/>
          <w:i w:val="0"/>
          <w:iCs/>
        </w:rPr>
        <w:t>sem poderes</w:t>
      </w:r>
    </w:p>
    <w:p w14:paraId="11D2DF27" w14:textId="761C783C" w:rsidR="008926E0" w:rsidRDefault="00C74BEB" w:rsidP="008926E0">
      <w:pPr>
        <w:pStyle w:val="Corpodetexto"/>
      </w:pPr>
      <w:r>
        <w:t xml:space="preserve">Se no passo </w:t>
      </w:r>
      <w:r w:rsidR="00BE0992">
        <w:t>5</w:t>
      </w:r>
      <w:r>
        <w:t xml:space="preserve"> o sistema verifica que </w:t>
      </w:r>
      <w:r w:rsidR="00BE0992">
        <w:t xml:space="preserve">o usuário não é delegado </w:t>
      </w:r>
      <w:r>
        <w:t>então:</w:t>
      </w:r>
    </w:p>
    <w:p w14:paraId="45B267C8" w14:textId="045078F8" w:rsidR="00C74BEB" w:rsidRDefault="00C74BEB" w:rsidP="00270545">
      <w:pPr>
        <w:pStyle w:val="Corpodetexto"/>
        <w:numPr>
          <w:ilvl w:val="0"/>
          <w:numId w:val="5"/>
        </w:numPr>
      </w:pPr>
      <w:bookmarkStart w:id="8" w:name="_Hlk70526752"/>
      <w:r>
        <w:lastRenderedPageBreak/>
        <w:t xml:space="preserve">O sistema informa </w:t>
      </w:r>
      <w:r w:rsidR="00BE0992">
        <w:t xml:space="preserve">usuário sem poderes para </w:t>
      </w:r>
      <w:r w:rsidR="00AF2682">
        <w:t>editar</w:t>
      </w:r>
      <w:r w:rsidR="0096391A">
        <w:t xml:space="preserve"> plantões, somente delegados podem </w:t>
      </w:r>
      <w:r w:rsidR="00AF2682">
        <w:t>editar</w:t>
      </w:r>
      <w:r w:rsidR="0096391A">
        <w:t xml:space="preserve"> os plantões</w:t>
      </w:r>
      <w:r w:rsidR="00BE0992">
        <w:t>.</w:t>
      </w:r>
    </w:p>
    <w:p w14:paraId="7966E212" w14:textId="294F54DD" w:rsidR="00C74BEB" w:rsidRDefault="00127355" w:rsidP="00270545">
      <w:pPr>
        <w:pStyle w:val="Corpodetexto"/>
        <w:numPr>
          <w:ilvl w:val="0"/>
          <w:numId w:val="5"/>
        </w:numPr>
      </w:pPr>
      <w:r>
        <w:t xml:space="preserve">O sistema </w:t>
      </w:r>
      <w:r w:rsidR="00BE0992">
        <w:t xml:space="preserve">retorna para a </w:t>
      </w:r>
      <w:r w:rsidR="00096CC4">
        <w:t xml:space="preserve">tela de </w:t>
      </w:r>
      <w:r w:rsidR="0096391A">
        <w:t>plantões</w:t>
      </w:r>
      <w:r w:rsidR="00096CC4">
        <w:t xml:space="preserve">. </w:t>
      </w:r>
    </w:p>
    <w:p w14:paraId="0A509F1E" w14:textId="77777777" w:rsidR="00907D1D" w:rsidRDefault="00907D1D" w:rsidP="00907D1D">
      <w:pPr>
        <w:pStyle w:val="Corpodetexto"/>
        <w:ind w:left="1069"/>
      </w:pPr>
    </w:p>
    <w:p w14:paraId="0E0BDDEE" w14:textId="0664A816" w:rsidR="00907D1D" w:rsidRDefault="00907D1D" w:rsidP="00270545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 xml:space="preserve">Se usuário </w:t>
      </w:r>
      <w:r w:rsidR="008C3937">
        <w:rPr>
          <w:b/>
          <w:bCs/>
          <w:i w:val="0"/>
          <w:iCs/>
        </w:rPr>
        <w:t>selecionou um plantão em andamento</w:t>
      </w:r>
    </w:p>
    <w:p w14:paraId="784DB206" w14:textId="7B4F1D92" w:rsidR="00907D1D" w:rsidRDefault="00907D1D" w:rsidP="00907D1D">
      <w:pPr>
        <w:pStyle w:val="Corpodetexto"/>
      </w:pPr>
      <w:r>
        <w:t xml:space="preserve">Se no passo </w:t>
      </w:r>
      <w:r w:rsidR="008C3937">
        <w:t>5</w:t>
      </w:r>
      <w:r>
        <w:t xml:space="preserve"> o usuário deixou </w:t>
      </w:r>
      <w:r w:rsidR="008C3937">
        <w:t>selecionou um plantão já em andamento</w:t>
      </w:r>
      <w:r>
        <w:t>.</w:t>
      </w:r>
    </w:p>
    <w:p w14:paraId="57B383B8" w14:textId="0ACC231D" w:rsidR="00907D1D" w:rsidRDefault="00907D1D" w:rsidP="00C30136">
      <w:pPr>
        <w:pStyle w:val="PargrafodaLista"/>
        <w:widowControl w:val="0"/>
        <w:numPr>
          <w:ilvl w:val="0"/>
          <w:numId w:val="15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ao usuário </w:t>
      </w:r>
      <w:r w:rsidR="008C3937">
        <w:rPr>
          <w:rFonts w:ascii="Arial" w:hAnsi="Arial" w:cs="Arial"/>
          <w:noProof/>
          <w:sz w:val="20"/>
          <w:szCs w:val="20"/>
          <w:lang w:eastAsia="ar-SA"/>
        </w:rPr>
        <w:t xml:space="preserve">que o plantão já está em andamento e abre os campos </w:t>
      </w:r>
      <w:r w:rsidR="00C30136" w:rsidRPr="00C30136">
        <w:rPr>
          <w:rFonts w:ascii="Arial" w:hAnsi="Arial" w:cs="Arial"/>
          <w:noProof/>
          <w:sz w:val="20"/>
          <w:szCs w:val="20"/>
          <w:lang w:eastAsia="ar-SA"/>
        </w:rPr>
        <w:t>campos para alteração, Equipes, Data de início do Plantão, Data de Fim do Plantão, Hora de Início do plantão e Hora de Fim do plantão.</w:t>
      </w:r>
    </w:p>
    <w:p w14:paraId="76B58B65" w14:textId="50F61592" w:rsidR="00907D1D" w:rsidRDefault="00907D1D" w:rsidP="00C30136">
      <w:pPr>
        <w:pStyle w:val="PargrafodaLista"/>
        <w:widowControl w:val="0"/>
        <w:numPr>
          <w:ilvl w:val="0"/>
          <w:numId w:val="15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</w:t>
      </w:r>
      <w:r w:rsidR="008C3937">
        <w:rPr>
          <w:rFonts w:ascii="Arial" w:hAnsi="Arial" w:cs="Arial"/>
          <w:noProof/>
          <w:sz w:val="20"/>
          <w:szCs w:val="20"/>
          <w:lang w:eastAsia="ar-SA"/>
        </w:rPr>
        <w:t>usuário informa destes campos quais altera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1CD10748" w14:textId="0848CFD1" w:rsidR="00907D1D" w:rsidRDefault="00907D1D" w:rsidP="00C30136">
      <w:pPr>
        <w:pStyle w:val="PargrafodaLista"/>
        <w:widowControl w:val="0"/>
        <w:numPr>
          <w:ilvl w:val="0"/>
          <w:numId w:val="15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8C3937">
        <w:rPr>
          <w:rFonts w:ascii="Arial" w:hAnsi="Arial" w:cs="Arial"/>
          <w:noProof/>
          <w:sz w:val="20"/>
          <w:szCs w:val="20"/>
          <w:lang w:eastAsia="ar-SA"/>
        </w:rPr>
        <w:t>não verifica horario de inicio e data de inicio do plantão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DC27A24" w14:textId="0B1FAC72" w:rsidR="008C3937" w:rsidRDefault="008C3937" w:rsidP="00907D1D">
      <w:pPr>
        <w:pStyle w:val="Corpodetexto"/>
        <w:ind w:left="1069"/>
      </w:pPr>
    </w:p>
    <w:p w14:paraId="287704EC" w14:textId="62FF2FB1" w:rsidR="008C3937" w:rsidRDefault="008C3937" w:rsidP="008C3937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 xml:space="preserve">Se usuário </w:t>
      </w:r>
      <w:r>
        <w:rPr>
          <w:b/>
          <w:bCs/>
          <w:i w:val="0"/>
          <w:iCs/>
        </w:rPr>
        <w:t>deixou algum campo em branco.</w:t>
      </w:r>
    </w:p>
    <w:p w14:paraId="790490D2" w14:textId="57CAC06A" w:rsidR="008C3937" w:rsidRDefault="008C3937" w:rsidP="008C3937">
      <w:pPr>
        <w:pStyle w:val="Corpodetexto"/>
      </w:pPr>
      <w:r>
        <w:t>Se no passo 5 o usuário deixou algum o campo em branco.</w:t>
      </w:r>
    </w:p>
    <w:p w14:paraId="3F34C63E" w14:textId="77777777" w:rsidR="008C3937" w:rsidRDefault="008C3937" w:rsidP="00C30136">
      <w:pPr>
        <w:pStyle w:val="PargrafodaLista"/>
        <w:widowControl w:val="0"/>
        <w:numPr>
          <w:ilvl w:val="0"/>
          <w:numId w:val="16"/>
        </w:numPr>
        <w:suppressAutoHyphens/>
        <w:spacing w:before="60" w:after="60"/>
        <w:ind w:left="1134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que ele precisa preencher todos os campos.</w:t>
      </w:r>
    </w:p>
    <w:p w14:paraId="66A61F66" w14:textId="77777777" w:rsidR="008C3937" w:rsidRDefault="008C3937" w:rsidP="00C30136">
      <w:pPr>
        <w:pStyle w:val="PargrafodaLista"/>
        <w:widowControl w:val="0"/>
        <w:numPr>
          <w:ilvl w:val="0"/>
          <w:numId w:val="16"/>
        </w:numPr>
        <w:suppressAutoHyphens/>
        <w:spacing w:before="60" w:after="60"/>
        <w:ind w:left="1134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não digitados.</w:t>
      </w:r>
    </w:p>
    <w:p w14:paraId="0E0F74F5" w14:textId="77777777" w:rsidR="008C3937" w:rsidRDefault="008C3937" w:rsidP="00C30136">
      <w:pPr>
        <w:pStyle w:val="PargrafodaLista"/>
        <w:widowControl w:val="0"/>
        <w:numPr>
          <w:ilvl w:val="0"/>
          <w:numId w:val="16"/>
        </w:numPr>
        <w:suppressAutoHyphens/>
        <w:spacing w:before="60" w:after="60"/>
        <w:ind w:left="1134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primeiro campo deixado em branco.</w:t>
      </w:r>
    </w:p>
    <w:p w14:paraId="59274F88" w14:textId="3EAB4C18" w:rsidR="008C3937" w:rsidRDefault="008C3937" w:rsidP="00907D1D">
      <w:pPr>
        <w:pStyle w:val="Corpodetexto"/>
        <w:ind w:left="1069"/>
      </w:pPr>
    </w:p>
    <w:p w14:paraId="4C92FBC0" w14:textId="77777777" w:rsidR="008C3937" w:rsidRPr="00C74BEB" w:rsidRDefault="008C3937" w:rsidP="00907D1D">
      <w:pPr>
        <w:pStyle w:val="Corpodetexto"/>
        <w:ind w:left="1069"/>
      </w:pPr>
    </w:p>
    <w:bookmarkEnd w:id="8"/>
    <w:p w14:paraId="61C79037" w14:textId="4873B242" w:rsidR="008926E0" w:rsidRPr="00C74BEB" w:rsidRDefault="0096391A" w:rsidP="00270545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Data </w:t>
      </w:r>
      <w:r w:rsidR="00BC4279">
        <w:rPr>
          <w:b/>
          <w:bCs/>
          <w:i w:val="0"/>
          <w:iCs/>
        </w:rPr>
        <w:t>invalida</w:t>
      </w:r>
      <w:r w:rsidR="009C755B">
        <w:rPr>
          <w:b/>
          <w:bCs/>
          <w:i w:val="0"/>
          <w:iCs/>
        </w:rPr>
        <w:t xml:space="preserve"> de inicio</w:t>
      </w:r>
    </w:p>
    <w:p w14:paraId="7AC6C203" w14:textId="0385F058" w:rsidR="00C74BEB" w:rsidRDefault="00C74BEB" w:rsidP="00C74BEB">
      <w:pPr>
        <w:pStyle w:val="Corpodetexto"/>
      </w:pPr>
      <w:r>
        <w:t xml:space="preserve">Se no passo </w:t>
      </w:r>
      <w:r w:rsidR="00C30136">
        <w:t>8 do fluxo principal</w:t>
      </w:r>
      <w:r>
        <w:t xml:space="preserve"> o sistema verifica </w:t>
      </w:r>
      <w:r w:rsidR="00096CC4">
        <w:t xml:space="preserve">que </w:t>
      </w:r>
      <w:r w:rsidR="0096391A">
        <w:t>a data de início do plantão já passou</w:t>
      </w:r>
      <w:r>
        <w:t>:</w:t>
      </w:r>
    </w:p>
    <w:p w14:paraId="31B8DB08" w14:textId="3C7712DC" w:rsidR="00127355" w:rsidRDefault="00127355" w:rsidP="00C30136">
      <w:pPr>
        <w:pStyle w:val="Corpodetexto"/>
        <w:numPr>
          <w:ilvl w:val="0"/>
          <w:numId w:val="17"/>
        </w:numPr>
        <w:ind w:left="993"/>
      </w:pPr>
      <w:r>
        <w:t xml:space="preserve">O sistema informa ao usuário </w:t>
      </w:r>
      <w:r w:rsidR="0096391A">
        <w:t>que a data de início</w:t>
      </w:r>
      <w:r w:rsidR="009C755B">
        <w:t xml:space="preserve"> do plantão</w:t>
      </w:r>
      <w:r w:rsidR="0096391A">
        <w:t xml:space="preserve"> igual ou deve ser posterior a data atual</w:t>
      </w:r>
      <w:r w:rsidR="00096CC4">
        <w:t>.</w:t>
      </w:r>
    </w:p>
    <w:p w14:paraId="642F5B91" w14:textId="15D02E35" w:rsidR="00127355" w:rsidRDefault="00127355" w:rsidP="00C30136">
      <w:pPr>
        <w:pStyle w:val="Corpodetexto"/>
        <w:numPr>
          <w:ilvl w:val="0"/>
          <w:numId w:val="17"/>
        </w:numPr>
        <w:ind w:left="993"/>
      </w:pPr>
      <w:r>
        <w:t>O sistema</w:t>
      </w:r>
      <w:r w:rsidR="0096391A">
        <w:t xml:space="preserve"> limpa o campo data de início</w:t>
      </w:r>
      <w:r w:rsidR="009C755B">
        <w:t xml:space="preserve"> do plantão</w:t>
      </w:r>
      <w:r w:rsidR="0096391A">
        <w:t xml:space="preserve"> e posiciona o cursor</w:t>
      </w:r>
      <w:r>
        <w:t xml:space="preserve"> </w:t>
      </w:r>
      <w:r w:rsidR="0096391A">
        <w:t>neste campo para preenchimento</w:t>
      </w:r>
      <w:r>
        <w:t>.</w:t>
      </w:r>
    </w:p>
    <w:p w14:paraId="5752718C" w14:textId="77777777" w:rsidR="00BC4279" w:rsidRDefault="00BC4279" w:rsidP="00BC4279">
      <w:pPr>
        <w:pStyle w:val="Corpodetexto"/>
        <w:ind w:left="1069"/>
      </w:pPr>
    </w:p>
    <w:p w14:paraId="0F3F7F75" w14:textId="2A1CD0EF" w:rsidR="00096CC4" w:rsidRPr="00C74BEB" w:rsidRDefault="009C755B" w:rsidP="00270545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Data</w:t>
      </w:r>
      <w:r w:rsidR="00096CC4">
        <w:rPr>
          <w:b/>
          <w:bCs/>
          <w:i w:val="0"/>
          <w:iCs/>
        </w:rPr>
        <w:t xml:space="preserve"> invalida</w:t>
      </w:r>
      <w:r>
        <w:rPr>
          <w:b/>
          <w:bCs/>
          <w:i w:val="0"/>
          <w:iCs/>
        </w:rPr>
        <w:t xml:space="preserve"> de fim</w:t>
      </w:r>
    </w:p>
    <w:p w14:paraId="12096D72" w14:textId="036709C0" w:rsidR="00096CC4" w:rsidRDefault="00096CC4" w:rsidP="00096CC4">
      <w:pPr>
        <w:pStyle w:val="Corpodetexto"/>
      </w:pPr>
      <w:r>
        <w:t xml:space="preserve">Se no passo </w:t>
      </w:r>
      <w:r w:rsidR="00C30136">
        <w:t>8 do fluxo principal</w:t>
      </w:r>
      <w:r>
        <w:t xml:space="preserve"> </w:t>
      </w:r>
      <w:r w:rsidR="00C30136">
        <w:t xml:space="preserve">e no 8 do fluxo alternativo FA2 </w:t>
      </w:r>
      <w:r>
        <w:t xml:space="preserve">o sistema verifica que </w:t>
      </w:r>
      <w:r w:rsidR="0096391A">
        <w:t>a data de fim é menor que a data de início do plantão então</w:t>
      </w:r>
      <w:r>
        <w:t>:</w:t>
      </w:r>
    </w:p>
    <w:p w14:paraId="0EB85BE6" w14:textId="276D3DF8" w:rsidR="00096CC4" w:rsidRDefault="00096CC4" w:rsidP="00C30136">
      <w:pPr>
        <w:pStyle w:val="Corpodetexto"/>
        <w:numPr>
          <w:ilvl w:val="0"/>
          <w:numId w:val="18"/>
        </w:numPr>
        <w:ind w:left="993" w:hanging="426"/>
      </w:pPr>
      <w:r>
        <w:t>O sistema informa ao usuário</w:t>
      </w:r>
      <w:r w:rsidR="00E2525C">
        <w:t xml:space="preserve"> que </w:t>
      </w:r>
      <w:r w:rsidR="0096391A">
        <w:t>a data de fim</w:t>
      </w:r>
      <w:r w:rsidR="009C755B">
        <w:t xml:space="preserve"> do plantão</w:t>
      </w:r>
      <w:r w:rsidR="0096391A">
        <w:t xml:space="preserve"> deve ser igual ou superior a data de início do plantão</w:t>
      </w:r>
      <w:r>
        <w:t>.</w:t>
      </w:r>
    </w:p>
    <w:p w14:paraId="51AA43D8" w14:textId="6C460C79" w:rsidR="00096CC4" w:rsidRDefault="0096391A" w:rsidP="00C30136">
      <w:pPr>
        <w:pStyle w:val="Corpodetexto"/>
        <w:numPr>
          <w:ilvl w:val="0"/>
          <w:numId w:val="18"/>
        </w:numPr>
        <w:ind w:left="993" w:hanging="426"/>
      </w:pPr>
      <w:r>
        <w:t xml:space="preserve">O sistema limpa o campo data de fim </w:t>
      </w:r>
      <w:r w:rsidR="009C755B">
        <w:t xml:space="preserve">do plantão </w:t>
      </w:r>
      <w:r>
        <w:t>e posiciona o cursor neste campo para preenchimento</w:t>
      </w:r>
      <w:r w:rsidR="00096CC4">
        <w:t>.</w:t>
      </w:r>
    </w:p>
    <w:p w14:paraId="565964E8" w14:textId="77777777" w:rsidR="009C755B" w:rsidRDefault="009C755B" w:rsidP="009C755B">
      <w:pPr>
        <w:pStyle w:val="Corpodetexto"/>
        <w:ind w:left="1069"/>
      </w:pPr>
    </w:p>
    <w:p w14:paraId="061B1C77" w14:textId="1E412BE0" w:rsidR="009C755B" w:rsidRPr="00C74BEB" w:rsidRDefault="009C755B" w:rsidP="009C755B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Hora invalida de inicio</w:t>
      </w:r>
    </w:p>
    <w:p w14:paraId="591FC2B7" w14:textId="651FB7DF" w:rsidR="009C755B" w:rsidRDefault="009C755B" w:rsidP="009C755B">
      <w:pPr>
        <w:pStyle w:val="Corpodetexto"/>
      </w:pPr>
      <w:r>
        <w:t xml:space="preserve">Se no </w:t>
      </w:r>
      <w:r w:rsidR="00C30136">
        <w:t xml:space="preserve">passo 8 fluxo principal </w:t>
      </w:r>
      <w:r>
        <w:t>o sistema verifica que a hora de início do plantão já passou:</w:t>
      </w:r>
    </w:p>
    <w:p w14:paraId="327DDD3E" w14:textId="33129FD4" w:rsidR="009C755B" w:rsidRDefault="009C755B" w:rsidP="009C755B">
      <w:pPr>
        <w:pStyle w:val="Corpodetexto"/>
        <w:numPr>
          <w:ilvl w:val="0"/>
          <w:numId w:val="13"/>
        </w:numPr>
      </w:pPr>
      <w:r>
        <w:t>O sistema informa ao usuário que a hora de início do plantão igual ou deve ser posterior a data atual.</w:t>
      </w:r>
    </w:p>
    <w:p w14:paraId="219D698B" w14:textId="6EFAC4CB" w:rsidR="009C755B" w:rsidRDefault="009C755B" w:rsidP="009C755B">
      <w:pPr>
        <w:pStyle w:val="Corpodetexto"/>
        <w:numPr>
          <w:ilvl w:val="0"/>
          <w:numId w:val="13"/>
        </w:numPr>
      </w:pPr>
      <w:r>
        <w:t>O sistema limpa o campo hora de início do plantão e posiciona o cursor neste campo para preenchimento.</w:t>
      </w:r>
    </w:p>
    <w:p w14:paraId="255C9828" w14:textId="77777777" w:rsidR="009C755B" w:rsidRDefault="009C755B" w:rsidP="009C755B">
      <w:pPr>
        <w:pStyle w:val="Corpodetexto"/>
        <w:ind w:left="1069"/>
      </w:pPr>
    </w:p>
    <w:p w14:paraId="4956FD43" w14:textId="471391EA" w:rsidR="009C755B" w:rsidRPr="00C74BEB" w:rsidRDefault="009C755B" w:rsidP="009C755B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Hora invalida de </w:t>
      </w:r>
      <w:r w:rsidR="00C30136">
        <w:rPr>
          <w:b/>
          <w:bCs/>
          <w:i w:val="0"/>
          <w:iCs/>
        </w:rPr>
        <w:t>fim</w:t>
      </w:r>
    </w:p>
    <w:p w14:paraId="293EC46A" w14:textId="23752C1A" w:rsidR="009C755B" w:rsidRDefault="009C755B" w:rsidP="009C755B">
      <w:pPr>
        <w:pStyle w:val="Corpodetexto"/>
      </w:pPr>
      <w:r>
        <w:t xml:space="preserve">Se no </w:t>
      </w:r>
      <w:r w:rsidR="00C30136">
        <w:t xml:space="preserve">passo 8 fluxo principal e no 8 do fluxo alternativo FA2 </w:t>
      </w:r>
      <w:r>
        <w:t>o sistema verifica que a hora de fim do plantão já passou:</w:t>
      </w:r>
    </w:p>
    <w:p w14:paraId="6801DE83" w14:textId="7F70104E" w:rsidR="009C755B" w:rsidRDefault="009C755B" w:rsidP="009C755B">
      <w:pPr>
        <w:pStyle w:val="Corpodetexto"/>
        <w:numPr>
          <w:ilvl w:val="0"/>
          <w:numId w:val="14"/>
        </w:numPr>
      </w:pPr>
      <w:r>
        <w:t>O sistema informa ao usuário que a hora de fim do plantão igual ou deve ser posterior a data atual.</w:t>
      </w:r>
    </w:p>
    <w:p w14:paraId="2AC236C9" w14:textId="56AE1224" w:rsidR="009C755B" w:rsidRDefault="009C755B" w:rsidP="009C755B">
      <w:pPr>
        <w:pStyle w:val="Corpodetexto"/>
        <w:numPr>
          <w:ilvl w:val="0"/>
          <w:numId w:val="14"/>
        </w:numPr>
      </w:pPr>
      <w:r>
        <w:t>O sistema limpa o campo hora de início do fim e posiciona o cursor neste campo para preenchimento.</w:t>
      </w:r>
    </w:p>
    <w:p w14:paraId="2E93C11A" w14:textId="0120A5E8" w:rsidR="00E2525C" w:rsidRDefault="00E2525C" w:rsidP="009C755B">
      <w:pPr>
        <w:pStyle w:val="Corpodetexto"/>
        <w:tabs>
          <w:tab w:val="left" w:pos="709"/>
        </w:tabs>
        <w:ind w:left="0"/>
      </w:pPr>
    </w:p>
    <w:p w14:paraId="7E7EBAFB" w14:textId="77777777" w:rsidR="00E2525C" w:rsidRPr="008926E0" w:rsidRDefault="00E2525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9" w:name="_Toc69236613"/>
      <w:r w:rsidRPr="008926E0">
        <w:t>Fluxos de Exceção</w:t>
      </w:r>
      <w:bookmarkEnd w:id="9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70545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70545">
      <w:pPr>
        <w:pStyle w:val="PargrafodaLista"/>
        <w:widowControl w:val="0"/>
        <w:numPr>
          <w:ilvl w:val="0"/>
          <w:numId w:val="7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10" w:name="_Toc69236614"/>
      <w:r w:rsidRPr="008926E0">
        <w:rPr>
          <w:szCs w:val="28"/>
        </w:rPr>
        <w:t>Pós- condições</w:t>
      </w:r>
      <w:bookmarkEnd w:id="10"/>
    </w:p>
    <w:p w14:paraId="5EB17B3A" w14:textId="267690F8" w:rsidR="00410646" w:rsidRPr="0065395C" w:rsidRDefault="0065395C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</w:t>
      </w:r>
      <w:r w:rsidR="009C755B">
        <w:t>Plantão</w:t>
      </w:r>
      <w:r w:rsidRPr="0065395C">
        <w:t xml:space="preserve"> </w:t>
      </w:r>
      <w:r w:rsidR="00C30136">
        <w:t>alterado</w:t>
      </w:r>
      <w:r w:rsidR="00E2525C">
        <w:t xml:space="preserve"> 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1" w:name="_Toc133986070"/>
      <w:bookmarkStart w:id="12" w:name="_Toc142361009"/>
      <w:bookmarkStart w:id="13" w:name="_Toc69236615"/>
      <w:r w:rsidRPr="007D21B5">
        <w:t>Pontos de Inclusão</w:t>
      </w:r>
      <w:bookmarkEnd w:id="11"/>
      <w:bookmarkEnd w:id="12"/>
      <w:bookmarkEnd w:id="13"/>
    </w:p>
    <w:p w14:paraId="3DDAE23A" w14:textId="49A209FF" w:rsidR="00410646" w:rsidRDefault="00127355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 xml:space="preserve">Listar </w:t>
      </w:r>
      <w:r w:rsidR="009C755B">
        <w:t>Equipes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6C1A855E" w:rsidR="00410646" w:rsidRDefault="00410646" w:rsidP="00410646">
      <w:pPr>
        <w:pStyle w:val="Ttulo1"/>
        <w:spacing w:after="60"/>
      </w:pPr>
      <w:bookmarkStart w:id="14" w:name="_Toc133986071"/>
      <w:bookmarkStart w:id="15" w:name="_Toc142361010"/>
      <w:bookmarkStart w:id="16" w:name="_Toc69236616"/>
      <w:r w:rsidRPr="0065395C">
        <w:t>Pontos de Extensão</w:t>
      </w:r>
      <w:bookmarkEnd w:id="14"/>
      <w:bookmarkEnd w:id="15"/>
      <w:bookmarkEnd w:id="16"/>
    </w:p>
    <w:p w14:paraId="6C3AF1E8" w14:textId="5ED2CC8D" w:rsidR="00F45BEF" w:rsidRDefault="009C755B" w:rsidP="00F45BEF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</w:t>
      </w:r>
      <w:r w:rsidR="00F45BEF">
        <w:t xml:space="preserve"> </w:t>
      </w:r>
      <w:r>
        <w:t>Plantões</w:t>
      </w:r>
    </w:p>
    <w:p w14:paraId="57FE30D6" w14:textId="4A34DCA3" w:rsidR="007E4C25" w:rsidRDefault="007E4C25" w:rsidP="00F45BEF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Visualizar plantões</w:t>
      </w:r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7" w:name="_Toc143333561"/>
      <w:bookmarkStart w:id="18" w:name="_Toc143333733"/>
      <w:bookmarkStart w:id="19" w:name="_Toc143662682"/>
      <w:bookmarkStart w:id="20" w:name="_Toc144865194"/>
      <w:bookmarkStart w:id="21" w:name="_Toc69236617"/>
      <w:r w:rsidRPr="00A32590">
        <w:rPr>
          <w:szCs w:val="28"/>
        </w:rPr>
        <w:t>Aprovação</w:t>
      </w:r>
      <w:bookmarkEnd w:id="17"/>
      <w:bookmarkEnd w:id="18"/>
      <w:bookmarkEnd w:id="19"/>
      <w:bookmarkEnd w:id="20"/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8F16B" w14:textId="77777777" w:rsidR="00AB710B" w:rsidRDefault="00AB710B">
      <w:r>
        <w:separator/>
      </w:r>
    </w:p>
  </w:endnote>
  <w:endnote w:type="continuationSeparator" w:id="0">
    <w:p w14:paraId="1CBF16F3" w14:textId="77777777" w:rsidR="00AB710B" w:rsidRDefault="00AB7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59114" w14:textId="77777777" w:rsidR="00AB710B" w:rsidRDefault="00AB710B">
      <w:r>
        <w:separator/>
      </w:r>
    </w:p>
  </w:footnote>
  <w:footnote w:type="continuationSeparator" w:id="0">
    <w:p w14:paraId="299B696A" w14:textId="77777777" w:rsidR="00AB710B" w:rsidRDefault="00AB71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06E69FB3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276980">
            <w:rPr>
              <w:color w:val="0000FF"/>
            </w:rPr>
            <w:t>Editar Plantões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5E912216" w:rsidR="004C6119" w:rsidRDefault="00276980" w:rsidP="00F81206">
          <w:pPr>
            <w:pStyle w:val="Cabealho"/>
            <w:jc w:val="center"/>
          </w:pPr>
          <w:r>
            <w:rPr>
              <w:color w:val="0000FF"/>
            </w:rPr>
            <w:t>30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88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F24B6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E2542"/>
    <w:multiLevelType w:val="hybridMultilevel"/>
    <w:tmpl w:val="5DBE955A"/>
    <w:lvl w:ilvl="0" w:tplc="3CD4178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14CE2"/>
    <w:multiLevelType w:val="hybridMultilevel"/>
    <w:tmpl w:val="5DBE955A"/>
    <w:lvl w:ilvl="0" w:tplc="3CD4178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B079E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43A19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D4F73D9"/>
    <w:multiLevelType w:val="hybridMultilevel"/>
    <w:tmpl w:val="42EEF5B0"/>
    <w:lvl w:ilvl="0" w:tplc="CA4ECFBA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D3CF4"/>
    <w:multiLevelType w:val="hybridMultilevel"/>
    <w:tmpl w:val="2EA25760"/>
    <w:lvl w:ilvl="0" w:tplc="7ED09A3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D1D91"/>
    <w:multiLevelType w:val="hybridMultilevel"/>
    <w:tmpl w:val="D8000A74"/>
    <w:lvl w:ilvl="0" w:tplc="6C961B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B1664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5"/>
  </w:num>
  <w:num w:numId="3">
    <w:abstractNumId w:val="9"/>
  </w:num>
  <w:num w:numId="4">
    <w:abstractNumId w:val="11"/>
  </w:num>
  <w:num w:numId="5">
    <w:abstractNumId w:val="12"/>
  </w:num>
  <w:num w:numId="6">
    <w:abstractNumId w:val="10"/>
  </w:num>
  <w:num w:numId="7">
    <w:abstractNumId w:val="6"/>
  </w:num>
  <w:num w:numId="8">
    <w:abstractNumId w:val="8"/>
  </w:num>
  <w:num w:numId="9">
    <w:abstractNumId w:val="1"/>
  </w:num>
  <w:num w:numId="10">
    <w:abstractNumId w:val="15"/>
  </w:num>
  <w:num w:numId="11">
    <w:abstractNumId w:val="4"/>
  </w:num>
  <w:num w:numId="12">
    <w:abstractNumId w:val="0"/>
  </w:num>
  <w:num w:numId="13">
    <w:abstractNumId w:val="16"/>
  </w:num>
  <w:num w:numId="14">
    <w:abstractNumId w:val="7"/>
  </w:num>
  <w:num w:numId="15">
    <w:abstractNumId w:val="3"/>
  </w:num>
  <w:num w:numId="16">
    <w:abstractNumId w:val="2"/>
  </w:num>
  <w:num w:numId="17">
    <w:abstractNumId w:val="14"/>
  </w:num>
  <w:num w:numId="18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96CC4"/>
    <w:rsid w:val="0009751C"/>
    <w:rsid w:val="000B0D2D"/>
    <w:rsid w:val="000C6A95"/>
    <w:rsid w:val="000D60FA"/>
    <w:rsid w:val="00103775"/>
    <w:rsid w:val="00127355"/>
    <w:rsid w:val="00130C97"/>
    <w:rsid w:val="00190907"/>
    <w:rsid w:val="001B4894"/>
    <w:rsid w:val="001C1998"/>
    <w:rsid w:val="001C7F06"/>
    <w:rsid w:val="001D6BDE"/>
    <w:rsid w:val="001F0899"/>
    <w:rsid w:val="001F6EC1"/>
    <w:rsid w:val="00244A2F"/>
    <w:rsid w:val="00252E50"/>
    <w:rsid w:val="00270545"/>
    <w:rsid w:val="00276980"/>
    <w:rsid w:val="00281BEF"/>
    <w:rsid w:val="002E02BD"/>
    <w:rsid w:val="002F33BD"/>
    <w:rsid w:val="00302BA8"/>
    <w:rsid w:val="00311550"/>
    <w:rsid w:val="00333717"/>
    <w:rsid w:val="00344196"/>
    <w:rsid w:val="0038672B"/>
    <w:rsid w:val="003A5D75"/>
    <w:rsid w:val="003B56EE"/>
    <w:rsid w:val="003D66E3"/>
    <w:rsid w:val="00405718"/>
    <w:rsid w:val="00410646"/>
    <w:rsid w:val="004360E0"/>
    <w:rsid w:val="0044626E"/>
    <w:rsid w:val="0048628D"/>
    <w:rsid w:val="004C5005"/>
    <w:rsid w:val="004C6119"/>
    <w:rsid w:val="005352C3"/>
    <w:rsid w:val="00572214"/>
    <w:rsid w:val="00580E4F"/>
    <w:rsid w:val="005926BD"/>
    <w:rsid w:val="0065395C"/>
    <w:rsid w:val="00686BAA"/>
    <w:rsid w:val="006A436F"/>
    <w:rsid w:val="006B527B"/>
    <w:rsid w:val="006F094B"/>
    <w:rsid w:val="00743EAF"/>
    <w:rsid w:val="007574AB"/>
    <w:rsid w:val="00766AB1"/>
    <w:rsid w:val="00770EAD"/>
    <w:rsid w:val="007730D6"/>
    <w:rsid w:val="00773D0C"/>
    <w:rsid w:val="00775E2E"/>
    <w:rsid w:val="00792024"/>
    <w:rsid w:val="007929F8"/>
    <w:rsid w:val="007B2825"/>
    <w:rsid w:val="007E4C25"/>
    <w:rsid w:val="007F6444"/>
    <w:rsid w:val="008057AB"/>
    <w:rsid w:val="00860B9B"/>
    <w:rsid w:val="00872F7C"/>
    <w:rsid w:val="008819E3"/>
    <w:rsid w:val="00891611"/>
    <w:rsid w:val="00891FF2"/>
    <w:rsid w:val="008926E0"/>
    <w:rsid w:val="008C3937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6391A"/>
    <w:rsid w:val="009B100B"/>
    <w:rsid w:val="009C755B"/>
    <w:rsid w:val="00A1396A"/>
    <w:rsid w:val="00A32590"/>
    <w:rsid w:val="00A35610"/>
    <w:rsid w:val="00A54C36"/>
    <w:rsid w:val="00A85E73"/>
    <w:rsid w:val="00AA1A30"/>
    <w:rsid w:val="00AB710B"/>
    <w:rsid w:val="00AC269C"/>
    <w:rsid w:val="00AC6944"/>
    <w:rsid w:val="00AD3231"/>
    <w:rsid w:val="00AF2682"/>
    <w:rsid w:val="00B533B7"/>
    <w:rsid w:val="00B54EC4"/>
    <w:rsid w:val="00B62631"/>
    <w:rsid w:val="00B961E8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30136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E4AB3"/>
    <w:rsid w:val="00D2217A"/>
    <w:rsid w:val="00D4142F"/>
    <w:rsid w:val="00D51D2B"/>
    <w:rsid w:val="00D56CC4"/>
    <w:rsid w:val="00DA1B6B"/>
    <w:rsid w:val="00DD2D97"/>
    <w:rsid w:val="00DF0E92"/>
    <w:rsid w:val="00E2525C"/>
    <w:rsid w:val="00E36FDE"/>
    <w:rsid w:val="00E40EE0"/>
    <w:rsid w:val="00E46E14"/>
    <w:rsid w:val="00EA1492"/>
    <w:rsid w:val="00EB3070"/>
    <w:rsid w:val="00F21578"/>
    <w:rsid w:val="00F21997"/>
    <w:rsid w:val="00F22A94"/>
    <w:rsid w:val="00F36E35"/>
    <w:rsid w:val="00F45BEF"/>
    <w:rsid w:val="00F616A3"/>
    <w:rsid w:val="00F70D28"/>
    <w:rsid w:val="00F76524"/>
    <w:rsid w:val="00F81206"/>
    <w:rsid w:val="00FA1CF2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9</TotalTime>
  <Pages>1</Pages>
  <Words>893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5709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7</cp:revision>
  <cp:lastPrinted>2007-06-13T20:22:00Z</cp:lastPrinted>
  <dcterms:created xsi:type="dcterms:W3CDTF">2021-05-10T23:28:00Z</dcterms:created>
  <dcterms:modified xsi:type="dcterms:W3CDTF">2021-05-16T18:17:00Z</dcterms:modified>
</cp:coreProperties>
</file>