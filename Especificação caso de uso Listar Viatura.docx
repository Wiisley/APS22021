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69202" w14:textId="77777777" w:rsidR="00935470" w:rsidRDefault="00935470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935470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</w:t>
      </w:r>
      <w:r w:rsid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1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: Este documento é uma template. O texto contido dentro desta marcação “&lt; &gt;” é a instrução de elaboração do documento. A instrução, assim como as marcações deverão ser lidas e deletadas à medida que o documento for elaborado. Todas deverão ser deletadas, inclusive 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nota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.&gt;</w:t>
      </w:r>
    </w:p>
    <w:p w14:paraId="2E1C1897" w14:textId="77777777" w:rsidR="00F70D28" w:rsidRPr="00F70D28" w:rsidRDefault="00F70D28" w:rsidP="00F70D2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Nota2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: </w:t>
      </w:r>
      <w:r w:rsidRP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Para que a numeração seja mantida, consistente com o padrão, os títulos das seções e subseções devem continuar aparecendo no documento, indicando-se “Não se aplica.” no respectivo corpo quando não houver informações a serem colocadas.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&gt;</w:t>
      </w:r>
    </w:p>
    <w:p w14:paraId="06E825BD" w14:textId="77777777" w:rsidR="00F70D28" w:rsidRPr="00935470" w:rsidRDefault="00F70D28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p w14:paraId="12FC75B7" w14:textId="77777777" w:rsidR="000D60FA" w:rsidRDefault="000D60FA" w:rsidP="003B56EE">
      <w:pPr>
        <w:pStyle w:val="Ttulo"/>
        <w:spacing w:before="240" w:line="240" w:lineRule="atLeast"/>
      </w:pPr>
    </w:p>
    <w:p w14:paraId="7A3CADD7" w14:textId="77777777" w:rsidR="000D60FA" w:rsidRDefault="000D60FA" w:rsidP="00FA1CF2">
      <w:pPr>
        <w:pStyle w:val="Ttulo"/>
        <w:spacing w:before="240" w:line="240" w:lineRule="atLeast"/>
      </w:pPr>
    </w:p>
    <w:p w14:paraId="04E61270" w14:textId="77777777" w:rsidR="003B56EE" w:rsidRPr="003B56EE" w:rsidRDefault="003B56EE" w:rsidP="003B56EE">
      <w:pPr>
        <w:pStyle w:val="Ttulo"/>
        <w:spacing w:before="240" w:line="240" w:lineRule="atLeast"/>
      </w:pPr>
    </w:p>
    <w:p w14:paraId="095DF396" w14:textId="77777777" w:rsidR="000D60FA" w:rsidRDefault="000D60FA" w:rsidP="00FA1CF2">
      <w:pPr>
        <w:pStyle w:val="Ttulo"/>
        <w:spacing w:before="240" w:line="240" w:lineRule="atLeast"/>
      </w:pPr>
    </w:p>
    <w:p w14:paraId="74566B00" w14:textId="77777777" w:rsidR="000D60FA" w:rsidRDefault="000D60FA" w:rsidP="00FA1CF2">
      <w:pPr>
        <w:pStyle w:val="Ttulo"/>
        <w:spacing w:before="240" w:line="240" w:lineRule="atLeast"/>
      </w:pPr>
    </w:p>
    <w:p w14:paraId="3253D0F8" w14:textId="77777777" w:rsidR="000D60FA" w:rsidRDefault="000D60FA" w:rsidP="00FA1CF2">
      <w:pPr>
        <w:pStyle w:val="Ttulo"/>
        <w:spacing w:before="240" w:line="240" w:lineRule="atLeast"/>
      </w:pPr>
    </w:p>
    <w:p w14:paraId="54847835" w14:textId="77777777" w:rsidR="000C6A95" w:rsidRDefault="000C6A95" w:rsidP="00FA1CF2">
      <w:pPr>
        <w:pStyle w:val="Ttulo"/>
        <w:spacing w:before="240" w:line="240" w:lineRule="atLeast"/>
      </w:pPr>
      <w:r>
        <w:t>Especificação de Caso de Uso</w:t>
      </w:r>
    </w:p>
    <w:p w14:paraId="79047958" w14:textId="03E8030A" w:rsidR="004C6119" w:rsidRPr="009331D0" w:rsidRDefault="004C6119" w:rsidP="00FA1CF2">
      <w:pPr>
        <w:pStyle w:val="Ttulo"/>
        <w:spacing w:before="240" w:line="240" w:lineRule="atLeast"/>
      </w:pPr>
      <w:r w:rsidRPr="009331D0">
        <w:t xml:space="preserve">Projeto: </w:t>
      </w:r>
      <w:r w:rsidR="009331D0" w:rsidRPr="009331D0">
        <w:t>E-Ocorrência</w:t>
      </w:r>
    </w:p>
    <w:p w14:paraId="3BB01AFB" w14:textId="536D9670" w:rsidR="004C6119" w:rsidRPr="009331D0" w:rsidRDefault="000C6A95" w:rsidP="00FA1CF2">
      <w:pPr>
        <w:pStyle w:val="Ttulo"/>
        <w:spacing w:before="240" w:line="240" w:lineRule="atLeast"/>
      </w:pPr>
      <w:r w:rsidRPr="009331D0">
        <w:t xml:space="preserve">Funcionalidade: </w:t>
      </w:r>
      <w:r w:rsidR="009331D0" w:rsidRPr="009331D0">
        <w:t>Funções do Sistema</w:t>
      </w:r>
    </w:p>
    <w:p w14:paraId="6E07EC51" w14:textId="13F70E76" w:rsidR="000C6A95" w:rsidRPr="009331D0" w:rsidRDefault="000C6A95" w:rsidP="000C6A95">
      <w:pPr>
        <w:pStyle w:val="Ttulo"/>
        <w:spacing w:before="240" w:line="240" w:lineRule="atLeast"/>
      </w:pPr>
      <w:r w:rsidRPr="009331D0">
        <w:t xml:space="preserve">Caso de Uso: </w:t>
      </w:r>
      <w:r w:rsidR="001A790B">
        <w:t>Listar</w:t>
      </w:r>
      <w:r w:rsidR="002E02BD">
        <w:t xml:space="preserve"> </w:t>
      </w:r>
      <w:r w:rsidR="001A790B">
        <w:t>Viatura</w:t>
      </w:r>
    </w:p>
    <w:p w14:paraId="4101D729" w14:textId="77777777" w:rsidR="004C6119" w:rsidRPr="009331D0" w:rsidRDefault="004C6119" w:rsidP="00FA1CF2">
      <w:pPr>
        <w:pStyle w:val="Ttulo"/>
        <w:spacing w:before="240" w:line="240" w:lineRule="atLeast"/>
      </w:pPr>
      <w:r w:rsidRPr="009331D0">
        <w:t>Versão</w:t>
      </w:r>
      <w:r w:rsidR="00FE72D2" w:rsidRPr="009331D0">
        <w:t xml:space="preserve"> do Documento</w:t>
      </w:r>
      <w:r w:rsidRPr="009331D0">
        <w:t xml:space="preserve"> &lt;1.0&gt;</w:t>
      </w:r>
    </w:p>
    <w:p w14:paraId="7EA823EC" w14:textId="77777777" w:rsidR="004C6119" w:rsidRDefault="004C6119" w:rsidP="00FA1CF2">
      <w:pPr>
        <w:spacing w:before="240" w:after="120" w:line="240" w:lineRule="atLeast"/>
      </w:pPr>
    </w:p>
    <w:p w14:paraId="13770162" w14:textId="77777777" w:rsidR="004C6119" w:rsidRDefault="004C6119">
      <w:pPr>
        <w:sectPr w:rsidR="004C6119" w:rsidSect="00AA1A30">
          <w:headerReference w:type="default" r:id="rId7"/>
          <w:pgSz w:w="11907" w:h="16840" w:code="9"/>
          <w:pgMar w:top="1701" w:right="1418" w:bottom="1418" w:left="1701" w:header="1134" w:footer="567" w:gutter="0"/>
          <w:cols w:space="708"/>
          <w:docGrid w:linePitch="360"/>
        </w:sectPr>
      </w:pPr>
    </w:p>
    <w:p w14:paraId="577CCEC3" w14:textId="77777777" w:rsidR="00BD2254" w:rsidRDefault="00BD2254" w:rsidP="003B56EE">
      <w:pPr>
        <w:pStyle w:val="Ttulo"/>
        <w:jc w:val="center"/>
      </w:pPr>
      <w:r>
        <w:lastRenderedPageBreak/>
        <w:t>Histórico de Revisão</w:t>
      </w:r>
    </w:p>
    <w:p w14:paraId="6A14F796" w14:textId="77777777" w:rsidR="00BD2254" w:rsidRPr="00BD2254" w:rsidRDefault="00BD2254" w:rsidP="00BD2254">
      <w:pPr>
        <w:pStyle w:val="Corpodetexto"/>
      </w:pPr>
    </w:p>
    <w:p w14:paraId="416B3326" w14:textId="77777777" w:rsidR="00BD2254" w:rsidRPr="00935470" w:rsidRDefault="00BD2254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&lt;As atualizaç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ões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do d</w:t>
      </w:r>
      <w:r w:rsidR="00770EAD">
        <w:rPr>
          <w:rFonts w:ascii="Arial" w:hAnsi="Arial" w:cs="Arial"/>
          <w:noProof/>
          <w:color w:val="0000FF"/>
          <w:sz w:val="20"/>
          <w:szCs w:val="20"/>
          <w:lang w:eastAsia="ar-SA"/>
        </w:rPr>
        <w:t>ocumento devem ser reportadas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, neste histórico.&gt;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0"/>
        <w:gridCol w:w="4900"/>
        <w:gridCol w:w="2288"/>
      </w:tblGrid>
      <w:tr w:rsidR="00BD2254" w:rsidRPr="00BD2254" w14:paraId="0959287A" w14:textId="77777777" w:rsidTr="000C6A95">
        <w:trPr>
          <w:cantSplit/>
          <w:tblHeader/>
        </w:trPr>
        <w:tc>
          <w:tcPr>
            <w:tcW w:w="906" w:type="pct"/>
            <w:shd w:val="clear" w:color="auto" w:fill="F2F2F2"/>
          </w:tcPr>
          <w:p w14:paraId="489603BC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2791" w:type="pct"/>
            <w:shd w:val="clear" w:color="auto" w:fill="F2F2F2"/>
          </w:tcPr>
          <w:p w14:paraId="3E1A0F59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04" w:type="pct"/>
            <w:shd w:val="clear" w:color="auto" w:fill="F2F2F2"/>
          </w:tcPr>
          <w:p w14:paraId="08CBB130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</w:tr>
      <w:tr w:rsidR="00BD2254" w:rsidRPr="00BD2254" w14:paraId="0451343F" w14:textId="77777777" w:rsidTr="00BD2254">
        <w:tc>
          <w:tcPr>
            <w:tcW w:w="906" w:type="pct"/>
          </w:tcPr>
          <w:p w14:paraId="3C727FFA" w14:textId="761375FA" w:rsidR="00BD2254" w:rsidRPr="00935470" w:rsidRDefault="00CE4AB3" w:rsidP="00BD2254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2791" w:type="pct"/>
          </w:tcPr>
          <w:p w14:paraId="0FA46161" w14:textId="571F56A6" w:rsidR="00BD2254" w:rsidRPr="00935470" w:rsidRDefault="00CE4AB3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1304" w:type="pct"/>
          </w:tcPr>
          <w:p w14:paraId="30388BA0" w14:textId="49D3E310" w:rsidR="009331D0" w:rsidRPr="00935470" w:rsidRDefault="00CE4AB3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</w:tr>
    </w:tbl>
    <w:p w14:paraId="3A4E146D" w14:textId="77777777" w:rsidR="00BD2254" w:rsidRPr="00BD2254" w:rsidRDefault="00BD2254" w:rsidP="00BD2254">
      <w:pPr>
        <w:pStyle w:val="Corpodetexto"/>
      </w:pPr>
    </w:p>
    <w:p w14:paraId="607274A2" w14:textId="77777777" w:rsidR="004C6119" w:rsidRPr="00BD2254" w:rsidRDefault="00BD2254" w:rsidP="00BD2254">
      <w:pPr>
        <w:pStyle w:val="Corpodetexto"/>
        <w:jc w:val="center"/>
        <w:rPr>
          <w:b/>
          <w:sz w:val="32"/>
          <w:szCs w:val="32"/>
        </w:rPr>
      </w:pPr>
      <w:r>
        <w:br w:type="page"/>
      </w:r>
      <w:r w:rsidR="004C6119" w:rsidRPr="00BD2254">
        <w:rPr>
          <w:b/>
          <w:sz w:val="32"/>
          <w:szCs w:val="32"/>
        </w:rPr>
        <w:lastRenderedPageBreak/>
        <w:t>Índice</w:t>
      </w:r>
    </w:p>
    <w:p w14:paraId="283286C3" w14:textId="7C9A9481" w:rsidR="001F0899" w:rsidRDefault="00C0196F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 w:rsidR="004C6119">
        <w:instrText xml:space="preserve"> TOC \o "1-2" \h \z \t "Título 3;3" </w:instrText>
      </w:r>
      <w:r>
        <w:fldChar w:fldCharType="separate"/>
      </w:r>
      <w:hyperlink w:anchor="_Toc69236607" w:history="1">
        <w:r w:rsidR="001F0899" w:rsidRPr="00B743F7">
          <w:rPr>
            <w:rStyle w:val="Hyperlink"/>
          </w:rPr>
          <w:t>1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Introdução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_Toc69236607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35689FF0" w14:textId="1C7F0DAE" w:rsidR="001F0899" w:rsidRDefault="00F374FB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08" w:history="1">
        <w:r w:rsidR="001F0899" w:rsidRPr="00B743F7">
          <w:rPr>
            <w:rStyle w:val="Hyperlink"/>
          </w:rPr>
          <w:t>2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Atores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_Toc69236608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9CC7D67" w14:textId="2D006F51" w:rsidR="001F0899" w:rsidRDefault="00F374FB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09" w:history="1">
        <w:r w:rsidR="001F0899" w:rsidRPr="00B743F7">
          <w:rPr>
            <w:rStyle w:val="Hyperlink"/>
          </w:rPr>
          <w:t>3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Pré- condições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_Toc69236609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4F38946" w14:textId="28830917" w:rsidR="001F0899" w:rsidRDefault="00F374FB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0" w:history="1">
        <w:r w:rsidR="001F0899" w:rsidRPr="00B743F7">
          <w:rPr>
            <w:rStyle w:val="Hyperlink"/>
          </w:rPr>
          <w:t>4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Fluxos do Caso de Uso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_Toc69236610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DE60665" w14:textId="76123588" w:rsidR="001F0899" w:rsidRDefault="00F374FB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1" w:history="1">
        <w:r w:rsidR="001F0899" w:rsidRPr="00B743F7">
          <w:rPr>
            <w:rStyle w:val="Hyperlink"/>
            <w:noProof/>
          </w:rPr>
          <w:t>4.1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 Principal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_Toc69236611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4</w:t>
        </w:r>
        <w:r w:rsidR="001F0899">
          <w:rPr>
            <w:noProof/>
            <w:webHidden/>
          </w:rPr>
          <w:fldChar w:fldCharType="end"/>
        </w:r>
      </w:hyperlink>
    </w:p>
    <w:p w14:paraId="4C8FFA80" w14:textId="5C715B4B" w:rsidR="001F0899" w:rsidRDefault="00F374FB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2" w:history="1">
        <w:r w:rsidR="001F0899" w:rsidRPr="00B743F7">
          <w:rPr>
            <w:rStyle w:val="Hyperlink"/>
            <w:noProof/>
          </w:rPr>
          <w:t>4.2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Fluxos Alternativos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_Toc69236612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4</w:t>
        </w:r>
        <w:r w:rsidR="001F0899">
          <w:rPr>
            <w:noProof/>
            <w:webHidden/>
          </w:rPr>
          <w:fldChar w:fldCharType="end"/>
        </w:r>
      </w:hyperlink>
    </w:p>
    <w:p w14:paraId="4A89E7FA" w14:textId="19009AE3" w:rsidR="001F0899" w:rsidRDefault="00F374FB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3" w:history="1">
        <w:r w:rsidR="001F0899" w:rsidRPr="00B743F7">
          <w:rPr>
            <w:rStyle w:val="Hyperlink"/>
            <w:noProof/>
          </w:rPr>
          <w:t>4.3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Fluxos de Exceção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_Toc69236613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5</w:t>
        </w:r>
        <w:r w:rsidR="001F0899">
          <w:rPr>
            <w:noProof/>
            <w:webHidden/>
          </w:rPr>
          <w:fldChar w:fldCharType="end"/>
        </w:r>
      </w:hyperlink>
    </w:p>
    <w:p w14:paraId="279535BE" w14:textId="2F8E2993" w:rsidR="001F0899" w:rsidRDefault="00F374FB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4" w:history="1">
        <w:r w:rsidR="001F0899" w:rsidRPr="00B743F7">
          <w:rPr>
            <w:rStyle w:val="Hyperlink"/>
          </w:rPr>
          <w:t>5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Pós- condições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_Toc69236614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223B7E49" w14:textId="5FF41D81" w:rsidR="001F0899" w:rsidRDefault="00F374FB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5" w:history="1">
        <w:r w:rsidR="001F0899" w:rsidRPr="00B743F7">
          <w:rPr>
            <w:rStyle w:val="Hyperlink"/>
          </w:rPr>
          <w:t>6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Pontos de Inclusão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_Toc69236615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5F687C34" w14:textId="1A142B54" w:rsidR="001F0899" w:rsidRDefault="00F374FB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6" w:history="1">
        <w:r w:rsidR="001F0899" w:rsidRPr="00B743F7">
          <w:rPr>
            <w:rStyle w:val="Hyperlink"/>
          </w:rPr>
          <w:t>7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Pontos de Extensão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_Toc69236616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4671ADE2" w14:textId="2AA04EDF" w:rsidR="001F0899" w:rsidRDefault="00F374FB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7" w:history="1">
        <w:r w:rsidR="001F0899" w:rsidRPr="00B743F7">
          <w:rPr>
            <w:rStyle w:val="Hyperlink"/>
          </w:rPr>
          <w:t>8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Aprovação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_Toc69236617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6</w:t>
        </w:r>
        <w:r w:rsidR="001F0899">
          <w:rPr>
            <w:webHidden/>
          </w:rPr>
          <w:fldChar w:fldCharType="end"/>
        </w:r>
      </w:hyperlink>
    </w:p>
    <w:p w14:paraId="5237968E" w14:textId="12288C86" w:rsidR="004C6119" w:rsidRDefault="00C0196F" w:rsidP="00252E50">
      <w:pPr>
        <w:tabs>
          <w:tab w:val="right" w:leader="dot" w:pos="8789"/>
        </w:tabs>
      </w:pPr>
      <w:r>
        <w:rPr>
          <w:rFonts w:ascii="Arial" w:hAnsi="Arial"/>
          <w:noProof/>
          <w:sz w:val="20"/>
        </w:rPr>
        <w:fldChar w:fldCharType="end"/>
      </w:r>
    </w:p>
    <w:p w14:paraId="399798D5" w14:textId="77777777" w:rsidR="00A1396A" w:rsidRDefault="004C6119" w:rsidP="00A1396A">
      <w:pPr>
        <w:pStyle w:val="Ttulo"/>
        <w:jc w:val="center"/>
      </w:pPr>
      <w:r>
        <w:br w:type="page"/>
      </w:r>
      <w:r w:rsidR="000C6A95">
        <w:lastRenderedPageBreak/>
        <w:t>Especificação de Caso de Uso</w:t>
      </w:r>
    </w:p>
    <w:p w14:paraId="07CEF5A7" w14:textId="4C63ED3A" w:rsidR="000C6A95" w:rsidRPr="00CE4AB3" w:rsidRDefault="00BE0992" w:rsidP="000C6A95">
      <w:pPr>
        <w:pStyle w:val="Ttulo"/>
        <w:jc w:val="center"/>
      </w:pPr>
      <w:r>
        <w:t xml:space="preserve">Listar </w:t>
      </w:r>
      <w:r w:rsidR="001A790B">
        <w:t>Viatura</w:t>
      </w:r>
    </w:p>
    <w:p w14:paraId="29B2CC14" w14:textId="77777777" w:rsidR="000C6A95" w:rsidRPr="00CE4AB3" w:rsidRDefault="000C6A95" w:rsidP="000C6A95">
      <w:pPr>
        <w:pStyle w:val="Corpodetexto"/>
      </w:pPr>
    </w:p>
    <w:p w14:paraId="4B4BEEE3" w14:textId="77777777" w:rsidR="004C6119" w:rsidRPr="00AC6944" w:rsidRDefault="004C6119" w:rsidP="00AC6944">
      <w:pPr>
        <w:pStyle w:val="Ttulo1"/>
        <w:rPr>
          <w:szCs w:val="28"/>
        </w:rPr>
      </w:pPr>
      <w:bookmarkStart w:id="0" w:name="_Toc69236607"/>
      <w:r w:rsidRPr="00AC6944">
        <w:rPr>
          <w:szCs w:val="28"/>
        </w:rPr>
        <w:t>Introdução</w:t>
      </w:r>
      <w:bookmarkEnd w:id="0"/>
    </w:p>
    <w:p w14:paraId="3B184937" w14:textId="026FF6D1" w:rsidR="00A32590" w:rsidRPr="00C74BEB" w:rsidRDefault="002E02BD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Esse caso de uso se inicia quando o usuário do sist</w:t>
      </w:r>
      <w:r w:rsidR="00BE0992">
        <w:rPr>
          <w:rFonts w:ascii="Arial" w:hAnsi="Arial" w:cs="Arial"/>
          <w:noProof/>
          <w:sz w:val="20"/>
          <w:szCs w:val="20"/>
          <w:lang w:eastAsia="ar-SA"/>
        </w:rPr>
        <w:t>ema deseja visualizar algum</w:t>
      </w:r>
      <w:r w:rsidR="001A790B">
        <w:rPr>
          <w:rFonts w:ascii="Arial" w:hAnsi="Arial" w:cs="Arial"/>
          <w:noProof/>
          <w:sz w:val="20"/>
          <w:szCs w:val="20"/>
          <w:lang w:eastAsia="ar-SA"/>
        </w:rPr>
        <w:t>a</w:t>
      </w:r>
      <w:r w:rsidR="00BE0992">
        <w:rPr>
          <w:rFonts w:ascii="Arial" w:hAnsi="Arial" w:cs="Arial"/>
          <w:noProof/>
          <w:sz w:val="20"/>
          <w:szCs w:val="20"/>
          <w:lang w:eastAsia="ar-SA"/>
        </w:rPr>
        <w:t xml:space="preserve"> </w:t>
      </w:r>
      <w:r w:rsidR="001A790B">
        <w:rPr>
          <w:rFonts w:ascii="Arial" w:hAnsi="Arial" w:cs="Arial"/>
          <w:noProof/>
          <w:sz w:val="20"/>
          <w:szCs w:val="20"/>
          <w:lang w:eastAsia="ar-SA"/>
        </w:rPr>
        <w:t>viatura</w:t>
      </w:r>
      <w:r w:rsidR="00BE0992">
        <w:rPr>
          <w:rFonts w:ascii="Arial" w:hAnsi="Arial" w:cs="Arial"/>
          <w:noProof/>
          <w:sz w:val="20"/>
          <w:szCs w:val="20"/>
          <w:lang w:eastAsia="ar-SA"/>
        </w:rPr>
        <w:t xml:space="preserve">, cadastrar, editar ou remover </w:t>
      </w:r>
      <w:r w:rsidR="001A790B">
        <w:rPr>
          <w:rFonts w:ascii="Arial" w:hAnsi="Arial" w:cs="Arial"/>
          <w:noProof/>
          <w:sz w:val="20"/>
          <w:szCs w:val="20"/>
          <w:lang w:eastAsia="ar-SA"/>
        </w:rPr>
        <w:t>a</w:t>
      </w:r>
      <w:r w:rsidR="00BE0992">
        <w:rPr>
          <w:rFonts w:ascii="Arial" w:hAnsi="Arial" w:cs="Arial"/>
          <w:noProof/>
          <w:sz w:val="20"/>
          <w:szCs w:val="20"/>
          <w:lang w:eastAsia="ar-SA"/>
        </w:rPr>
        <w:t xml:space="preserve"> mesm</w:t>
      </w:r>
      <w:r w:rsidR="001A790B">
        <w:rPr>
          <w:rFonts w:ascii="Arial" w:hAnsi="Arial" w:cs="Arial"/>
          <w:noProof/>
          <w:sz w:val="20"/>
          <w:szCs w:val="20"/>
          <w:lang w:eastAsia="ar-SA"/>
        </w:rPr>
        <w:t>a</w:t>
      </w:r>
      <w:r w:rsidR="00BE0992"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2DBD9926" w14:textId="77777777" w:rsidR="00103775" w:rsidRPr="00C74BEB" w:rsidRDefault="00103775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5DA91C4C" w14:textId="77777777" w:rsidR="004C6119" w:rsidRPr="00C74BEB" w:rsidRDefault="000C6A95" w:rsidP="00AC6944">
      <w:pPr>
        <w:pStyle w:val="Ttulo1"/>
        <w:rPr>
          <w:szCs w:val="28"/>
        </w:rPr>
      </w:pPr>
      <w:bookmarkStart w:id="1" w:name="_Toc69236608"/>
      <w:r w:rsidRPr="00C74BEB">
        <w:rPr>
          <w:szCs w:val="28"/>
        </w:rPr>
        <w:t>Atores</w:t>
      </w:r>
      <w:bookmarkEnd w:id="1"/>
    </w:p>
    <w:p w14:paraId="54E001C4" w14:textId="021E7211" w:rsidR="000C6A95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Policial</w:t>
      </w:r>
    </w:p>
    <w:p w14:paraId="650AA30E" w14:textId="1FF858A2" w:rsidR="002E02BD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Delegado</w:t>
      </w:r>
    </w:p>
    <w:p w14:paraId="156CEFA2" w14:textId="5229BA88" w:rsidR="002E02BD" w:rsidRPr="00C74BEB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Escrivão</w:t>
      </w:r>
    </w:p>
    <w:p w14:paraId="30B09B10" w14:textId="77777777" w:rsidR="007F6444" w:rsidRPr="007F6444" w:rsidRDefault="007F6444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02398D02" w14:textId="57BCB790" w:rsidR="007F6444" w:rsidRDefault="007F6444" w:rsidP="007F6444">
      <w:pPr>
        <w:pStyle w:val="Ttulo1"/>
        <w:rPr>
          <w:szCs w:val="28"/>
        </w:rPr>
      </w:pPr>
      <w:bookmarkStart w:id="2" w:name="_Toc69236609"/>
      <w:r w:rsidRPr="007F6444">
        <w:rPr>
          <w:szCs w:val="28"/>
        </w:rPr>
        <w:t>Pré-condições</w:t>
      </w:r>
      <w:bookmarkEnd w:id="2"/>
    </w:p>
    <w:p w14:paraId="316BC1BB" w14:textId="095719E1" w:rsidR="009331D0" w:rsidRPr="00C74BEB" w:rsidRDefault="009331D0" w:rsidP="00074B00">
      <w:pPr>
        <w:pStyle w:val="PargrafodaLista"/>
        <w:widowControl w:val="0"/>
        <w:numPr>
          <w:ilvl w:val="0"/>
          <w:numId w:val="2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C74BEB">
        <w:rPr>
          <w:rFonts w:ascii="Arial" w:hAnsi="Arial" w:cs="Arial"/>
          <w:noProof/>
          <w:sz w:val="20"/>
          <w:szCs w:val="20"/>
          <w:lang w:eastAsia="ar-SA"/>
        </w:rPr>
        <w:t xml:space="preserve">O usuário deve estar </w:t>
      </w:r>
      <w:r w:rsidR="002E02BD">
        <w:rPr>
          <w:rFonts w:ascii="Arial" w:hAnsi="Arial" w:cs="Arial"/>
          <w:noProof/>
          <w:sz w:val="20"/>
          <w:szCs w:val="20"/>
          <w:lang w:eastAsia="ar-SA"/>
        </w:rPr>
        <w:t>logado</w:t>
      </w:r>
      <w:r w:rsidRPr="00C74BEB">
        <w:rPr>
          <w:rFonts w:ascii="Arial" w:hAnsi="Arial" w:cs="Arial"/>
          <w:noProof/>
          <w:sz w:val="20"/>
          <w:szCs w:val="20"/>
          <w:lang w:eastAsia="ar-SA"/>
        </w:rPr>
        <w:t xml:space="preserve"> no sistema</w:t>
      </w:r>
      <w:r w:rsidR="002E02BD"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5BB6EC37" w14:textId="11AE3884" w:rsidR="007F6444" w:rsidRPr="00C74BEB" w:rsidRDefault="009331D0" w:rsidP="00074B00">
      <w:pPr>
        <w:pStyle w:val="Corpodetexto"/>
        <w:numPr>
          <w:ilvl w:val="0"/>
          <w:numId w:val="2"/>
        </w:numPr>
        <w:tabs>
          <w:tab w:val="clear" w:pos="1134"/>
          <w:tab w:val="num" w:pos="960"/>
        </w:tabs>
        <w:ind w:left="960" w:hanging="251"/>
      </w:pPr>
      <w:r w:rsidRPr="00C74BEB">
        <w:t xml:space="preserve">   O usuário deve possuir </w:t>
      </w:r>
      <w:r w:rsidR="00580E4F">
        <w:t>permissão</w:t>
      </w:r>
      <w:r w:rsidR="002E02BD">
        <w:t xml:space="preserve"> para efetivar a transação</w:t>
      </w:r>
    </w:p>
    <w:p w14:paraId="1390E61B" w14:textId="77777777" w:rsidR="007F6444" w:rsidRDefault="007F6444" w:rsidP="007F6444">
      <w:pPr>
        <w:pStyle w:val="Corpodetexto"/>
      </w:pPr>
    </w:p>
    <w:p w14:paraId="38D85168" w14:textId="4EB633F9" w:rsidR="007F6444" w:rsidRPr="007F6444" w:rsidRDefault="007F6444" w:rsidP="007F6444">
      <w:pPr>
        <w:pStyle w:val="Ttulo1"/>
        <w:rPr>
          <w:szCs w:val="28"/>
        </w:rPr>
      </w:pPr>
      <w:bookmarkStart w:id="3" w:name="_Toc69236610"/>
      <w:r w:rsidRPr="007F6444">
        <w:rPr>
          <w:szCs w:val="28"/>
        </w:rPr>
        <w:t>Fluxos do Caso de Uso</w:t>
      </w:r>
      <w:bookmarkEnd w:id="3"/>
      <w:r w:rsidR="00BE0992">
        <w:rPr>
          <w:szCs w:val="28"/>
        </w:rPr>
        <w:t xml:space="preserve"> </w:t>
      </w:r>
      <w:r w:rsidR="00580E4F">
        <w:rPr>
          <w:szCs w:val="28"/>
        </w:rPr>
        <w:t xml:space="preserve">Listar </w:t>
      </w:r>
      <w:r w:rsidR="001A790B">
        <w:rPr>
          <w:szCs w:val="28"/>
        </w:rPr>
        <w:t>Viatura</w:t>
      </w:r>
    </w:p>
    <w:p w14:paraId="5DB7D414" w14:textId="28EA1A2B" w:rsidR="00BA035F" w:rsidRDefault="007F6444" w:rsidP="00BA035F">
      <w:pPr>
        <w:pStyle w:val="Ttulo2"/>
      </w:pPr>
      <w:bookmarkStart w:id="4" w:name="_Toc69236611"/>
      <w:r>
        <w:t>Fluxo Principal</w:t>
      </w:r>
      <w:bookmarkEnd w:id="4"/>
    </w:p>
    <w:p w14:paraId="37FAACFA" w14:textId="2D8D6123" w:rsidR="00C74BEB" w:rsidRPr="00C74BEB" w:rsidRDefault="00C74BEB" w:rsidP="00C74BEB">
      <w:pPr>
        <w:pStyle w:val="Corpodetexto"/>
      </w:pPr>
      <w:r>
        <w:t>Este caso de uso começa quando o usuário deseja fazer o login para acesso ao sistema.</w:t>
      </w:r>
    </w:p>
    <w:p w14:paraId="662C293D" w14:textId="23D43FC0" w:rsidR="009331D0" w:rsidRPr="00C53500" w:rsidRDefault="009331D0" w:rsidP="00074B00">
      <w:pPr>
        <w:pStyle w:val="FluxoPrincipal"/>
        <w:numPr>
          <w:ilvl w:val="0"/>
          <w:numId w:val="3"/>
        </w:numPr>
        <w:rPr>
          <w:i w:val="0"/>
          <w:iCs/>
        </w:rPr>
      </w:pPr>
      <w:bookmarkStart w:id="5" w:name="_Toc142360999"/>
      <w:r w:rsidRPr="00C53500">
        <w:rPr>
          <w:i w:val="0"/>
          <w:iCs/>
        </w:rPr>
        <w:t>O usuário acessa a página web para efetivar o login</w:t>
      </w:r>
    </w:p>
    <w:p w14:paraId="4F926A2E" w14:textId="52B226C1" w:rsidR="009331D0" w:rsidRDefault="00C53500" w:rsidP="00074B00">
      <w:pPr>
        <w:pStyle w:val="Corpodetexto"/>
        <w:numPr>
          <w:ilvl w:val="0"/>
          <w:numId w:val="3"/>
        </w:numPr>
      </w:pPr>
      <w:r>
        <w:t xml:space="preserve">O usuário </w:t>
      </w:r>
      <w:r w:rsidR="00BE0992">
        <w:t>clica na opção “</w:t>
      </w:r>
      <w:r w:rsidR="001A790B">
        <w:t>viaturas</w:t>
      </w:r>
      <w:r w:rsidR="00BE0992">
        <w:t>”.</w:t>
      </w:r>
    </w:p>
    <w:p w14:paraId="357E52CA" w14:textId="34EB0472" w:rsidR="00BE0992" w:rsidRDefault="00BE0992" w:rsidP="00074B00">
      <w:pPr>
        <w:pStyle w:val="Corpodetexto"/>
        <w:numPr>
          <w:ilvl w:val="0"/>
          <w:numId w:val="3"/>
        </w:numPr>
      </w:pPr>
      <w:r>
        <w:t xml:space="preserve">O sistema lista </w:t>
      </w:r>
      <w:r w:rsidR="00AF5FCF">
        <w:t>as viaturas cadastradas</w:t>
      </w:r>
      <w:r>
        <w:t>.</w:t>
      </w:r>
    </w:p>
    <w:p w14:paraId="56248C4E" w14:textId="1511A957" w:rsidR="00127355" w:rsidRDefault="00127355" w:rsidP="00127355">
      <w:pPr>
        <w:pStyle w:val="Corpodetexto"/>
        <w:ind w:left="1429"/>
      </w:pPr>
    </w:p>
    <w:p w14:paraId="38AF5EAE" w14:textId="77777777" w:rsidR="00BA035F" w:rsidRDefault="008926E0" w:rsidP="008926E0">
      <w:pPr>
        <w:pStyle w:val="Ttulo2"/>
      </w:pPr>
      <w:bookmarkStart w:id="6" w:name="_Toc69236612"/>
      <w:bookmarkEnd w:id="5"/>
      <w:r>
        <w:t>Fluxos Alternativos</w:t>
      </w:r>
      <w:bookmarkEnd w:id="6"/>
    </w:p>
    <w:p w14:paraId="39C58115" w14:textId="4E685F25" w:rsidR="00773D0C" w:rsidRPr="008926E0" w:rsidRDefault="00AD54F2" w:rsidP="00AD54F2">
      <w:pPr>
        <w:widowControl w:val="0"/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Nenhum</w:t>
      </w:r>
    </w:p>
    <w:p w14:paraId="68F5D127" w14:textId="77777777" w:rsidR="00B62631" w:rsidRPr="008926E0" w:rsidRDefault="008926E0" w:rsidP="00773D0C">
      <w:pPr>
        <w:pStyle w:val="Ttulo2"/>
      </w:pPr>
      <w:bookmarkStart w:id="7" w:name="_Toc69236613"/>
      <w:r w:rsidRPr="008926E0">
        <w:t>Fluxos de Exceção</w:t>
      </w:r>
      <w:bookmarkEnd w:id="7"/>
    </w:p>
    <w:p w14:paraId="22A7C967" w14:textId="77777777" w:rsidR="00AD54F2" w:rsidRDefault="00AD54F2" w:rsidP="00AD54F2">
      <w:pPr>
        <w:pStyle w:val="FluxodeExceo"/>
        <w:tabs>
          <w:tab w:val="left" w:pos="709"/>
        </w:tabs>
        <w:rPr>
          <w:b/>
          <w:bCs/>
          <w:i w:val="0"/>
          <w:iCs/>
        </w:rPr>
      </w:pPr>
      <w:r>
        <w:rPr>
          <w:b/>
          <w:bCs/>
          <w:i w:val="0"/>
          <w:iCs/>
        </w:rPr>
        <w:t>FE1.</w:t>
      </w:r>
      <w:r>
        <w:rPr>
          <w:b/>
          <w:bCs/>
          <w:i w:val="0"/>
          <w:iCs/>
        </w:rPr>
        <w:tab/>
        <w:t>Sistema indisponível</w:t>
      </w:r>
    </w:p>
    <w:p w14:paraId="19E62EF1" w14:textId="77777777" w:rsidR="00AD54F2" w:rsidRDefault="00AD54F2" w:rsidP="00AD54F2">
      <w:pPr>
        <w:pStyle w:val="Corpodetexto"/>
      </w:pPr>
      <w:r>
        <w:t>Se no passo 1 página web indisponível.</w:t>
      </w:r>
    </w:p>
    <w:p w14:paraId="2EA381B5" w14:textId="77777777" w:rsidR="00AD54F2" w:rsidRDefault="00AD54F2" w:rsidP="00074B00">
      <w:pPr>
        <w:pStyle w:val="PargrafodaLista"/>
        <w:widowControl w:val="0"/>
        <w:numPr>
          <w:ilvl w:val="0"/>
          <w:numId w:val="4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manda mensagem de erro página 404</w:t>
      </w:r>
    </w:p>
    <w:p w14:paraId="51B3D265" w14:textId="77777777" w:rsidR="00AD54F2" w:rsidRDefault="00AD54F2" w:rsidP="00AD54F2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7A9B5E21" w14:textId="77777777" w:rsidR="00AD54F2" w:rsidRDefault="00AD54F2" w:rsidP="00AD54F2">
      <w:pPr>
        <w:pStyle w:val="FluxodeExceo"/>
        <w:tabs>
          <w:tab w:val="left" w:pos="709"/>
        </w:tabs>
        <w:rPr>
          <w:b/>
          <w:bCs/>
          <w:i w:val="0"/>
          <w:iCs/>
        </w:rPr>
      </w:pPr>
      <w:r>
        <w:rPr>
          <w:b/>
          <w:bCs/>
          <w:i w:val="0"/>
          <w:iCs/>
        </w:rPr>
        <w:t>FE2.</w:t>
      </w:r>
      <w:r>
        <w:rPr>
          <w:b/>
          <w:bCs/>
          <w:i w:val="0"/>
          <w:iCs/>
        </w:rPr>
        <w:tab/>
        <w:t>Banco de Dados indisponível</w:t>
      </w:r>
    </w:p>
    <w:p w14:paraId="35771857" w14:textId="77777777" w:rsidR="00AD54F2" w:rsidRDefault="00AD54F2" w:rsidP="00AD54F2">
      <w:pPr>
        <w:pStyle w:val="Corpodetexto"/>
      </w:pPr>
      <w:r>
        <w:t>Se no passo 3 o sistema não consegue acessar o Banco de Dados.</w:t>
      </w:r>
    </w:p>
    <w:p w14:paraId="7C1DB315" w14:textId="34EDA14A" w:rsidR="00CE4AB3" w:rsidRPr="00CE4AB3" w:rsidRDefault="00AD54F2" w:rsidP="00AD54F2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informa ao usuário problemas na execução da ação favor entrar em contato</w:t>
      </w:r>
    </w:p>
    <w:p w14:paraId="4D949F7C" w14:textId="77777777" w:rsidR="00B62631" w:rsidRPr="008926E0" w:rsidRDefault="008926E0" w:rsidP="008926E0">
      <w:pPr>
        <w:pStyle w:val="Ttulo1"/>
        <w:rPr>
          <w:szCs w:val="28"/>
        </w:rPr>
      </w:pPr>
      <w:bookmarkStart w:id="8" w:name="_Toc69236614"/>
      <w:r w:rsidRPr="008926E0">
        <w:rPr>
          <w:szCs w:val="28"/>
        </w:rPr>
        <w:lastRenderedPageBreak/>
        <w:t>Pós- condições</w:t>
      </w:r>
      <w:bookmarkEnd w:id="8"/>
    </w:p>
    <w:p w14:paraId="5EB17B3A" w14:textId="7637746B" w:rsidR="00410646" w:rsidRPr="0065395C" w:rsidRDefault="0065395C" w:rsidP="00074B00">
      <w:pPr>
        <w:pStyle w:val="Corpodetexto"/>
        <w:numPr>
          <w:ilvl w:val="0"/>
          <w:numId w:val="2"/>
        </w:numPr>
        <w:tabs>
          <w:tab w:val="clear" w:pos="1134"/>
          <w:tab w:val="num" w:pos="960"/>
        </w:tabs>
        <w:ind w:left="960" w:hanging="251"/>
      </w:pPr>
      <w:r w:rsidRPr="0065395C">
        <w:t xml:space="preserve"> Usuário logado</w:t>
      </w:r>
    </w:p>
    <w:p w14:paraId="59D141DA" w14:textId="77777777" w:rsidR="00410646" w:rsidRPr="00410646" w:rsidRDefault="00410646" w:rsidP="00410646">
      <w:pPr>
        <w:pStyle w:val="Corpodetexto"/>
        <w:ind w:left="0"/>
      </w:pPr>
    </w:p>
    <w:p w14:paraId="4BD8239C" w14:textId="77777777" w:rsidR="00410646" w:rsidRPr="007D21B5" w:rsidRDefault="00410646" w:rsidP="00410646">
      <w:pPr>
        <w:pStyle w:val="Ttulo1"/>
        <w:spacing w:after="60"/>
      </w:pPr>
      <w:bookmarkStart w:id="9" w:name="_Toc133986070"/>
      <w:bookmarkStart w:id="10" w:name="_Toc142361009"/>
      <w:bookmarkStart w:id="11" w:name="_Toc69236615"/>
      <w:r w:rsidRPr="007D21B5">
        <w:t>Pontos de Inclusão</w:t>
      </w:r>
      <w:bookmarkEnd w:id="9"/>
      <w:bookmarkEnd w:id="10"/>
      <w:bookmarkEnd w:id="11"/>
    </w:p>
    <w:p w14:paraId="1B9605A1" w14:textId="77777777" w:rsidR="00C02DBF" w:rsidRDefault="00C02DBF" w:rsidP="00C02DBF">
      <w:pPr>
        <w:pStyle w:val="Corpodetexto"/>
        <w:numPr>
          <w:ilvl w:val="0"/>
          <w:numId w:val="2"/>
        </w:numPr>
        <w:tabs>
          <w:tab w:val="clear" w:pos="1134"/>
          <w:tab w:val="num" w:pos="960"/>
        </w:tabs>
        <w:ind w:left="960" w:hanging="251"/>
      </w:pPr>
      <w:r>
        <w:t>Gerar Relatórios</w:t>
      </w:r>
    </w:p>
    <w:p w14:paraId="11259AA6" w14:textId="77777777" w:rsidR="00686BAA" w:rsidRPr="0065395C" w:rsidRDefault="00686BAA" w:rsidP="00686BAA">
      <w:pPr>
        <w:pStyle w:val="Corpodetexto"/>
        <w:ind w:left="0"/>
      </w:pPr>
    </w:p>
    <w:p w14:paraId="6AAA8208" w14:textId="77777777" w:rsidR="00410646" w:rsidRPr="0065395C" w:rsidRDefault="00410646" w:rsidP="00410646">
      <w:pPr>
        <w:pStyle w:val="Ttulo1"/>
        <w:spacing w:after="60"/>
      </w:pPr>
      <w:bookmarkStart w:id="12" w:name="_Toc133986071"/>
      <w:bookmarkStart w:id="13" w:name="_Toc142361010"/>
      <w:bookmarkStart w:id="14" w:name="_Toc69236616"/>
      <w:r w:rsidRPr="0065395C">
        <w:t>Pontos de Extensão</w:t>
      </w:r>
      <w:bookmarkEnd w:id="12"/>
      <w:bookmarkEnd w:id="13"/>
      <w:bookmarkEnd w:id="14"/>
    </w:p>
    <w:p w14:paraId="5B3DE23C" w14:textId="10C66A53" w:rsidR="00C02DBF" w:rsidRDefault="00C02DBF" w:rsidP="00C02DBF">
      <w:pPr>
        <w:pStyle w:val="Corpodetexto"/>
        <w:numPr>
          <w:ilvl w:val="0"/>
          <w:numId w:val="2"/>
        </w:numPr>
        <w:tabs>
          <w:tab w:val="clear" w:pos="1134"/>
          <w:tab w:val="num" w:pos="960"/>
        </w:tabs>
        <w:ind w:left="960" w:hanging="251"/>
      </w:pPr>
      <w:r>
        <w:t xml:space="preserve">Cadastrar </w:t>
      </w:r>
      <w:r w:rsidR="001A790B">
        <w:t>Viatura</w:t>
      </w:r>
    </w:p>
    <w:p w14:paraId="23C1D11E" w14:textId="08C6245A" w:rsidR="00C02DBF" w:rsidRDefault="00C02DBF" w:rsidP="00C02DBF">
      <w:pPr>
        <w:pStyle w:val="Corpodetexto"/>
        <w:numPr>
          <w:ilvl w:val="0"/>
          <w:numId w:val="2"/>
        </w:numPr>
        <w:tabs>
          <w:tab w:val="clear" w:pos="1134"/>
          <w:tab w:val="num" w:pos="960"/>
        </w:tabs>
        <w:ind w:left="960" w:hanging="251"/>
      </w:pPr>
      <w:r>
        <w:t xml:space="preserve">Visualizar </w:t>
      </w:r>
      <w:r w:rsidR="001A790B">
        <w:t>Viatura</w:t>
      </w:r>
    </w:p>
    <w:p w14:paraId="1761C6BF" w14:textId="2D2E8C3F" w:rsidR="00C02DBF" w:rsidRDefault="00C02DBF" w:rsidP="00C02DBF">
      <w:pPr>
        <w:pStyle w:val="Corpodetexto"/>
        <w:numPr>
          <w:ilvl w:val="0"/>
          <w:numId w:val="2"/>
        </w:numPr>
        <w:tabs>
          <w:tab w:val="clear" w:pos="1134"/>
          <w:tab w:val="num" w:pos="960"/>
        </w:tabs>
        <w:ind w:left="960" w:hanging="251"/>
      </w:pPr>
      <w:r>
        <w:t xml:space="preserve">Editar </w:t>
      </w:r>
      <w:r w:rsidR="001A790B">
        <w:t>Viatura</w:t>
      </w:r>
    </w:p>
    <w:p w14:paraId="2D0B88B2" w14:textId="1A146680" w:rsidR="00C02DBF" w:rsidRPr="0065395C" w:rsidRDefault="00C02DBF" w:rsidP="00C02DBF">
      <w:pPr>
        <w:pStyle w:val="Corpodetexto"/>
        <w:numPr>
          <w:ilvl w:val="0"/>
          <w:numId w:val="2"/>
        </w:numPr>
        <w:tabs>
          <w:tab w:val="clear" w:pos="1134"/>
          <w:tab w:val="num" w:pos="960"/>
        </w:tabs>
        <w:ind w:left="960" w:hanging="251"/>
      </w:pPr>
      <w:r>
        <w:t xml:space="preserve">Remover </w:t>
      </w:r>
      <w:r w:rsidR="001A790B">
        <w:t>Viatura</w:t>
      </w:r>
    </w:p>
    <w:p w14:paraId="28F39060" w14:textId="77777777" w:rsidR="00B62631" w:rsidRPr="00410646" w:rsidRDefault="00B62631" w:rsidP="006F094B">
      <w:pPr>
        <w:widowControl w:val="0"/>
        <w:suppressAutoHyphens/>
        <w:spacing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22F66E5F" w14:textId="77777777" w:rsidR="00A32590" w:rsidRDefault="00A32590" w:rsidP="00A32590">
      <w:pPr>
        <w:pStyle w:val="Ttulo1"/>
        <w:ind w:left="431" w:hanging="431"/>
        <w:rPr>
          <w:szCs w:val="28"/>
        </w:rPr>
      </w:pPr>
      <w:bookmarkStart w:id="15" w:name="_Toc143333561"/>
      <w:bookmarkStart w:id="16" w:name="_Toc143333733"/>
      <w:bookmarkStart w:id="17" w:name="_Toc143662682"/>
      <w:bookmarkStart w:id="18" w:name="_Toc144865194"/>
      <w:bookmarkStart w:id="19" w:name="_Toc69236617"/>
      <w:r w:rsidRPr="00A32590">
        <w:rPr>
          <w:szCs w:val="28"/>
        </w:rPr>
        <w:t>Aprovação</w:t>
      </w:r>
      <w:bookmarkEnd w:id="15"/>
      <w:bookmarkEnd w:id="16"/>
      <w:bookmarkEnd w:id="17"/>
      <w:bookmarkEnd w:id="18"/>
      <w:bookmarkEnd w:id="1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5"/>
        <w:gridCol w:w="7593"/>
      </w:tblGrid>
      <w:tr w:rsidR="00A32590" w14:paraId="7A07110D" w14:textId="77777777" w:rsidTr="0000501A">
        <w:tc>
          <w:tcPr>
            <w:tcW w:w="675" w:type="pct"/>
            <w:shd w:val="clear" w:color="auto" w:fill="F2F2F2"/>
          </w:tcPr>
          <w:p w14:paraId="62F4EE87" w14:textId="77777777" w:rsidR="00A32590" w:rsidRDefault="00A32590" w:rsidP="001B4894">
            <w:pPr>
              <w:pStyle w:val="Table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Autor:</w:t>
            </w:r>
          </w:p>
        </w:tc>
        <w:tc>
          <w:tcPr>
            <w:tcW w:w="4325" w:type="pct"/>
          </w:tcPr>
          <w:p w14:paraId="696F9DD6" w14:textId="77777777" w:rsidR="00A32590" w:rsidRDefault="00A32590" w:rsidP="000B0D2D">
            <w:pPr>
              <w:pStyle w:val="Table"/>
              <w:widowControl w:val="0"/>
              <w:spacing w:line="240" w:lineRule="atLeast"/>
              <w:rPr>
                <w:lang w:val="pt-BR"/>
              </w:rPr>
            </w:pPr>
            <w:r>
              <w:rPr>
                <w:lang w:val="pt-BR"/>
              </w:rPr>
              <w:t>&lt;Nome</w:t>
            </w:r>
            <w:r w:rsidR="000B0D2D">
              <w:rPr>
                <w:lang w:val="pt-BR"/>
              </w:rPr>
              <w:t xml:space="preserve"> do autor</w:t>
            </w:r>
            <w:r>
              <w:rPr>
                <w:lang w:val="pt-BR"/>
              </w:rPr>
              <w:t>&gt;</w:t>
            </w:r>
          </w:p>
        </w:tc>
      </w:tr>
    </w:tbl>
    <w:p w14:paraId="7C2618A7" w14:textId="77777777" w:rsidR="00A32590" w:rsidRDefault="00A32590" w:rsidP="00A32590">
      <w:pPr>
        <w:rPr>
          <w:lang w:val="es-ES_tradnl"/>
        </w:rPr>
      </w:pPr>
      <w:r>
        <w:rPr>
          <w:lang w:val="es-ES_tradnl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1"/>
        <w:gridCol w:w="1831"/>
        <w:gridCol w:w="3555"/>
        <w:gridCol w:w="1821"/>
      </w:tblGrid>
      <w:tr w:rsidR="00A32590" w14:paraId="4DFE346E" w14:textId="77777777" w:rsidTr="0000501A">
        <w:trPr>
          <w:cantSplit/>
          <w:tblHeader/>
        </w:trPr>
        <w:tc>
          <w:tcPr>
            <w:tcW w:w="895" w:type="pct"/>
            <w:shd w:val="clear" w:color="auto" w:fill="F2F2F2"/>
          </w:tcPr>
          <w:p w14:paraId="5C8CC576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Data</w:t>
            </w:r>
          </w:p>
        </w:tc>
        <w:tc>
          <w:tcPr>
            <w:tcW w:w="1043" w:type="pct"/>
            <w:shd w:val="clear" w:color="auto" w:fill="F2F2F2"/>
          </w:tcPr>
          <w:p w14:paraId="1F803761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Função</w:t>
            </w:r>
          </w:p>
        </w:tc>
        <w:tc>
          <w:tcPr>
            <w:tcW w:w="2025" w:type="pct"/>
            <w:shd w:val="clear" w:color="auto" w:fill="F2F2F2"/>
          </w:tcPr>
          <w:p w14:paraId="14D95337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Nome</w:t>
            </w:r>
          </w:p>
        </w:tc>
        <w:tc>
          <w:tcPr>
            <w:tcW w:w="1037" w:type="pct"/>
            <w:shd w:val="clear" w:color="auto" w:fill="F2F2F2"/>
          </w:tcPr>
          <w:p w14:paraId="705A29B0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Assinatura</w:t>
            </w:r>
          </w:p>
        </w:tc>
      </w:tr>
      <w:tr w:rsidR="00A32590" w14:paraId="5DEC1F32" w14:textId="77777777" w:rsidTr="00A32590">
        <w:tc>
          <w:tcPr>
            <w:tcW w:w="895" w:type="pct"/>
          </w:tcPr>
          <w:p w14:paraId="2C2E4497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</w:t>
            </w:r>
            <w:proofErr w:type="spellStart"/>
            <w:r>
              <w:rPr>
                <w:rFonts w:ascii="Arial" w:hAnsi="Arial" w:cs="Arial"/>
                <w:color w:val="0000FF"/>
                <w:sz w:val="20"/>
              </w:rPr>
              <w:t>dd</w:t>
            </w:r>
            <w:proofErr w:type="spellEnd"/>
            <w:r>
              <w:rPr>
                <w:rFonts w:ascii="Arial" w:hAnsi="Arial" w:cs="Arial"/>
                <w:color w:val="0000FF"/>
                <w:sz w:val="20"/>
              </w:rPr>
              <w:t>/mm/</w:t>
            </w:r>
            <w:proofErr w:type="spellStart"/>
            <w:r>
              <w:rPr>
                <w:rFonts w:ascii="Arial" w:hAnsi="Arial" w:cs="Arial"/>
                <w:color w:val="0000FF"/>
                <w:sz w:val="20"/>
              </w:rPr>
              <w:t>aaaa</w:t>
            </w:r>
            <w:proofErr w:type="spellEnd"/>
            <w:r>
              <w:rPr>
                <w:rFonts w:ascii="Arial" w:hAnsi="Arial" w:cs="Arial"/>
                <w:color w:val="0000FF"/>
                <w:sz w:val="20"/>
              </w:rPr>
              <w:t>&gt;</w:t>
            </w:r>
          </w:p>
        </w:tc>
        <w:tc>
          <w:tcPr>
            <w:tcW w:w="1043" w:type="pct"/>
          </w:tcPr>
          <w:p w14:paraId="060A2C87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4F5AD816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6B20A1CD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A32590" w14:paraId="5FD5219A" w14:textId="77777777" w:rsidTr="00A32590">
        <w:tc>
          <w:tcPr>
            <w:tcW w:w="895" w:type="pct"/>
          </w:tcPr>
          <w:p w14:paraId="4675A664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</w:t>
            </w:r>
            <w:proofErr w:type="spellStart"/>
            <w:r>
              <w:rPr>
                <w:rFonts w:ascii="Arial" w:hAnsi="Arial" w:cs="Arial"/>
                <w:color w:val="0000FF"/>
                <w:sz w:val="20"/>
              </w:rPr>
              <w:t>dd</w:t>
            </w:r>
            <w:proofErr w:type="spellEnd"/>
            <w:r>
              <w:rPr>
                <w:rFonts w:ascii="Arial" w:hAnsi="Arial" w:cs="Arial"/>
                <w:color w:val="0000FF"/>
                <w:sz w:val="20"/>
              </w:rPr>
              <w:t>/mm/</w:t>
            </w:r>
            <w:proofErr w:type="spellStart"/>
            <w:r>
              <w:rPr>
                <w:rFonts w:ascii="Arial" w:hAnsi="Arial" w:cs="Arial"/>
                <w:color w:val="0000FF"/>
                <w:sz w:val="20"/>
              </w:rPr>
              <w:t>aaaa</w:t>
            </w:r>
            <w:proofErr w:type="spellEnd"/>
            <w:r>
              <w:rPr>
                <w:rFonts w:ascii="Arial" w:hAnsi="Arial" w:cs="Arial"/>
                <w:color w:val="0000FF"/>
                <w:sz w:val="20"/>
              </w:rPr>
              <w:t>&gt;</w:t>
            </w:r>
          </w:p>
        </w:tc>
        <w:tc>
          <w:tcPr>
            <w:tcW w:w="1043" w:type="pct"/>
          </w:tcPr>
          <w:p w14:paraId="2A7D3361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2028DD0B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5AB4A970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</w:tbl>
    <w:p w14:paraId="0E76EAB6" w14:textId="77777777" w:rsidR="00A32590" w:rsidRPr="00773D0C" w:rsidRDefault="00A32590" w:rsidP="00C414FD">
      <w:pPr>
        <w:widowControl w:val="0"/>
        <w:suppressAutoHyphens/>
        <w:spacing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sectPr w:rsidR="00A32590" w:rsidRPr="00773D0C" w:rsidSect="00D56CC4">
      <w:headerReference w:type="default" r:id="rId8"/>
      <w:footerReference w:type="default" r:id="rId9"/>
      <w:pgSz w:w="11907" w:h="16840" w:code="9"/>
      <w:pgMar w:top="1701" w:right="1418" w:bottom="1418" w:left="1701" w:header="567" w:footer="4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CE16D" w14:textId="77777777" w:rsidR="00F374FB" w:rsidRDefault="00F374FB">
      <w:r>
        <w:separator/>
      </w:r>
    </w:p>
  </w:endnote>
  <w:endnote w:type="continuationSeparator" w:id="0">
    <w:p w14:paraId="0121A30A" w14:textId="77777777" w:rsidR="00F374FB" w:rsidRDefault="00F37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092"/>
      <w:gridCol w:w="2373"/>
      <w:gridCol w:w="1323"/>
    </w:tblGrid>
    <w:tr w:rsidR="00FE72D2" w:rsidRPr="000D60FA" w14:paraId="1BF250A9" w14:textId="77777777" w:rsidTr="00FE72D2">
      <w:tc>
        <w:tcPr>
          <w:tcW w:w="2897" w:type="pct"/>
        </w:tcPr>
        <w:p w14:paraId="2C33C1F2" w14:textId="77777777" w:rsidR="00FE72D2" w:rsidRDefault="00FE72D2" w:rsidP="00766AB1">
          <w:pPr>
            <w:pStyle w:val="Rodap"/>
          </w:pPr>
          <w:r>
            <w:t xml:space="preserve">&lt;Órgão&gt;/&lt;Coordenadoria&gt;/&lt;Gerência&gt;                                         </w:t>
          </w:r>
        </w:p>
      </w:tc>
      <w:tc>
        <w:tcPr>
          <w:tcW w:w="1350" w:type="pct"/>
        </w:tcPr>
        <w:p w14:paraId="58A43728" w14:textId="77777777" w:rsidR="00FE72D2" w:rsidRPr="000D60FA" w:rsidRDefault="00FE72D2">
          <w:pPr>
            <w:pStyle w:val="Rodap"/>
            <w:jc w:val="right"/>
          </w:pPr>
          <w:r>
            <w:t xml:space="preserve">Versão do </w:t>
          </w:r>
          <w:proofErr w:type="spellStart"/>
          <w:r>
            <w:t>template</w:t>
          </w:r>
          <w:proofErr w:type="spellEnd"/>
          <w:r>
            <w:t xml:space="preserve">: 1.1 </w:t>
          </w:r>
        </w:p>
      </w:tc>
      <w:tc>
        <w:tcPr>
          <w:tcW w:w="753" w:type="pct"/>
        </w:tcPr>
        <w:p w14:paraId="2EE4D5FE" w14:textId="77777777" w:rsidR="00FE72D2" w:rsidRPr="000D60FA" w:rsidRDefault="00FE72D2">
          <w:pPr>
            <w:pStyle w:val="Rodap"/>
            <w:jc w:val="right"/>
          </w:pPr>
          <w:r>
            <w:t xml:space="preserve">Página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PAGE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2</w:t>
          </w:r>
          <w:r w:rsidR="00C0196F">
            <w:rPr>
              <w:lang w:val="en-US"/>
            </w:rPr>
            <w:fldChar w:fldCharType="end"/>
          </w:r>
          <w:r w:rsidRPr="000D60FA">
            <w:t xml:space="preserve"> de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NUMPAGES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6</w:t>
          </w:r>
          <w:r w:rsidR="00C0196F">
            <w:rPr>
              <w:lang w:val="en-US"/>
            </w:rPr>
            <w:fldChar w:fldCharType="end"/>
          </w:r>
        </w:p>
      </w:tc>
    </w:tr>
  </w:tbl>
  <w:p w14:paraId="3A0D1FA3" w14:textId="77777777" w:rsidR="004C6119" w:rsidRPr="000D60FA" w:rsidRDefault="004C61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7E6C6" w14:textId="77777777" w:rsidR="00F374FB" w:rsidRDefault="00F374FB">
      <w:r>
        <w:separator/>
      </w:r>
    </w:p>
  </w:footnote>
  <w:footnote w:type="continuationSeparator" w:id="0">
    <w:p w14:paraId="1E5E71F9" w14:textId="77777777" w:rsidR="00F374FB" w:rsidRDefault="00F374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0ABA1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rPr>
        <w:noProof/>
      </w:rPr>
      <w:drawing>
        <wp:inline distT="0" distB="0" distL="0" distR="0" wp14:anchorId="01FA8DAF" wp14:editId="041A21EF">
          <wp:extent cx="657225" cy="628650"/>
          <wp:effectExtent l="19050" t="0" r="9525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2D35319B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GOVERNO DO ESTADO DE MATO GROSSO</w:t>
    </w:r>
  </w:p>
  <w:p w14:paraId="6CBCD35C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SECRETARIA DE ESTADO DE PLANEJAMENTO DE MATO GROSSO</w:t>
    </w:r>
  </w:p>
  <w:p w14:paraId="23055846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</w:p>
  <w:p w14:paraId="1F1845FB" w14:textId="77777777" w:rsidR="00E40EE0" w:rsidRPr="003A66C5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 w:rsidRPr="003A66C5">
      <w:rPr>
        <w:b/>
      </w:rPr>
      <w:t xml:space="preserve">ANEXO </w:t>
    </w:r>
    <w:r>
      <w:rPr>
        <w:b/>
      </w:rPr>
      <w:t>VI</w:t>
    </w:r>
  </w:p>
  <w:p w14:paraId="01416BC7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>
      <w:rPr>
        <w:b/>
      </w:rPr>
      <w:t>RESOLUÇÃO Nº 0</w:t>
    </w:r>
    <w:r w:rsidR="00EA1492">
      <w:rPr>
        <w:b/>
      </w:rPr>
      <w:t>0</w:t>
    </w:r>
    <w:r>
      <w:rPr>
        <w:b/>
      </w:rPr>
      <w:t>1/201</w:t>
    </w:r>
    <w:r w:rsidR="00EA1492">
      <w:rPr>
        <w:b/>
      </w:rPr>
      <w:t>6</w:t>
    </w:r>
  </w:p>
  <w:p w14:paraId="45D0709B" w14:textId="77777777" w:rsidR="00252E50" w:rsidRDefault="00252E50" w:rsidP="000D60FA">
    <w:pPr>
      <w:pStyle w:val="Cabealho"/>
      <w:ind w:left="1985"/>
      <w:rPr>
        <w:rFonts w:cs="Arial"/>
        <w:b/>
        <w:bCs/>
        <w:spacing w:val="20"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670"/>
      <w:gridCol w:w="1701"/>
      <w:gridCol w:w="1417"/>
    </w:tblGrid>
    <w:tr w:rsidR="004C6119" w14:paraId="665541EF" w14:textId="77777777" w:rsidTr="00F81206">
      <w:tc>
        <w:tcPr>
          <w:tcW w:w="5670" w:type="dxa"/>
        </w:tcPr>
        <w:p w14:paraId="37F7A46B" w14:textId="77777777" w:rsidR="00F81206" w:rsidRDefault="000C6A95" w:rsidP="000C6A95">
          <w:pPr>
            <w:pStyle w:val="Cabealho"/>
          </w:pPr>
          <w:r>
            <w:t>Especificação de Caso de Uso</w:t>
          </w:r>
          <w:r w:rsidR="00F81206">
            <w:t>:</w:t>
          </w:r>
        </w:p>
        <w:p w14:paraId="326B6B79" w14:textId="563A5182" w:rsidR="004C6119" w:rsidRDefault="004C6119" w:rsidP="000C6A95">
          <w:pPr>
            <w:pStyle w:val="Cabealho"/>
          </w:pPr>
          <w:r>
            <w:rPr>
              <w:color w:val="0000FF"/>
            </w:rPr>
            <w:t>&lt;</w:t>
          </w:r>
          <w:r w:rsidR="00920469">
            <w:rPr>
              <w:color w:val="0000FF"/>
            </w:rPr>
            <w:t>Login</w:t>
          </w:r>
          <w:r>
            <w:rPr>
              <w:color w:val="0000FF"/>
            </w:rPr>
            <w:t>&gt;</w:t>
          </w:r>
        </w:p>
      </w:tc>
      <w:tc>
        <w:tcPr>
          <w:tcW w:w="1701" w:type="dxa"/>
        </w:tcPr>
        <w:p w14:paraId="5E06C930" w14:textId="77777777" w:rsidR="004C6119" w:rsidRDefault="004C6119" w:rsidP="00A1396A">
          <w:pPr>
            <w:pStyle w:val="Cabealho"/>
            <w:jc w:val="center"/>
          </w:pPr>
          <w:r>
            <w:t>Versão</w:t>
          </w:r>
          <w:r w:rsidR="00FE72D2">
            <w:t xml:space="preserve"> documento</w:t>
          </w:r>
          <w:r>
            <w:t xml:space="preserve">: </w:t>
          </w:r>
          <w:r>
            <w:rPr>
              <w:color w:val="0000FF"/>
            </w:rPr>
            <w:t>&lt;1.0&gt;</w:t>
          </w:r>
        </w:p>
      </w:tc>
      <w:tc>
        <w:tcPr>
          <w:tcW w:w="1417" w:type="dxa"/>
        </w:tcPr>
        <w:p w14:paraId="4561142C" w14:textId="77777777" w:rsidR="00F81206" w:rsidRDefault="004C6119" w:rsidP="00F81206">
          <w:pPr>
            <w:pStyle w:val="Cabealho"/>
            <w:jc w:val="center"/>
          </w:pPr>
          <w:r>
            <w:t>Data da revisão:</w:t>
          </w:r>
        </w:p>
        <w:p w14:paraId="384FBEBE" w14:textId="6572E9DE" w:rsidR="004C6119" w:rsidRDefault="00BE0992" w:rsidP="00F81206">
          <w:pPr>
            <w:pStyle w:val="Cabealho"/>
            <w:jc w:val="center"/>
          </w:pPr>
          <w:r>
            <w:rPr>
              <w:color w:val="0000FF"/>
            </w:rPr>
            <w:t>25</w:t>
          </w:r>
          <w:r w:rsidR="00920469">
            <w:rPr>
              <w:color w:val="0000FF"/>
            </w:rPr>
            <w:t>/04/2021</w:t>
          </w:r>
        </w:p>
      </w:tc>
    </w:tr>
  </w:tbl>
  <w:p w14:paraId="6FCF4F87" w14:textId="77777777" w:rsidR="004C6119" w:rsidRDefault="004C61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76F83"/>
    <w:multiLevelType w:val="hybridMultilevel"/>
    <w:tmpl w:val="D58275E6"/>
    <w:lvl w:ilvl="0" w:tplc="04160001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AAC65C0"/>
    <w:multiLevelType w:val="hybridMultilevel"/>
    <w:tmpl w:val="A886BC16"/>
    <w:lvl w:ilvl="0" w:tplc="221ABB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CA52CC1"/>
    <w:multiLevelType w:val="hybridMultilevel"/>
    <w:tmpl w:val="49280F8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D43477A"/>
    <w:multiLevelType w:val="multilevel"/>
    <w:tmpl w:val="B7D4D17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D2"/>
    <w:rsid w:val="0000501A"/>
    <w:rsid w:val="00074B00"/>
    <w:rsid w:val="00096CC4"/>
    <w:rsid w:val="0009751C"/>
    <w:rsid w:val="000B0D2D"/>
    <w:rsid w:val="000C6A95"/>
    <w:rsid w:val="000D60FA"/>
    <w:rsid w:val="00103775"/>
    <w:rsid w:val="00127355"/>
    <w:rsid w:val="00130C97"/>
    <w:rsid w:val="00190907"/>
    <w:rsid w:val="00193515"/>
    <w:rsid w:val="001A790B"/>
    <w:rsid w:val="001B4894"/>
    <w:rsid w:val="001C1998"/>
    <w:rsid w:val="001C7F06"/>
    <w:rsid w:val="001D6BDE"/>
    <w:rsid w:val="001F0899"/>
    <w:rsid w:val="00244A2F"/>
    <w:rsid w:val="00252E50"/>
    <w:rsid w:val="00281BEF"/>
    <w:rsid w:val="002E02BD"/>
    <w:rsid w:val="002F33BD"/>
    <w:rsid w:val="00302BA8"/>
    <w:rsid w:val="00311550"/>
    <w:rsid w:val="00333717"/>
    <w:rsid w:val="00344196"/>
    <w:rsid w:val="0038672B"/>
    <w:rsid w:val="003A5D75"/>
    <w:rsid w:val="003B56EE"/>
    <w:rsid w:val="003D66E3"/>
    <w:rsid w:val="00405718"/>
    <w:rsid w:val="00410646"/>
    <w:rsid w:val="004360E0"/>
    <w:rsid w:val="0048628D"/>
    <w:rsid w:val="004C5005"/>
    <w:rsid w:val="004C6119"/>
    <w:rsid w:val="005352C3"/>
    <w:rsid w:val="00572214"/>
    <w:rsid w:val="00580E4F"/>
    <w:rsid w:val="005926BD"/>
    <w:rsid w:val="0065395C"/>
    <w:rsid w:val="00686BAA"/>
    <w:rsid w:val="006A436F"/>
    <w:rsid w:val="006B527B"/>
    <w:rsid w:val="006F094B"/>
    <w:rsid w:val="00742342"/>
    <w:rsid w:val="00743EAF"/>
    <w:rsid w:val="00766AB1"/>
    <w:rsid w:val="00770EAD"/>
    <w:rsid w:val="007730D6"/>
    <w:rsid w:val="00773D0C"/>
    <w:rsid w:val="00775E2E"/>
    <w:rsid w:val="007929F8"/>
    <w:rsid w:val="007F6444"/>
    <w:rsid w:val="008057AB"/>
    <w:rsid w:val="00872F7C"/>
    <w:rsid w:val="00891FF2"/>
    <w:rsid w:val="008926E0"/>
    <w:rsid w:val="00900C0F"/>
    <w:rsid w:val="00907D1D"/>
    <w:rsid w:val="0091768A"/>
    <w:rsid w:val="00920469"/>
    <w:rsid w:val="00931F6F"/>
    <w:rsid w:val="009331D0"/>
    <w:rsid w:val="00935470"/>
    <w:rsid w:val="00936F9B"/>
    <w:rsid w:val="009B100B"/>
    <w:rsid w:val="00A1396A"/>
    <w:rsid w:val="00A32590"/>
    <w:rsid w:val="00A35610"/>
    <w:rsid w:val="00A54C36"/>
    <w:rsid w:val="00A85E73"/>
    <w:rsid w:val="00AA1A30"/>
    <w:rsid w:val="00AC6944"/>
    <w:rsid w:val="00AD3231"/>
    <w:rsid w:val="00AD54F2"/>
    <w:rsid w:val="00AF5FCF"/>
    <w:rsid w:val="00B533B7"/>
    <w:rsid w:val="00B57413"/>
    <w:rsid w:val="00B62631"/>
    <w:rsid w:val="00BA035F"/>
    <w:rsid w:val="00BA2FB6"/>
    <w:rsid w:val="00BB2C3D"/>
    <w:rsid w:val="00BB7C1D"/>
    <w:rsid w:val="00BC4279"/>
    <w:rsid w:val="00BC454A"/>
    <w:rsid w:val="00BC5EA5"/>
    <w:rsid w:val="00BD2254"/>
    <w:rsid w:val="00BD32B7"/>
    <w:rsid w:val="00BE0992"/>
    <w:rsid w:val="00C0196F"/>
    <w:rsid w:val="00C02DBF"/>
    <w:rsid w:val="00C36D6F"/>
    <w:rsid w:val="00C414FD"/>
    <w:rsid w:val="00C53500"/>
    <w:rsid w:val="00C60614"/>
    <w:rsid w:val="00C74065"/>
    <w:rsid w:val="00C74BEB"/>
    <w:rsid w:val="00C766B2"/>
    <w:rsid w:val="00C76E54"/>
    <w:rsid w:val="00CE4AB3"/>
    <w:rsid w:val="00D4142F"/>
    <w:rsid w:val="00D51D2B"/>
    <w:rsid w:val="00D56CC4"/>
    <w:rsid w:val="00DA1B6B"/>
    <w:rsid w:val="00DF0E92"/>
    <w:rsid w:val="00E36FDE"/>
    <w:rsid w:val="00E40EE0"/>
    <w:rsid w:val="00E46E14"/>
    <w:rsid w:val="00EA1492"/>
    <w:rsid w:val="00EB3070"/>
    <w:rsid w:val="00F21578"/>
    <w:rsid w:val="00F21997"/>
    <w:rsid w:val="00F22A94"/>
    <w:rsid w:val="00F374FB"/>
    <w:rsid w:val="00F70D28"/>
    <w:rsid w:val="00F76524"/>
    <w:rsid w:val="00F81206"/>
    <w:rsid w:val="00FA1CF2"/>
    <w:rsid w:val="00FD39EF"/>
    <w:rsid w:val="00FE18C5"/>
    <w:rsid w:val="00FE72D2"/>
    <w:rsid w:val="00FF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065D16"/>
  <w15:docId w15:val="{D82C85A2-BBC0-4026-95A9-7D5FC833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D75"/>
    <w:rPr>
      <w:sz w:val="24"/>
      <w:szCs w:val="24"/>
    </w:rPr>
  </w:style>
  <w:style w:type="paragraph" w:styleId="Ttulo1">
    <w:name w:val="heading 1"/>
    <w:basedOn w:val="Normal"/>
    <w:next w:val="Corpodetexto"/>
    <w:qFormat/>
    <w:rsid w:val="00BA035F"/>
    <w:pPr>
      <w:keepNext/>
      <w:numPr>
        <w:numId w:val="1"/>
      </w:numPr>
      <w:spacing w:before="240" w:after="12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Corpodetexto"/>
    <w:link w:val="Ttulo2Char"/>
    <w:qFormat/>
    <w:rsid w:val="00BA035F"/>
    <w:pPr>
      <w:keepNext/>
      <w:numPr>
        <w:ilvl w:val="1"/>
        <w:numId w:val="1"/>
      </w:numPr>
      <w:spacing w:before="240" w:after="120"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next w:val="Corpodetexto"/>
    <w:qFormat/>
    <w:rsid w:val="00BA035F"/>
    <w:pPr>
      <w:keepNext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next w:val="Normal"/>
    <w:qFormat/>
    <w:rsid w:val="003A5D75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</w:rPr>
  </w:style>
  <w:style w:type="paragraph" w:styleId="Ttulo5">
    <w:name w:val="heading 5"/>
    <w:basedOn w:val="Normal"/>
    <w:next w:val="Normal"/>
    <w:qFormat/>
    <w:rsid w:val="003A5D75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Cs w:val="26"/>
    </w:rPr>
  </w:style>
  <w:style w:type="paragraph" w:styleId="Ttulo6">
    <w:name w:val="heading 6"/>
    <w:basedOn w:val="Normal"/>
    <w:next w:val="Normal"/>
    <w:qFormat/>
    <w:rsid w:val="003A5D7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3A5D75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3A5D7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A5D7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rsid w:val="003A5D75"/>
    <w:pPr>
      <w:spacing w:line="360" w:lineRule="auto"/>
      <w:ind w:left="709"/>
      <w:jc w:val="both"/>
    </w:pPr>
    <w:rPr>
      <w:rFonts w:ascii="Arial" w:hAnsi="Arial"/>
      <w:sz w:val="20"/>
    </w:rPr>
  </w:style>
  <w:style w:type="paragraph" w:styleId="Cabealho">
    <w:name w:val="header"/>
    <w:basedOn w:val="Normal"/>
    <w:link w:val="CabealhoChar"/>
    <w:semiHidden/>
    <w:rsid w:val="003A5D75"/>
    <w:rPr>
      <w:rFonts w:ascii="Arial" w:hAnsi="Arial"/>
      <w:sz w:val="16"/>
    </w:rPr>
  </w:style>
  <w:style w:type="paragraph" w:styleId="Rodap">
    <w:name w:val="footer"/>
    <w:basedOn w:val="Normal"/>
    <w:semiHidden/>
    <w:rsid w:val="003A5D75"/>
    <w:rPr>
      <w:rFonts w:ascii="Arial" w:hAnsi="Arial"/>
      <w:sz w:val="16"/>
    </w:rPr>
  </w:style>
  <w:style w:type="paragraph" w:styleId="Ttulo">
    <w:name w:val="Title"/>
    <w:basedOn w:val="Normal"/>
    <w:next w:val="Corpodetexto"/>
    <w:qFormat/>
    <w:rsid w:val="003A5D75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rsid w:val="00F70D28"/>
    <w:pPr>
      <w:tabs>
        <w:tab w:val="left" w:pos="480"/>
        <w:tab w:val="right" w:leader="dot" w:pos="8789"/>
      </w:tabs>
      <w:spacing w:before="240"/>
    </w:pPr>
    <w:rPr>
      <w:rFonts w:ascii="Arial" w:hAnsi="Arial"/>
      <w:noProof/>
      <w:sz w:val="20"/>
    </w:rPr>
  </w:style>
  <w:style w:type="paragraph" w:styleId="Sumrio2">
    <w:name w:val="toc 2"/>
    <w:basedOn w:val="Normal"/>
    <w:next w:val="Normal"/>
    <w:autoRedefine/>
    <w:uiPriority w:val="39"/>
    <w:rsid w:val="003A5D75"/>
    <w:pPr>
      <w:spacing w:before="120"/>
      <w:ind w:left="238"/>
    </w:pPr>
    <w:rPr>
      <w:rFonts w:ascii="Arial" w:hAnsi="Arial"/>
      <w:sz w:val="20"/>
    </w:rPr>
  </w:style>
  <w:style w:type="paragraph" w:styleId="Sumrio3">
    <w:name w:val="toc 3"/>
    <w:basedOn w:val="Normal"/>
    <w:next w:val="Normal"/>
    <w:autoRedefine/>
    <w:uiPriority w:val="39"/>
    <w:rsid w:val="00252E50"/>
    <w:pPr>
      <w:tabs>
        <w:tab w:val="left" w:pos="1200"/>
        <w:tab w:val="right" w:leader="dot" w:pos="8789"/>
      </w:tabs>
      <w:spacing w:before="60"/>
      <w:ind w:left="482"/>
    </w:pPr>
    <w:rPr>
      <w:rFonts w:ascii="Arial" w:hAnsi="Arial"/>
      <w:sz w:val="20"/>
    </w:rPr>
  </w:style>
  <w:style w:type="character" w:styleId="Hyperlink">
    <w:name w:val="Hyperlink"/>
    <w:basedOn w:val="Fontepargpadro"/>
    <w:uiPriority w:val="99"/>
    <w:rsid w:val="003A5D75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3A5D75"/>
    <w:rPr>
      <w:color w:val="800080"/>
      <w:u w:val="single"/>
    </w:rPr>
  </w:style>
  <w:style w:type="paragraph" w:styleId="Sumrio4">
    <w:name w:val="toc 4"/>
    <w:basedOn w:val="Normal"/>
    <w:next w:val="Normal"/>
    <w:autoRedefine/>
    <w:semiHidden/>
    <w:rsid w:val="003A5D75"/>
    <w:pPr>
      <w:ind w:left="720"/>
    </w:pPr>
  </w:style>
  <w:style w:type="paragraph" w:styleId="Sumrio5">
    <w:name w:val="toc 5"/>
    <w:basedOn w:val="Normal"/>
    <w:next w:val="Normal"/>
    <w:autoRedefine/>
    <w:semiHidden/>
    <w:rsid w:val="003A5D75"/>
    <w:pPr>
      <w:ind w:left="960"/>
    </w:pPr>
  </w:style>
  <w:style w:type="paragraph" w:styleId="Sumrio6">
    <w:name w:val="toc 6"/>
    <w:basedOn w:val="Normal"/>
    <w:next w:val="Normal"/>
    <w:autoRedefine/>
    <w:semiHidden/>
    <w:rsid w:val="003A5D75"/>
    <w:pPr>
      <w:ind w:left="1200"/>
    </w:pPr>
  </w:style>
  <w:style w:type="paragraph" w:styleId="Sumrio7">
    <w:name w:val="toc 7"/>
    <w:basedOn w:val="Normal"/>
    <w:next w:val="Normal"/>
    <w:autoRedefine/>
    <w:semiHidden/>
    <w:rsid w:val="003A5D75"/>
    <w:pPr>
      <w:ind w:left="1440"/>
    </w:pPr>
  </w:style>
  <w:style w:type="paragraph" w:styleId="Sumrio8">
    <w:name w:val="toc 8"/>
    <w:basedOn w:val="Normal"/>
    <w:next w:val="Normal"/>
    <w:autoRedefine/>
    <w:semiHidden/>
    <w:rsid w:val="003A5D75"/>
    <w:pPr>
      <w:ind w:left="1680"/>
    </w:pPr>
  </w:style>
  <w:style w:type="paragraph" w:styleId="Sumrio9">
    <w:name w:val="toc 9"/>
    <w:basedOn w:val="Normal"/>
    <w:next w:val="Normal"/>
    <w:autoRedefine/>
    <w:semiHidden/>
    <w:rsid w:val="003A5D75"/>
    <w:pPr>
      <w:ind w:left="1920"/>
    </w:pPr>
  </w:style>
  <w:style w:type="character" w:customStyle="1" w:styleId="CabealhoChar">
    <w:name w:val="Cabeçalho Char"/>
    <w:basedOn w:val="Fontepargpadro"/>
    <w:link w:val="Cabealho"/>
    <w:semiHidden/>
    <w:rsid w:val="00302BA8"/>
    <w:rPr>
      <w:rFonts w:ascii="Arial" w:hAnsi="Arial"/>
      <w:sz w:val="16"/>
      <w:szCs w:val="24"/>
    </w:rPr>
  </w:style>
  <w:style w:type="character" w:customStyle="1" w:styleId="Ttulo2Char">
    <w:name w:val="Título 2 Char"/>
    <w:basedOn w:val="Fontepargpadro"/>
    <w:link w:val="Ttulo2"/>
    <w:locked/>
    <w:rsid w:val="00BA035F"/>
    <w:rPr>
      <w:rFonts w:ascii="Arial" w:hAnsi="Arial" w:cs="Arial"/>
      <w:b/>
      <w:bCs/>
      <w:iCs/>
      <w:sz w:val="24"/>
      <w:szCs w:val="2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70D28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70D28"/>
    <w:rPr>
      <w:sz w:val="16"/>
      <w:szCs w:val="16"/>
    </w:rPr>
  </w:style>
  <w:style w:type="paragraph" w:customStyle="1" w:styleId="Table">
    <w:name w:val="Table"/>
    <w:basedOn w:val="Normal"/>
    <w:rsid w:val="00A32590"/>
    <w:pPr>
      <w:spacing w:before="40" w:after="40"/>
    </w:pPr>
    <w:rPr>
      <w:rFonts w:ascii="Arial" w:hAnsi="Arial"/>
      <w:sz w:val="20"/>
      <w:szCs w:val="20"/>
      <w:lang w:val="en-US"/>
    </w:rPr>
  </w:style>
  <w:style w:type="paragraph" w:customStyle="1" w:styleId="TableSmHeadingRight">
    <w:name w:val="Table_Sm_Heading_Right"/>
    <w:basedOn w:val="Normal"/>
    <w:rsid w:val="00A32590"/>
    <w:pPr>
      <w:keepNext/>
      <w:keepLines/>
      <w:spacing w:before="60" w:after="40"/>
      <w:jc w:val="right"/>
    </w:pPr>
    <w:rPr>
      <w:rFonts w:ascii="Arial" w:hAnsi="Arial"/>
      <w:b/>
      <w:sz w:val="16"/>
      <w:szCs w:val="20"/>
      <w:lang w:val="en-US"/>
    </w:rPr>
  </w:style>
  <w:style w:type="paragraph" w:customStyle="1" w:styleId="FluxoPrincipal">
    <w:name w:val="Fluxo Principal"/>
    <w:basedOn w:val="Normal"/>
    <w:next w:val="Corpodetexto"/>
    <w:rsid w:val="007F6444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Alternativo">
    <w:name w:val="Fluxo Alternativo"/>
    <w:basedOn w:val="Normal"/>
    <w:next w:val="Corpodetexto"/>
    <w:rsid w:val="008926E0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deExceo">
    <w:name w:val="Fluxo de Exceção"/>
    <w:basedOn w:val="Normal"/>
    <w:next w:val="Corpodetexto"/>
    <w:rsid w:val="008926E0"/>
    <w:pPr>
      <w:tabs>
        <w:tab w:val="num" w:pos="709"/>
      </w:tabs>
      <w:spacing w:before="120" w:line="360" w:lineRule="auto"/>
      <w:outlineLvl w:val="2"/>
    </w:pPr>
    <w:rPr>
      <w:rFonts w:ascii="Arial" w:hAnsi="Arial"/>
      <w:i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0EE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0EE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33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Revis&#227;o%20de%20Templates\Templates%202010\Especificacao_Caso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Especificacao_Caso_Uso</Template>
  <TotalTime>3</TotalTime>
  <Pages>5</Pages>
  <Words>458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Projeto: &lt;&lt;Nome Projeto&gt;&gt;</vt:lpstr>
    </vt:vector>
  </TitlesOfParts>
  <Company>sefaz</Company>
  <LinksUpToDate>false</LinksUpToDate>
  <CharactersWithSpaces>2931</CharactersWithSpaces>
  <SharedDoc>false</SharedDoc>
  <HLinks>
    <vt:vector size="66" baseType="variant">
      <vt:variant>
        <vt:i4>1703998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_Toc273369901</vt:lpwstr>
      </vt:variant>
      <vt:variant>
        <vt:i4>1703998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_Toc273369900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_Toc273369899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_Toc273369898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_Toc273369897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_Toc273369896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_Toc273369895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_Toc273369894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_Toc273369893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_Toc273369892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_Toc273369891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Projeto: &lt;&lt;Nome Projeto&gt;&gt;</dc:title>
  <dc:creator>Claudia Maria Wurm Zanquette</dc:creator>
  <cp:lastModifiedBy>Wisley</cp:lastModifiedBy>
  <cp:revision>4</cp:revision>
  <cp:lastPrinted>2007-06-13T20:22:00Z</cp:lastPrinted>
  <dcterms:created xsi:type="dcterms:W3CDTF">2021-05-16T15:20:00Z</dcterms:created>
  <dcterms:modified xsi:type="dcterms:W3CDTF">2021-05-16T15:22:00Z</dcterms:modified>
</cp:coreProperties>
</file>