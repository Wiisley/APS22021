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692FE6E3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851CE6">
        <w:t xml:space="preserve">Editar </w:t>
      </w:r>
      <w:r w:rsidR="00AB3711">
        <w:t>Equipe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864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864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864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864A8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864A8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864A8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864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864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864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864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1841C2A" w:rsidR="000C6A95" w:rsidRPr="00CE4AB3" w:rsidRDefault="00851CE6" w:rsidP="000C6A95">
      <w:pPr>
        <w:pStyle w:val="Ttulo"/>
        <w:jc w:val="center"/>
      </w:pPr>
      <w:r>
        <w:t>Editar</w:t>
      </w:r>
      <w:r w:rsidR="00DD2D97">
        <w:t xml:space="preserve"> </w:t>
      </w:r>
      <w:r w:rsidR="00AB3711">
        <w:t>Equipe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60554F6C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E41288">
        <w:rPr>
          <w:rFonts w:ascii="Arial" w:hAnsi="Arial" w:cs="Arial"/>
          <w:noProof/>
          <w:sz w:val="20"/>
          <w:szCs w:val="20"/>
          <w:lang w:eastAsia="ar-SA"/>
        </w:rPr>
        <w:t xml:space="preserve">efetivar uma alteração no cadastro </w:t>
      </w:r>
      <w:r w:rsidR="0083349D">
        <w:rPr>
          <w:rFonts w:ascii="Arial" w:hAnsi="Arial" w:cs="Arial"/>
          <w:noProof/>
          <w:sz w:val="20"/>
          <w:szCs w:val="20"/>
          <w:lang w:eastAsia="ar-SA"/>
        </w:rPr>
        <w:t xml:space="preserve">de uma </w:t>
      </w:r>
      <w:r w:rsidR="00AB3711">
        <w:rPr>
          <w:rFonts w:ascii="Arial" w:hAnsi="Arial" w:cs="Arial"/>
          <w:noProof/>
          <w:sz w:val="20"/>
          <w:szCs w:val="20"/>
          <w:lang w:eastAsia="ar-SA"/>
        </w:rPr>
        <w:t>equipe</w:t>
      </w:r>
      <w:r w:rsidR="00F61242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7F5BFC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08FD55CB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851CE6">
        <w:rPr>
          <w:szCs w:val="28"/>
        </w:rPr>
        <w:t xml:space="preserve">Editar </w:t>
      </w:r>
      <w:r w:rsidR="00AB3711">
        <w:rPr>
          <w:szCs w:val="28"/>
        </w:rPr>
        <w:t>Equipe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78B71C9C" w:rsidR="00C74BEB" w:rsidRPr="00C74BEB" w:rsidRDefault="00C74BEB" w:rsidP="00C74BEB">
      <w:pPr>
        <w:pStyle w:val="Corpodetexto"/>
      </w:pPr>
      <w:r>
        <w:t xml:space="preserve">Este caso de uso começa quando o usuário deseja fazer </w:t>
      </w:r>
      <w:r w:rsidR="009673BE">
        <w:t xml:space="preserve">a alteração dos dados de uma </w:t>
      </w:r>
      <w:r w:rsidR="00AB3711">
        <w:t>equipe</w:t>
      </w:r>
      <w:r>
        <w:t>.</w:t>
      </w:r>
    </w:p>
    <w:p w14:paraId="662C293D" w14:textId="23D43FC0" w:rsidR="009331D0" w:rsidRPr="00C53500" w:rsidRDefault="009331D0" w:rsidP="007F5BFC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256D78E3" w:rsidR="009331D0" w:rsidRDefault="00C53500" w:rsidP="007F5BFC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AB3711">
        <w:t>equipes</w:t>
      </w:r>
      <w:r w:rsidR="00BE0992">
        <w:t>”.</w:t>
      </w:r>
    </w:p>
    <w:p w14:paraId="357E52CA" w14:textId="0D460B42" w:rsidR="00BE0992" w:rsidRDefault="00BE0992" w:rsidP="007F5BFC">
      <w:pPr>
        <w:pStyle w:val="Corpodetexto"/>
        <w:numPr>
          <w:ilvl w:val="0"/>
          <w:numId w:val="4"/>
        </w:numPr>
      </w:pPr>
      <w:r>
        <w:t xml:space="preserve">O sistema lista </w:t>
      </w:r>
      <w:r w:rsidR="009673BE">
        <w:t xml:space="preserve">as </w:t>
      </w:r>
      <w:r w:rsidR="00AB3711">
        <w:t>equipes</w:t>
      </w:r>
      <w:r w:rsidR="009673BE">
        <w:t xml:space="preserve"> cadastradas</w:t>
      </w:r>
      <w:r>
        <w:t>.</w:t>
      </w:r>
    </w:p>
    <w:p w14:paraId="384BDC0B" w14:textId="050E5185" w:rsidR="00851CE6" w:rsidRDefault="00851CE6" w:rsidP="007F5BFC">
      <w:pPr>
        <w:pStyle w:val="Corpodetexto"/>
        <w:numPr>
          <w:ilvl w:val="0"/>
          <w:numId w:val="4"/>
        </w:numPr>
      </w:pPr>
      <w:r>
        <w:t xml:space="preserve">O usuário busca </w:t>
      </w:r>
      <w:r w:rsidR="009673BE">
        <w:t xml:space="preserve">pela </w:t>
      </w:r>
      <w:r w:rsidR="00AB3711">
        <w:t>equipe</w:t>
      </w:r>
      <w:r>
        <w:t xml:space="preserve"> que deseja editar.</w:t>
      </w:r>
    </w:p>
    <w:p w14:paraId="086059AF" w14:textId="2D8BEB69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 xml:space="preserve">usuário clica na opção “+ </w:t>
      </w:r>
      <w:r w:rsidR="00851CE6">
        <w:t>Editar</w:t>
      </w:r>
      <w:r w:rsidR="00BE0992">
        <w:t>”.</w:t>
      </w:r>
    </w:p>
    <w:p w14:paraId="337ED883" w14:textId="47F47E60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6D209399" w:rsidR="00C53500" w:rsidRDefault="00C74BEB" w:rsidP="00AB3711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851CE6">
        <w:t>Edição</w:t>
      </w:r>
      <w:r w:rsidR="00096CC4">
        <w:t xml:space="preserve"> de </w:t>
      </w:r>
      <w:r w:rsidR="009673BE">
        <w:t>Viaturas</w:t>
      </w:r>
      <w:r w:rsidR="00944FF5">
        <w:t xml:space="preserve"> liberando os campos para </w:t>
      </w:r>
      <w:r w:rsidR="00851CE6">
        <w:t>alteração</w:t>
      </w:r>
      <w:r w:rsidR="00AB3711">
        <w:t>, Nº de integrantes da equipe, os integrantes, Cargos dos integrantes.</w:t>
      </w:r>
    </w:p>
    <w:p w14:paraId="414FF7AB" w14:textId="379A0B29" w:rsidR="00096CC4" w:rsidRDefault="00096CC4" w:rsidP="007F5BFC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7F5BFC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20AB7CCC" w:rsidR="00C74BEB" w:rsidRDefault="00C74BEB" w:rsidP="007F5BFC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</w:t>
      </w:r>
      <w:r w:rsidR="00851CE6">
        <w:t xml:space="preserve"> </w:t>
      </w:r>
      <w:r w:rsidR="005544C4">
        <w:t>equipe</w:t>
      </w:r>
      <w:r w:rsidR="00096CC4">
        <w:t xml:space="preserve"> </w:t>
      </w:r>
      <w:r w:rsidR="00851CE6">
        <w:t>alterado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79226E3D" w:rsidR="008926E0" w:rsidRDefault="00C74BEB" w:rsidP="008926E0">
      <w:pPr>
        <w:pStyle w:val="Corpodetexto"/>
      </w:pPr>
      <w:r>
        <w:t xml:space="preserve">Se no passo </w:t>
      </w:r>
      <w:r w:rsidR="00851CE6">
        <w:t>6</w:t>
      </w:r>
      <w:r>
        <w:t xml:space="preserve"> o sistema verifica que </w:t>
      </w:r>
      <w:r w:rsidR="00BE0992">
        <w:t xml:space="preserve">o usuário não é </w:t>
      </w:r>
      <w:r w:rsidR="00DD613A">
        <w:t xml:space="preserve">delegado </w:t>
      </w:r>
      <w:r>
        <w:t>então:</w:t>
      </w:r>
    </w:p>
    <w:p w14:paraId="45B267C8" w14:textId="5B9AB94B" w:rsidR="00C74BEB" w:rsidRDefault="00C74BEB" w:rsidP="007F5BFC">
      <w:pPr>
        <w:pStyle w:val="Corpodetexto"/>
        <w:numPr>
          <w:ilvl w:val="0"/>
          <w:numId w:val="5"/>
        </w:numPr>
      </w:pPr>
      <w:bookmarkStart w:id="7" w:name="_Hlk70526752"/>
      <w:r>
        <w:lastRenderedPageBreak/>
        <w:t xml:space="preserve">O sistema informa </w:t>
      </w:r>
      <w:r w:rsidR="00BE0992">
        <w:t xml:space="preserve">usuário sem poderes para </w:t>
      </w:r>
      <w:r w:rsidR="00851CE6">
        <w:t>editar</w:t>
      </w:r>
      <w:r w:rsidR="00BE0992">
        <w:t>.</w:t>
      </w:r>
    </w:p>
    <w:p w14:paraId="7966E212" w14:textId="50881B68" w:rsidR="00C74BEB" w:rsidRDefault="00127355" w:rsidP="007F5BFC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>tela de “</w:t>
      </w:r>
      <w:r w:rsidR="005544C4">
        <w:t>equipes</w:t>
      </w:r>
      <w:r w:rsidR="00DD613A">
        <w:t>”</w:t>
      </w:r>
      <w:r w:rsidR="00096CC4">
        <w:t xml:space="preserve">. </w:t>
      </w:r>
    </w:p>
    <w:p w14:paraId="0A308C16" w14:textId="037AF133" w:rsidR="00851CE6" w:rsidRDefault="00851CE6" w:rsidP="00851CE6">
      <w:pPr>
        <w:pStyle w:val="Corpodetexto"/>
        <w:ind w:left="0"/>
      </w:pPr>
    </w:p>
    <w:p w14:paraId="35733C23" w14:textId="25BB3643" w:rsidR="00851CE6" w:rsidRPr="00C74BEB" w:rsidRDefault="005544C4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Equipe</w:t>
      </w:r>
      <w:r w:rsidR="00851CE6">
        <w:rPr>
          <w:b/>
          <w:bCs/>
          <w:i w:val="0"/>
          <w:iCs/>
        </w:rPr>
        <w:t xml:space="preserve"> não cadastrad</w:t>
      </w:r>
      <w:r w:rsidR="004228C3">
        <w:rPr>
          <w:b/>
          <w:bCs/>
          <w:i w:val="0"/>
          <w:iCs/>
        </w:rPr>
        <w:t>a</w:t>
      </w:r>
    </w:p>
    <w:p w14:paraId="20D6CA08" w14:textId="4E44E874" w:rsidR="00851CE6" w:rsidRDefault="00851CE6" w:rsidP="00851CE6">
      <w:pPr>
        <w:pStyle w:val="Corpodetexto"/>
      </w:pPr>
      <w:r>
        <w:t xml:space="preserve">Se no passo 4 o sistema verifica que </w:t>
      </w:r>
      <w:r w:rsidR="004228C3">
        <w:t xml:space="preserve">a </w:t>
      </w:r>
      <w:r w:rsidR="005544C4">
        <w:t>equipe</w:t>
      </w:r>
      <w:r w:rsidR="004228C3">
        <w:t xml:space="preserve"> </w:t>
      </w:r>
      <w:r>
        <w:t xml:space="preserve">não é </w:t>
      </w:r>
      <w:r w:rsidR="004228C3">
        <w:t>cadastrada</w:t>
      </w:r>
      <w:r>
        <w:t>:</w:t>
      </w:r>
    </w:p>
    <w:p w14:paraId="6B115B09" w14:textId="491ADF77" w:rsidR="00851CE6" w:rsidRDefault="00851CE6" w:rsidP="007F5BFC">
      <w:pPr>
        <w:pStyle w:val="Corpodetexto"/>
        <w:numPr>
          <w:ilvl w:val="0"/>
          <w:numId w:val="8"/>
        </w:numPr>
      </w:pPr>
      <w:r>
        <w:t xml:space="preserve">O sistema informa ao usuário que </w:t>
      </w:r>
      <w:r w:rsidR="004228C3">
        <w:t xml:space="preserve">a </w:t>
      </w:r>
      <w:r w:rsidR="005544C4">
        <w:t>equipe</w:t>
      </w:r>
      <w:r w:rsidR="00137621">
        <w:t xml:space="preserve"> ainda não foi </w:t>
      </w:r>
      <w:r w:rsidR="004228C3">
        <w:t>cadastrada</w:t>
      </w:r>
      <w:r>
        <w:t>.</w:t>
      </w:r>
    </w:p>
    <w:p w14:paraId="01C7DC52" w14:textId="494F29B1" w:rsidR="00137621" w:rsidRDefault="00137621" w:rsidP="007F5BFC">
      <w:pPr>
        <w:pStyle w:val="Corpodetexto"/>
        <w:numPr>
          <w:ilvl w:val="0"/>
          <w:numId w:val="8"/>
        </w:numPr>
      </w:pPr>
      <w:r>
        <w:t xml:space="preserve">O sistema inicia o caso de uso Cadastrar </w:t>
      </w:r>
      <w:r w:rsidR="005544C4">
        <w:t>Equipe</w:t>
      </w:r>
    </w:p>
    <w:bookmarkEnd w:id="7"/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7F5BFC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7F5BFC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7BA5B783" w:rsidR="00410646" w:rsidRPr="0065395C" w:rsidRDefault="0065395C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290357">
        <w:t>Equipe</w:t>
      </w:r>
      <w:r w:rsidRPr="0065395C">
        <w:t xml:space="preserve"> </w:t>
      </w:r>
      <w:r w:rsidR="00851CE6">
        <w:t>editad</w:t>
      </w:r>
      <w:r w:rsidR="00EA202B">
        <w:t>a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2F8B9DFB" w:rsidR="00410646" w:rsidRDefault="00127355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290357">
        <w:t>Equipes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50A6" w14:textId="77777777" w:rsidR="00864A87" w:rsidRDefault="00864A87">
      <w:r>
        <w:separator/>
      </w:r>
    </w:p>
  </w:endnote>
  <w:endnote w:type="continuationSeparator" w:id="0">
    <w:p w14:paraId="00528E61" w14:textId="77777777" w:rsidR="00864A87" w:rsidRDefault="0086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31A2" w14:textId="77777777" w:rsidR="00864A87" w:rsidRDefault="00864A87">
      <w:r>
        <w:separator/>
      </w:r>
    </w:p>
  </w:footnote>
  <w:footnote w:type="continuationSeparator" w:id="0">
    <w:p w14:paraId="405D82AD" w14:textId="77777777" w:rsidR="00864A87" w:rsidRDefault="00864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51B5B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90357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B65C9"/>
    <w:rsid w:val="003D66E3"/>
    <w:rsid w:val="00405718"/>
    <w:rsid w:val="00410646"/>
    <w:rsid w:val="004228C3"/>
    <w:rsid w:val="004360E0"/>
    <w:rsid w:val="0048628D"/>
    <w:rsid w:val="004C5005"/>
    <w:rsid w:val="004C6119"/>
    <w:rsid w:val="005352C3"/>
    <w:rsid w:val="005544C4"/>
    <w:rsid w:val="005556B8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54501"/>
    <w:rsid w:val="00766AB1"/>
    <w:rsid w:val="00770EAD"/>
    <w:rsid w:val="007730D6"/>
    <w:rsid w:val="00773D0C"/>
    <w:rsid w:val="00775E2E"/>
    <w:rsid w:val="00792024"/>
    <w:rsid w:val="007929F8"/>
    <w:rsid w:val="007B2825"/>
    <w:rsid w:val="007F5BFC"/>
    <w:rsid w:val="007F6444"/>
    <w:rsid w:val="008057AB"/>
    <w:rsid w:val="0083349D"/>
    <w:rsid w:val="0083563A"/>
    <w:rsid w:val="00851CE6"/>
    <w:rsid w:val="00864A87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673BE"/>
    <w:rsid w:val="009B100B"/>
    <w:rsid w:val="00A1396A"/>
    <w:rsid w:val="00A32590"/>
    <w:rsid w:val="00A35610"/>
    <w:rsid w:val="00A54C36"/>
    <w:rsid w:val="00A85E73"/>
    <w:rsid w:val="00AA1A30"/>
    <w:rsid w:val="00AB3711"/>
    <w:rsid w:val="00AC6944"/>
    <w:rsid w:val="00AD3231"/>
    <w:rsid w:val="00B533B7"/>
    <w:rsid w:val="00B62631"/>
    <w:rsid w:val="00B76F00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D613A"/>
    <w:rsid w:val="00DF0E92"/>
    <w:rsid w:val="00E2525C"/>
    <w:rsid w:val="00E36FDE"/>
    <w:rsid w:val="00E40EE0"/>
    <w:rsid w:val="00E41288"/>
    <w:rsid w:val="00E46E14"/>
    <w:rsid w:val="00EA1492"/>
    <w:rsid w:val="00EA202B"/>
    <w:rsid w:val="00EB3070"/>
    <w:rsid w:val="00F21578"/>
    <w:rsid w:val="00F21997"/>
    <w:rsid w:val="00F22A94"/>
    <w:rsid w:val="00F61242"/>
    <w:rsid w:val="00F70D28"/>
    <w:rsid w:val="00F76524"/>
    <w:rsid w:val="00F81206"/>
    <w:rsid w:val="00FA1CF2"/>
    <w:rsid w:val="00FB1D9D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673B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3</TotalTime>
  <Pages>5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3679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Wisley</cp:lastModifiedBy>
  <cp:revision>5</cp:revision>
  <cp:lastPrinted>2007-06-13T20:22:00Z</cp:lastPrinted>
  <dcterms:created xsi:type="dcterms:W3CDTF">2021-05-16T15:34:00Z</dcterms:created>
  <dcterms:modified xsi:type="dcterms:W3CDTF">2021-05-16T15:36:00Z</dcterms:modified>
</cp:coreProperties>
</file>