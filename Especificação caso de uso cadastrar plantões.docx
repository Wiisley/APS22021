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2E7CD25D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DD2D97">
        <w:t xml:space="preserve">Cadastrar </w:t>
      </w:r>
      <w:r w:rsidR="0096391A">
        <w:t>Plantões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9C412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9C412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9C412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9C412A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9C412A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9C412A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9C412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9C412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9C412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9C412A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5DD5FB64" w:rsidR="000C6A95" w:rsidRPr="00CE4AB3" w:rsidRDefault="00E2525C" w:rsidP="000C6A95">
      <w:pPr>
        <w:pStyle w:val="Ttulo"/>
        <w:jc w:val="center"/>
      </w:pPr>
      <w:r>
        <w:t>Cadastrar</w:t>
      </w:r>
      <w:r w:rsidR="00DD2D97">
        <w:t xml:space="preserve"> </w:t>
      </w:r>
      <w:r w:rsidR="0096391A">
        <w:t>Plantões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7CCC276E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cadastr</w:t>
      </w:r>
      <w:r w:rsidR="0096391A">
        <w:rPr>
          <w:rFonts w:ascii="Arial" w:hAnsi="Arial" w:cs="Arial"/>
          <w:noProof/>
          <w:sz w:val="20"/>
          <w:szCs w:val="20"/>
          <w:lang w:eastAsia="ar-SA"/>
        </w:rPr>
        <w:t>ar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 xml:space="preserve"> um novo </w:t>
      </w:r>
      <w:r w:rsidR="0096391A">
        <w:rPr>
          <w:rFonts w:ascii="Arial" w:hAnsi="Arial" w:cs="Arial"/>
          <w:noProof/>
          <w:sz w:val="20"/>
          <w:szCs w:val="20"/>
          <w:lang w:eastAsia="ar-SA"/>
        </w:rPr>
        <w:t>plantão no sistema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7AE51C6F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2525C">
        <w:rPr>
          <w:szCs w:val="28"/>
        </w:rPr>
        <w:t>Cadastrar</w:t>
      </w:r>
      <w:r w:rsidR="00F616A3">
        <w:rPr>
          <w:szCs w:val="28"/>
        </w:rPr>
        <w:t xml:space="preserve"> </w:t>
      </w:r>
      <w:r w:rsidR="0096391A">
        <w:rPr>
          <w:szCs w:val="28"/>
        </w:rPr>
        <w:t>Plantões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62DD279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</w:t>
      </w:r>
      <w:r w:rsidR="0096391A">
        <w:t>plantões</w:t>
      </w:r>
      <w:r w:rsidR="00BE0992">
        <w:t>”.</w:t>
      </w:r>
    </w:p>
    <w:p w14:paraId="357E52CA" w14:textId="4AADD50F" w:rsidR="00BE0992" w:rsidRDefault="00BE0992" w:rsidP="00270545">
      <w:pPr>
        <w:pStyle w:val="Corpodetexto"/>
        <w:numPr>
          <w:ilvl w:val="0"/>
          <w:numId w:val="4"/>
        </w:numPr>
      </w:pPr>
      <w:r>
        <w:t>O sistema lista</w:t>
      </w:r>
      <w:r w:rsidR="0096391A">
        <w:t xml:space="preserve"> </w:t>
      </w:r>
      <w:r>
        <w:t xml:space="preserve">os </w:t>
      </w:r>
      <w:r w:rsidR="0096391A">
        <w:t>plantões</w:t>
      </w:r>
      <w:r>
        <w:t xml:space="preserve"> cadastrados.</w:t>
      </w:r>
    </w:p>
    <w:p w14:paraId="086059AF" w14:textId="296F1AC4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>usuário clica na opção “+ Adicionar”.</w:t>
      </w:r>
    </w:p>
    <w:p w14:paraId="337ED883" w14:textId="47F47E60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6AB6CE8C" w:rsidR="00C53500" w:rsidRDefault="00C74BEB" w:rsidP="00270545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</w:t>
      </w:r>
      <w:r w:rsidR="0096391A">
        <w:t>plantões</w:t>
      </w:r>
      <w:r w:rsidR="00944FF5">
        <w:t xml:space="preserve"> liberando os campos para preenchimento, </w:t>
      </w:r>
      <w:r w:rsidR="0096391A">
        <w:t>Equipes</w:t>
      </w:r>
      <w:r w:rsidR="00944FF5">
        <w:t xml:space="preserve">, </w:t>
      </w:r>
      <w:r w:rsidR="0096391A">
        <w:t>Data de início do Plantão</w:t>
      </w:r>
      <w:r w:rsidR="00944FF5">
        <w:t>,</w:t>
      </w:r>
      <w:r w:rsidR="0096391A">
        <w:t xml:space="preserve"> Data de Fim do Plantão, Hora de </w:t>
      </w:r>
      <w:r w:rsidR="008819E3">
        <w:t>Início</w:t>
      </w:r>
      <w:r w:rsidR="0096391A">
        <w:t xml:space="preserve"> </w:t>
      </w:r>
      <w:r w:rsidR="009C755B">
        <w:t xml:space="preserve">do plantão </w:t>
      </w:r>
      <w:r w:rsidR="0096391A">
        <w:t>e Hora de Fim do plan</w:t>
      </w:r>
      <w:r w:rsidR="009C755B">
        <w:t>tão</w:t>
      </w:r>
      <w:r w:rsidR="0096391A">
        <w:t>.</w:t>
      </w:r>
    </w:p>
    <w:p w14:paraId="414FF7AB" w14:textId="379A0B29" w:rsidR="00096CC4" w:rsidRDefault="00096CC4" w:rsidP="00270545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270545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60A4FE21" w:rsidR="00C74BEB" w:rsidRDefault="00C74BEB" w:rsidP="00270545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</w:t>
      </w:r>
      <w:r w:rsidR="0096391A">
        <w:t>plantão cadastrado</w:t>
      </w:r>
      <w:r w:rsidR="00096CC4">
        <w:t xml:space="preserve">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761C783C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 xml:space="preserve">o usuário não é delegado </w:t>
      </w:r>
      <w:r>
        <w:t>então:</w:t>
      </w:r>
    </w:p>
    <w:p w14:paraId="45B267C8" w14:textId="586CF0F2" w:rsidR="00C74BEB" w:rsidRDefault="00C74BEB" w:rsidP="00270545">
      <w:pPr>
        <w:pStyle w:val="Corpodetexto"/>
        <w:numPr>
          <w:ilvl w:val="0"/>
          <w:numId w:val="5"/>
        </w:numPr>
      </w:pPr>
      <w:bookmarkStart w:id="7" w:name="_Hlk70526752"/>
      <w:r>
        <w:lastRenderedPageBreak/>
        <w:t xml:space="preserve">O sistema informa </w:t>
      </w:r>
      <w:r w:rsidR="00BE0992">
        <w:t>usuário sem poderes para cadastrar</w:t>
      </w:r>
      <w:r w:rsidR="0096391A">
        <w:t xml:space="preserve"> plantões, somente delegados podem cadastrar os plantões</w:t>
      </w:r>
      <w:r w:rsidR="00BE0992">
        <w:t>.</w:t>
      </w:r>
    </w:p>
    <w:p w14:paraId="7966E212" w14:textId="294F54DD" w:rsidR="00C74BEB" w:rsidRDefault="00127355" w:rsidP="00270545">
      <w:pPr>
        <w:pStyle w:val="Corpodetexto"/>
        <w:numPr>
          <w:ilvl w:val="0"/>
          <w:numId w:val="5"/>
        </w:numPr>
      </w:pPr>
      <w:r>
        <w:t xml:space="preserve">O sistema </w:t>
      </w:r>
      <w:r w:rsidR="00BE0992">
        <w:t xml:space="preserve">retorna para a </w:t>
      </w:r>
      <w:r w:rsidR="00096CC4">
        <w:t xml:space="preserve">tela de </w:t>
      </w:r>
      <w:r w:rsidR="0096391A">
        <w:t>plantões</w:t>
      </w:r>
      <w:r w:rsidR="00096CC4">
        <w:t xml:space="preserve">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359CD0FF" w:rsidR="00907D1D" w:rsidRDefault="00907D1D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não </w:t>
      </w:r>
      <w:r>
        <w:rPr>
          <w:b/>
          <w:bCs/>
          <w:i w:val="0"/>
          <w:iCs/>
        </w:rPr>
        <w:t>algum campo</w:t>
      </w:r>
    </w:p>
    <w:p w14:paraId="784DB206" w14:textId="126C3901" w:rsidR="00907D1D" w:rsidRDefault="00907D1D" w:rsidP="00907D1D">
      <w:pPr>
        <w:pStyle w:val="Corpodetexto"/>
      </w:pPr>
      <w:r>
        <w:t>Se no passo 7 o usuário deixou algum o campo em branco.</w:t>
      </w:r>
    </w:p>
    <w:p w14:paraId="57B383B8" w14:textId="0D46F87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76B58B65" w14:textId="092DA01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1CD10748" w14:textId="1F8A53C4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61C79037" w14:textId="4873B242" w:rsidR="008926E0" w:rsidRPr="00C74BEB" w:rsidRDefault="0096391A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Data </w:t>
      </w:r>
      <w:r w:rsidR="00BC4279">
        <w:rPr>
          <w:b/>
          <w:bCs/>
          <w:i w:val="0"/>
          <w:iCs/>
        </w:rPr>
        <w:t>invalida</w:t>
      </w:r>
      <w:r w:rsidR="009C755B">
        <w:rPr>
          <w:b/>
          <w:bCs/>
          <w:i w:val="0"/>
          <w:iCs/>
        </w:rPr>
        <w:t xml:space="preserve"> de inicio</w:t>
      </w:r>
    </w:p>
    <w:p w14:paraId="7AC6C203" w14:textId="3BC1C568" w:rsidR="00C74BEB" w:rsidRDefault="00C74BEB" w:rsidP="00C74BEB">
      <w:pPr>
        <w:pStyle w:val="Corpodetexto"/>
      </w:pPr>
      <w:r>
        <w:t xml:space="preserve">Se no passo </w:t>
      </w:r>
      <w:r w:rsidR="00096CC4">
        <w:t>7</w:t>
      </w:r>
      <w:r>
        <w:t xml:space="preserve"> o sistema verifica </w:t>
      </w:r>
      <w:r w:rsidR="00096CC4">
        <w:t xml:space="preserve">que </w:t>
      </w:r>
      <w:r w:rsidR="0096391A">
        <w:t>a data de início do plantão já passou</w:t>
      </w:r>
      <w:r>
        <w:t>:</w:t>
      </w:r>
    </w:p>
    <w:p w14:paraId="31B8DB08" w14:textId="3C7712DC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96391A">
        <w:t>que a data de início</w:t>
      </w:r>
      <w:r w:rsidR="009C755B">
        <w:t xml:space="preserve"> do plantão</w:t>
      </w:r>
      <w:r w:rsidR="0096391A">
        <w:t xml:space="preserve"> igual ou deve ser posterior a data atual</w:t>
      </w:r>
      <w:r w:rsidR="00096CC4">
        <w:t>.</w:t>
      </w:r>
    </w:p>
    <w:p w14:paraId="642F5B91" w14:textId="15D02E35" w:rsidR="00127355" w:rsidRDefault="00127355" w:rsidP="00270545">
      <w:pPr>
        <w:pStyle w:val="Corpodetexto"/>
        <w:numPr>
          <w:ilvl w:val="0"/>
          <w:numId w:val="9"/>
        </w:numPr>
      </w:pPr>
      <w:r>
        <w:t>O sistema</w:t>
      </w:r>
      <w:r w:rsidR="0096391A">
        <w:t xml:space="preserve"> limpa o campo data de início</w:t>
      </w:r>
      <w:r w:rsidR="009C755B">
        <w:t xml:space="preserve"> do plantão</w:t>
      </w:r>
      <w:r w:rsidR="0096391A">
        <w:t xml:space="preserve"> e posiciona o cursor</w:t>
      </w:r>
      <w:r>
        <w:t xml:space="preserve"> </w:t>
      </w:r>
      <w:r w:rsidR="0096391A">
        <w:t>neste campo para preenchimento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2A1CD0EF" w:rsidR="00096CC4" w:rsidRPr="00C74BEB" w:rsidRDefault="009C755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Data</w:t>
      </w:r>
      <w:r w:rsidR="00096CC4">
        <w:rPr>
          <w:b/>
          <w:bCs/>
          <w:i w:val="0"/>
          <w:iCs/>
        </w:rPr>
        <w:t xml:space="preserve"> invalida</w:t>
      </w:r>
      <w:r>
        <w:rPr>
          <w:b/>
          <w:bCs/>
          <w:i w:val="0"/>
          <w:iCs/>
        </w:rPr>
        <w:t xml:space="preserve"> de fim</w:t>
      </w:r>
    </w:p>
    <w:p w14:paraId="12096D72" w14:textId="71C70903" w:rsidR="00096CC4" w:rsidRDefault="00096CC4" w:rsidP="00096CC4">
      <w:pPr>
        <w:pStyle w:val="Corpodetexto"/>
      </w:pPr>
      <w:r>
        <w:t xml:space="preserve">Se no passo 7 o sistema verifica que </w:t>
      </w:r>
      <w:r w:rsidR="0096391A">
        <w:t>a data de fim é menor que a data de início do plantão então</w:t>
      </w:r>
      <w:r>
        <w:t>:</w:t>
      </w:r>
    </w:p>
    <w:p w14:paraId="0EB85BE6" w14:textId="276D3DF8" w:rsidR="00096CC4" w:rsidRDefault="00096CC4" w:rsidP="00270545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</w:t>
      </w:r>
      <w:r w:rsidR="0096391A">
        <w:t>a data de fim</w:t>
      </w:r>
      <w:r w:rsidR="009C755B">
        <w:t xml:space="preserve"> do plantão</w:t>
      </w:r>
      <w:r w:rsidR="0096391A">
        <w:t xml:space="preserve"> deve ser igual ou superior a data de início do plantão</w:t>
      </w:r>
      <w:r>
        <w:t>.</w:t>
      </w:r>
    </w:p>
    <w:p w14:paraId="51AA43D8" w14:textId="6C460C79" w:rsidR="00096CC4" w:rsidRDefault="0096391A" w:rsidP="00270545">
      <w:pPr>
        <w:pStyle w:val="Corpodetexto"/>
        <w:numPr>
          <w:ilvl w:val="0"/>
          <w:numId w:val="8"/>
        </w:numPr>
      </w:pPr>
      <w:r>
        <w:t xml:space="preserve">O sistema limpa o campo data de fim </w:t>
      </w:r>
      <w:r w:rsidR="009C755B">
        <w:t xml:space="preserve">do plantão </w:t>
      </w:r>
      <w:r>
        <w:t>e posiciona o cursor neste campo para preenchimento</w:t>
      </w:r>
      <w:r w:rsidR="00096CC4">
        <w:t>.</w:t>
      </w:r>
    </w:p>
    <w:p w14:paraId="565964E8" w14:textId="77777777" w:rsidR="009C755B" w:rsidRDefault="009C755B" w:rsidP="009C755B">
      <w:pPr>
        <w:pStyle w:val="Corpodetexto"/>
        <w:ind w:left="1069"/>
      </w:pPr>
    </w:p>
    <w:p w14:paraId="061B1C77" w14:textId="1E412BE0" w:rsidR="009C755B" w:rsidRPr="00C74BEB" w:rsidRDefault="009C755B" w:rsidP="009C755B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Hora invalida de inicio</w:t>
      </w:r>
    </w:p>
    <w:p w14:paraId="591FC2B7" w14:textId="34D81B30" w:rsidR="009C755B" w:rsidRDefault="009C755B" w:rsidP="009C755B">
      <w:pPr>
        <w:pStyle w:val="Corpodetexto"/>
      </w:pPr>
      <w:r>
        <w:t>Se no passo 7 o sistema verifica que a hora de início do plantão já passou:</w:t>
      </w:r>
    </w:p>
    <w:p w14:paraId="327DDD3E" w14:textId="33129FD4" w:rsidR="009C755B" w:rsidRDefault="009C755B" w:rsidP="009C755B">
      <w:pPr>
        <w:pStyle w:val="Corpodetexto"/>
        <w:numPr>
          <w:ilvl w:val="0"/>
          <w:numId w:val="13"/>
        </w:numPr>
      </w:pPr>
      <w:r>
        <w:t>O sistema informa ao usuário que a hora de início do plantão igual ou deve ser posterior a data atual.</w:t>
      </w:r>
    </w:p>
    <w:p w14:paraId="219D698B" w14:textId="6EFAC4CB" w:rsidR="009C755B" w:rsidRDefault="009C755B" w:rsidP="009C755B">
      <w:pPr>
        <w:pStyle w:val="Corpodetexto"/>
        <w:numPr>
          <w:ilvl w:val="0"/>
          <w:numId w:val="13"/>
        </w:numPr>
      </w:pPr>
      <w:r>
        <w:t>O sistema limpa o campo hora de início do plantão e posiciona o cursor neste campo para preenchimento.</w:t>
      </w:r>
    </w:p>
    <w:p w14:paraId="255C9828" w14:textId="77777777" w:rsidR="009C755B" w:rsidRDefault="009C755B" w:rsidP="009C755B">
      <w:pPr>
        <w:pStyle w:val="Corpodetexto"/>
        <w:ind w:left="1069"/>
      </w:pPr>
    </w:p>
    <w:p w14:paraId="4956FD43" w14:textId="77777777" w:rsidR="009C755B" w:rsidRPr="00C74BEB" w:rsidRDefault="009C755B" w:rsidP="009C755B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Hora invalida de inicio</w:t>
      </w:r>
    </w:p>
    <w:p w14:paraId="293EC46A" w14:textId="76DA7F66" w:rsidR="009C755B" w:rsidRDefault="009C755B" w:rsidP="009C755B">
      <w:pPr>
        <w:pStyle w:val="Corpodetexto"/>
      </w:pPr>
      <w:r>
        <w:t>Se no passo 7 o sistema verifica que a hora de fim do plantão já passou:</w:t>
      </w:r>
    </w:p>
    <w:p w14:paraId="6801DE83" w14:textId="7F70104E" w:rsidR="009C755B" w:rsidRDefault="009C755B" w:rsidP="009C755B">
      <w:pPr>
        <w:pStyle w:val="Corpodetexto"/>
        <w:numPr>
          <w:ilvl w:val="0"/>
          <w:numId w:val="14"/>
        </w:numPr>
      </w:pPr>
      <w:r>
        <w:t>O sistema informa ao usuário que a hora de fim do plantão igual ou deve ser posterior a data atual.</w:t>
      </w:r>
    </w:p>
    <w:p w14:paraId="2AC236C9" w14:textId="56AE1224" w:rsidR="009C755B" w:rsidRDefault="009C755B" w:rsidP="009C755B">
      <w:pPr>
        <w:pStyle w:val="Corpodetexto"/>
        <w:numPr>
          <w:ilvl w:val="0"/>
          <w:numId w:val="14"/>
        </w:numPr>
      </w:pPr>
      <w:r>
        <w:t>O sistema limpa o campo hora de início do fim e posiciona o cursor neste campo para preenchimento.</w:t>
      </w:r>
    </w:p>
    <w:p w14:paraId="2E93C11A" w14:textId="0120A5E8" w:rsidR="00E2525C" w:rsidRDefault="00E2525C" w:rsidP="009C755B">
      <w:pPr>
        <w:pStyle w:val="Corpodetexto"/>
        <w:tabs>
          <w:tab w:val="left" w:pos="709"/>
        </w:tabs>
        <w:ind w:left="0"/>
      </w:pP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30F9C271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</w:t>
      </w:r>
      <w:r w:rsidR="009C755B">
        <w:t>Plantão</w:t>
      </w:r>
      <w:r w:rsidRPr="0065395C">
        <w:t xml:space="preserve"> </w:t>
      </w:r>
      <w:r w:rsidR="00E2525C">
        <w:t>cadastrado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49A209FF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 xml:space="preserve">Listar </w:t>
      </w:r>
      <w:r w:rsidR="009C755B">
        <w:t>Equipes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6C1A855E" w:rsidR="00410646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6C3AF1E8" w14:textId="3E9F212F" w:rsidR="00F45BEF" w:rsidRDefault="009C755B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</w:t>
      </w:r>
      <w:r w:rsidR="00F45BEF">
        <w:t xml:space="preserve"> </w:t>
      </w:r>
      <w:r>
        <w:t>Plantões</w:t>
      </w:r>
    </w:p>
    <w:p w14:paraId="79C8D339" w14:textId="7538F9BA" w:rsidR="006F64A4" w:rsidRDefault="006F64A4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Visualizar plantões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588FE" w14:textId="77777777" w:rsidR="009C412A" w:rsidRDefault="009C412A">
      <w:r>
        <w:separator/>
      </w:r>
    </w:p>
  </w:endnote>
  <w:endnote w:type="continuationSeparator" w:id="0">
    <w:p w14:paraId="3EA5D932" w14:textId="77777777" w:rsidR="009C412A" w:rsidRDefault="009C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BBBD7" w14:textId="77777777" w:rsidR="009C412A" w:rsidRDefault="009C412A">
      <w:r>
        <w:separator/>
      </w:r>
    </w:p>
  </w:footnote>
  <w:footnote w:type="continuationSeparator" w:id="0">
    <w:p w14:paraId="677D6EAC" w14:textId="77777777" w:rsidR="009C412A" w:rsidRDefault="009C4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43A19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B1664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4"/>
  </w:num>
  <w:num w:numId="8">
    <w:abstractNumId w:val="6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12"/>
  </w:num>
  <w:num w:numId="14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1F6EC1"/>
    <w:rsid w:val="00244A2F"/>
    <w:rsid w:val="00252E50"/>
    <w:rsid w:val="00270545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6F64A4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60B9B"/>
    <w:rsid w:val="00872F7C"/>
    <w:rsid w:val="008819E3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6391A"/>
    <w:rsid w:val="009B100B"/>
    <w:rsid w:val="009C412A"/>
    <w:rsid w:val="009C755B"/>
    <w:rsid w:val="00A1396A"/>
    <w:rsid w:val="00A32590"/>
    <w:rsid w:val="00A35610"/>
    <w:rsid w:val="00A54C36"/>
    <w:rsid w:val="00A85E73"/>
    <w:rsid w:val="00AA1A30"/>
    <w:rsid w:val="00AC269C"/>
    <w:rsid w:val="00AC6944"/>
    <w:rsid w:val="00AD3231"/>
    <w:rsid w:val="00B533B7"/>
    <w:rsid w:val="00B54EC4"/>
    <w:rsid w:val="00B62631"/>
    <w:rsid w:val="00B961E8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9C9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45BEF"/>
    <w:rsid w:val="00F616A3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7</TotalTime>
  <Pages>6</Pages>
  <Words>799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5108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5</cp:revision>
  <cp:lastPrinted>2007-06-13T20:22:00Z</cp:lastPrinted>
  <dcterms:created xsi:type="dcterms:W3CDTF">2021-05-10T23:05:00Z</dcterms:created>
  <dcterms:modified xsi:type="dcterms:W3CDTF">2021-05-10T23:39:00Z</dcterms:modified>
</cp:coreProperties>
</file>