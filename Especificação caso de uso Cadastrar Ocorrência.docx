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A864AB9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480981">
        <w:t>Cadastrar</w:t>
      </w:r>
      <w:r w:rsidR="00851CE6">
        <w:t xml:space="preserve"> </w:t>
      </w:r>
      <w:r w:rsidR="00A10CEC">
        <w:t>Ocorrência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918A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918A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918A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918A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918A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918AB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918A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918A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918A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918AB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3D38E8AE" w:rsidR="000C6A95" w:rsidRPr="00CE4AB3" w:rsidRDefault="00480981" w:rsidP="000C6A95">
      <w:pPr>
        <w:pStyle w:val="Ttulo"/>
        <w:jc w:val="center"/>
      </w:pPr>
      <w:r>
        <w:t>Cadastrar</w:t>
      </w:r>
      <w:r w:rsidR="00274861">
        <w:t xml:space="preserve"> </w:t>
      </w:r>
      <w:r w:rsidR="00591C93">
        <w:t>Ocorrências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6D7F1812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cadastrar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um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ocorrência</w:t>
      </w:r>
      <w:r w:rsidR="008616A1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especific</w:t>
      </w:r>
      <w:r w:rsidR="004F4AC5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44466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9553D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73636E6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DB6EEA">
        <w:rPr>
          <w:szCs w:val="28"/>
        </w:rPr>
        <w:t>Cadastrar</w:t>
      </w:r>
      <w:r w:rsidR="00274861">
        <w:rPr>
          <w:szCs w:val="28"/>
        </w:rPr>
        <w:t xml:space="preserve"> </w:t>
      </w:r>
      <w:r w:rsidR="0078383E">
        <w:rPr>
          <w:szCs w:val="28"/>
        </w:rPr>
        <w:t>Ocorrências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41351941" w:rsidR="00C74BEB" w:rsidRPr="00C74BEB" w:rsidRDefault="00C74BEB" w:rsidP="00C74BEB">
      <w:pPr>
        <w:pStyle w:val="Corpodetexto"/>
      </w:pPr>
      <w:r>
        <w:t>Este caso de uso começa quando o usuário fazer o login para acesso ao sistema.</w:t>
      </w:r>
    </w:p>
    <w:p w14:paraId="662C293D" w14:textId="23D43FC0" w:rsidR="009331D0" w:rsidRPr="00C53500" w:rsidRDefault="009331D0" w:rsidP="0029553D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1345EC65" w:rsidR="009331D0" w:rsidRDefault="00C53500" w:rsidP="0029553D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4F4AC5">
        <w:t>Ocorrências</w:t>
      </w:r>
      <w:r w:rsidR="00BE0992">
        <w:t>”.</w:t>
      </w:r>
    </w:p>
    <w:p w14:paraId="357E52CA" w14:textId="3FCB67D2" w:rsidR="00BE0992" w:rsidRDefault="00BE0992" w:rsidP="0029553D">
      <w:pPr>
        <w:pStyle w:val="Corpodetexto"/>
        <w:numPr>
          <w:ilvl w:val="0"/>
          <w:numId w:val="4"/>
        </w:numPr>
      </w:pPr>
      <w:r>
        <w:t xml:space="preserve">O sistema lista </w:t>
      </w:r>
      <w:r w:rsidR="004F4AC5">
        <w:t>as ocorrências organizadas de forma decrescente por data</w:t>
      </w:r>
      <w:r>
        <w:t>.</w:t>
      </w:r>
    </w:p>
    <w:p w14:paraId="795AB1BC" w14:textId="1881D922" w:rsidR="00480981" w:rsidRDefault="00480981" w:rsidP="0029553D">
      <w:pPr>
        <w:pStyle w:val="Corpodetexto"/>
        <w:numPr>
          <w:ilvl w:val="0"/>
          <w:numId w:val="4"/>
        </w:numPr>
      </w:pPr>
      <w:r>
        <w:t>O usuário clica “+ Adicionar”</w:t>
      </w:r>
    </w:p>
    <w:p w14:paraId="4873BA9A" w14:textId="0F94D4C3" w:rsidR="00480981" w:rsidRDefault="00480981" w:rsidP="0029553D">
      <w:pPr>
        <w:pStyle w:val="Corpodetexto"/>
        <w:numPr>
          <w:ilvl w:val="0"/>
          <w:numId w:val="4"/>
        </w:numPr>
      </w:pPr>
      <w:r>
        <w:t>O sistema verifica se o usuário possui acesso a cadastrar ocorrência.</w:t>
      </w:r>
    </w:p>
    <w:p w14:paraId="5BB2FDF3" w14:textId="6F0012E7" w:rsidR="00480981" w:rsidRDefault="00480981" w:rsidP="0029553D">
      <w:pPr>
        <w:pStyle w:val="Corpodetexto"/>
        <w:numPr>
          <w:ilvl w:val="0"/>
          <w:numId w:val="4"/>
        </w:numPr>
      </w:pPr>
      <w:r>
        <w:t>O sistema abre os campos para o cadastro da ocorrência, TIPO DE OCORRÊNCIA, LOCAL, QUANTIDADE DE PESSOAS ENVOLVIDAS, DATA E HORA, EQUIPES ATENDENDO A OCORRÊNCIA E QUAL VIATURA USANDO</w:t>
      </w:r>
      <w:r w:rsidR="000665F2">
        <w:t>, INICIO DO ATENDIMENTO DA OCORRÊNCIA</w:t>
      </w:r>
      <w:r>
        <w:t>.</w:t>
      </w:r>
    </w:p>
    <w:p w14:paraId="1A49951B" w14:textId="28FCC35C" w:rsidR="00480981" w:rsidRDefault="00480981" w:rsidP="0029553D">
      <w:pPr>
        <w:pStyle w:val="Corpodetexto"/>
        <w:numPr>
          <w:ilvl w:val="0"/>
          <w:numId w:val="4"/>
        </w:numPr>
      </w:pPr>
      <w:r>
        <w:t>O usuário informa todas as opções</w:t>
      </w:r>
    </w:p>
    <w:p w14:paraId="03DF7877" w14:textId="38CE8CA8" w:rsidR="00480981" w:rsidRDefault="00480981" w:rsidP="0029553D">
      <w:pPr>
        <w:pStyle w:val="Corpodetexto"/>
        <w:numPr>
          <w:ilvl w:val="0"/>
          <w:numId w:val="4"/>
        </w:numPr>
      </w:pPr>
      <w:r>
        <w:t>O sistema informa ocorrência cadastrada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09DAB5E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2C5D1D7A" w14:textId="77777777" w:rsidR="00480981" w:rsidRPr="00C74BEB" w:rsidRDefault="00480981" w:rsidP="00480981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sem poderes</w:t>
      </w:r>
    </w:p>
    <w:p w14:paraId="0B409AD4" w14:textId="4AAFC987" w:rsidR="00480981" w:rsidRDefault="00480981" w:rsidP="00480981">
      <w:pPr>
        <w:pStyle w:val="Corpodetexto"/>
      </w:pPr>
      <w:r>
        <w:t>Se no passo 4 o sistema verifica que o usuário não é nem delegado e nem escrivão então:</w:t>
      </w:r>
    </w:p>
    <w:p w14:paraId="488071C2" w14:textId="40944783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t>O sistema informa usuário sem poderes para cadastrar ocorrência.</w:t>
      </w:r>
    </w:p>
    <w:p w14:paraId="029908E8" w14:textId="6039FC2A" w:rsidR="00480981" w:rsidRDefault="00480981" w:rsidP="00480981">
      <w:pPr>
        <w:pStyle w:val="Corpodetexto"/>
        <w:numPr>
          <w:ilvl w:val="0"/>
          <w:numId w:val="12"/>
        </w:numPr>
        <w:ind w:left="1418" w:hanging="425"/>
      </w:pPr>
      <w:r>
        <w:lastRenderedPageBreak/>
        <w:t xml:space="preserve">O sistema retorna para a tela de ocorrências. </w:t>
      </w:r>
    </w:p>
    <w:p w14:paraId="2B8BC541" w14:textId="2C1B1AF7" w:rsidR="00480981" w:rsidRDefault="00480981" w:rsidP="00480981">
      <w:pPr>
        <w:pStyle w:val="Corpodetexto"/>
        <w:ind w:left="0"/>
      </w:pPr>
    </w:p>
    <w:p w14:paraId="60A0B4C3" w14:textId="634C3212" w:rsidR="00480981" w:rsidRDefault="00480981" w:rsidP="00480981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deixou algum campo em branco</w:t>
      </w:r>
    </w:p>
    <w:p w14:paraId="104381C6" w14:textId="77777777" w:rsidR="00480981" w:rsidRDefault="00480981" w:rsidP="00480981">
      <w:pPr>
        <w:pStyle w:val="Corpodetexto"/>
      </w:pPr>
      <w:r>
        <w:t>Se no passo 7 o usuário deixou algum o campo em branco.</w:t>
      </w:r>
    </w:p>
    <w:p w14:paraId="08D62FBF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1BF26950" w14:textId="77777777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3DBEDB02" w14:textId="4425FB7B" w:rsidR="00480981" w:rsidRDefault="00480981" w:rsidP="00480981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002D726F" w14:textId="49B7B0C2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8643BF6" w14:textId="3B711ECC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equipe já atendendo a uma ocorrência no mesmo momento</w:t>
      </w:r>
    </w:p>
    <w:p w14:paraId="485D1CB1" w14:textId="409DD3A0" w:rsidR="000665F2" w:rsidRDefault="000665F2" w:rsidP="000665F2">
      <w:pPr>
        <w:pStyle w:val="Corpodetexto"/>
      </w:pPr>
      <w:r>
        <w:t>Se no passo 7 o usuário informou uma equipe que já está atendendo outra ocorrência ao mesmo tempo.</w:t>
      </w:r>
    </w:p>
    <w:p w14:paraId="3722815A" w14:textId="6DFCFEC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a equipe já está atendendo a uma ocorrência neste momento, favor informar outra equipe ou horário para inicio do atendimento da ocorrência.</w:t>
      </w:r>
    </w:p>
    <w:p w14:paraId="41C92560" w14:textId="619DD2F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EQUIPES ATENDENDO A OCORRÊNCIA, INICIO DO ATENDIMENTO DA OCORRÊNCIA.</w:t>
      </w:r>
    </w:p>
    <w:p w14:paraId="5CAB98E2" w14:textId="6EA789B1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EQUIPES ATENDENDO A OCORRÊNCIA.</w:t>
      </w:r>
    </w:p>
    <w:p w14:paraId="1E322693" w14:textId="5916064B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EQUIPES, caso o usuário deseje editar\cadastra uma equipe.</w:t>
      </w:r>
    </w:p>
    <w:p w14:paraId="2C5A45BD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04ED7A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A2EBC86" w14:textId="31B44BB7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já sendo utilizada uma ocorrência no mesmo momento.</w:t>
      </w:r>
    </w:p>
    <w:p w14:paraId="7E033771" w14:textId="7F8ED4BE" w:rsidR="000665F2" w:rsidRDefault="000665F2" w:rsidP="000665F2">
      <w:pPr>
        <w:pStyle w:val="Corpodetexto"/>
      </w:pPr>
      <w:r>
        <w:t>Se no passo 7 o usuário informou uma viatura que já está atendendo outra ocorrência ao mesmo tempo.</w:t>
      </w:r>
    </w:p>
    <w:p w14:paraId="5C72F74A" w14:textId="0272E0CA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a viatura já está atendendo a uma ocorrência neste momento, favor informar outra viatura ou horário para inicio do atendimento da ocorrência.</w:t>
      </w:r>
    </w:p>
    <w:p w14:paraId="4185BADC" w14:textId="6ECC05F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USANDO, INICIO DO ATENDIMENTO DA OCORRÊNCIA.</w:t>
      </w:r>
    </w:p>
    <w:p w14:paraId="425E4FC1" w14:textId="1B8C6994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74BB0C75" w14:textId="734A405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41DCD573" w14:textId="062AD90A" w:rsid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73805DC" w14:textId="58E31541" w:rsidR="000665F2" w:rsidRDefault="000665F2" w:rsidP="000665F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</w:t>
      </w:r>
      <w:r>
        <w:rPr>
          <w:b/>
          <w:bCs/>
          <w:i w:val="0"/>
          <w:iCs/>
        </w:rPr>
        <w:t xml:space="preserve"> o </w:t>
      </w:r>
      <w:r w:rsidRPr="00CE4AB3">
        <w:rPr>
          <w:b/>
          <w:bCs/>
          <w:i w:val="0"/>
          <w:iCs/>
        </w:rPr>
        <w:t>usuário</w:t>
      </w:r>
      <w:r>
        <w:rPr>
          <w:b/>
          <w:bCs/>
          <w:i w:val="0"/>
          <w:iCs/>
        </w:rPr>
        <w:t xml:space="preserve"> informou viatura em manutenção no período de ocorrência no mesmo momento.</w:t>
      </w:r>
    </w:p>
    <w:p w14:paraId="2B4581B8" w14:textId="1EA6CD0A" w:rsidR="000665F2" w:rsidRDefault="000665F2" w:rsidP="000665F2">
      <w:pPr>
        <w:pStyle w:val="Corpodetexto"/>
      </w:pPr>
      <w:r>
        <w:t>Se no passo 7 o usuário informou uma viatura que já está em manutenção durante o atendimento da ocorrência.</w:t>
      </w:r>
    </w:p>
    <w:p w14:paraId="248E3D8C" w14:textId="0F89A119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que a viatura está em manutenção durante o atendimento da ocorrência, favor informar outra viatura ou </w:t>
      </w:r>
      <w:r w:rsidR="00BB773A">
        <w:rPr>
          <w:rFonts w:ascii="Arial" w:hAnsi="Arial" w:cs="Arial"/>
          <w:noProof/>
          <w:sz w:val="20"/>
          <w:szCs w:val="20"/>
          <w:lang w:eastAsia="ar-SA"/>
        </w:rPr>
        <w:t>editar a viatura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FDBE531" w14:textId="2DF600B8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QUAL VIATURA USANDO.</w:t>
      </w:r>
    </w:p>
    <w:p w14:paraId="31F497FD" w14:textId="34C530BC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QUAL VIATURA USANDO.</w:t>
      </w:r>
    </w:p>
    <w:p w14:paraId="6170C1C9" w14:textId="77777777" w:rsidR="000665F2" w:rsidRDefault="000665F2" w:rsidP="000665F2">
      <w:pPr>
        <w:pStyle w:val="PargrafodaLista"/>
        <w:widowControl w:val="0"/>
        <w:numPr>
          <w:ilvl w:val="0"/>
          <w:numId w:val="11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abre o botão VIATURA, caso o usuário deseje editar\cadastra uma viatura.</w:t>
      </w:r>
    </w:p>
    <w:p w14:paraId="0BEB6AE6" w14:textId="77777777" w:rsidR="000665F2" w:rsidRDefault="000665F2" w:rsidP="000665F2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34D518E5" w14:textId="77777777" w:rsidR="000665F2" w:rsidRPr="000665F2" w:rsidRDefault="000665F2" w:rsidP="000665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1EC065E" w14:textId="77777777" w:rsidR="00480981" w:rsidRDefault="00480981" w:rsidP="00480981">
      <w:pPr>
        <w:pStyle w:val="PargrafodaLista"/>
        <w:widowControl w:val="0"/>
        <w:suppressAutoHyphens/>
        <w:spacing w:before="60" w:after="60"/>
        <w:ind w:left="1134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lastRenderedPageBreak/>
        <w:t>Fluxos de Exceção</w:t>
      </w:r>
      <w:bookmarkEnd w:id="7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9553D">
      <w:pPr>
        <w:pStyle w:val="PargrafodaLista"/>
        <w:widowControl w:val="0"/>
        <w:numPr>
          <w:ilvl w:val="0"/>
          <w:numId w:val="5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9553D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t>Pós- condições</w:t>
      </w:r>
      <w:bookmarkEnd w:id="8"/>
    </w:p>
    <w:p w14:paraId="5EB17B3A" w14:textId="47F4FE34" w:rsidR="00410646" w:rsidRPr="0065395C" w:rsidRDefault="0065395C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CE65B4">
        <w:t xml:space="preserve">Ocorrências </w:t>
      </w:r>
      <w:r w:rsidR="00480981">
        <w:t>cadastrada</w:t>
      </w:r>
      <w:r w:rsidR="00CE65B4">
        <w:t xml:space="preserve"> </w:t>
      </w:r>
      <w:r w:rsidR="00274861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3257C202" w14:textId="6AD1C7C1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Usuário</w:t>
      </w:r>
    </w:p>
    <w:p w14:paraId="18F3CB9B" w14:textId="71952599" w:rsidR="0044466F" w:rsidRDefault="00274861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4F4AC5">
        <w:t>Equipes</w:t>
      </w:r>
    </w:p>
    <w:p w14:paraId="01D05918" w14:textId="453C840C" w:rsidR="004F4AC5" w:rsidRPr="0065395C" w:rsidRDefault="004F4AC5" w:rsidP="0029553D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Viatura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3DA29986" w:rsidR="00410646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21E8895E" w14:textId="70EA8CE6" w:rsidR="004F4AC5" w:rsidRDefault="004F4AC5" w:rsidP="004F4AC5">
      <w:pPr>
        <w:pStyle w:val="Corpodetexto"/>
      </w:pPr>
    </w:p>
    <w:p w14:paraId="4FF04066" w14:textId="7D8330DC" w:rsidR="004F4AC5" w:rsidRDefault="00E53B78" w:rsidP="004F4AC5">
      <w:pPr>
        <w:pStyle w:val="Corpodetexto"/>
        <w:numPr>
          <w:ilvl w:val="0"/>
          <w:numId w:val="3"/>
        </w:numPr>
      </w:pPr>
      <w:r>
        <w:t>Listar Ocorrência</w:t>
      </w:r>
    </w:p>
    <w:p w14:paraId="2CF661D5" w14:textId="33721BE5" w:rsidR="00184AA5" w:rsidRPr="004F4AC5" w:rsidRDefault="00184AA5" w:rsidP="004F4AC5">
      <w:pPr>
        <w:pStyle w:val="Corpodetexto"/>
        <w:numPr>
          <w:ilvl w:val="0"/>
          <w:numId w:val="3"/>
        </w:numPr>
      </w:pPr>
      <w:r>
        <w:t>Visualizar Ocorrência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5586" w14:textId="77777777" w:rsidR="008918AB" w:rsidRDefault="008918AB">
      <w:r>
        <w:separator/>
      </w:r>
    </w:p>
  </w:endnote>
  <w:endnote w:type="continuationSeparator" w:id="0">
    <w:p w14:paraId="6B08748A" w14:textId="77777777" w:rsidR="008918AB" w:rsidRDefault="0089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4B0E7" w14:textId="77777777" w:rsidR="008918AB" w:rsidRDefault="008918AB">
      <w:r>
        <w:separator/>
      </w:r>
    </w:p>
  </w:footnote>
  <w:footnote w:type="continuationSeparator" w:id="0">
    <w:p w14:paraId="013BCA62" w14:textId="77777777" w:rsidR="008918AB" w:rsidRDefault="00891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1874B1"/>
    <w:multiLevelType w:val="hybridMultilevel"/>
    <w:tmpl w:val="05584EE6"/>
    <w:lvl w:ilvl="0" w:tplc="923CA8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A3B5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B1B7D"/>
    <w:multiLevelType w:val="hybridMultilevel"/>
    <w:tmpl w:val="860AC1E8"/>
    <w:lvl w:ilvl="0" w:tplc="0148A52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665F2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84AA5"/>
    <w:rsid w:val="00190907"/>
    <w:rsid w:val="00197762"/>
    <w:rsid w:val="001B4894"/>
    <w:rsid w:val="001C1998"/>
    <w:rsid w:val="001C7F06"/>
    <w:rsid w:val="001D6BDE"/>
    <w:rsid w:val="001F0899"/>
    <w:rsid w:val="00244A2F"/>
    <w:rsid w:val="00252E50"/>
    <w:rsid w:val="00274861"/>
    <w:rsid w:val="00281BEF"/>
    <w:rsid w:val="0029553D"/>
    <w:rsid w:val="002E02BD"/>
    <w:rsid w:val="002F33BD"/>
    <w:rsid w:val="00302BA8"/>
    <w:rsid w:val="00311550"/>
    <w:rsid w:val="00333717"/>
    <w:rsid w:val="00344196"/>
    <w:rsid w:val="00370D58"/>
    <w:rsid w:val="0038672B"/>
    <w:rsid w:val="003A5D75"/>
    <w:rsid w:val="003B56EE"/>
    <w:rsid w:val="003B5D26"/>
    <w:rsid w:val="003D66E3"/>
    <w:rsid w:val="00405718"/>
    <w:rsid w:val="00410646"/>
    <w:rsid w:val="004360E0"/>
    <w:rsid w:val="0044466F"/>
    <w:rsid w:val="00480981"/>
    <w:rsid w:val="0048628D"/>
    <w:rsid w:val="004C5005"/>
    <w:rsid w:val="004C6119"/>
    <w:rsid w:val="004D1A7A"/>
    <w:rsid w:val="004F4AC5"/>
    <w:rsid w:val="005352C3"/>
    <w:rsid w:val="00572214"/>
    <w:rsid w:val="0057241A"/>
    <w:rsid w:val="00580E4F"/>
    <w:rsid w:val="00591C93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8383E"/>
    <w:rsid w:val="00792024"/>
    <w:rsid w:val="007929F8"/>
    <w:rsid w:val="007B2825"/>
    <w:rsid w:val="007F6444"/>
    <w:rsid w:val="008057AB"/>
    <w:rsid w:val="00851CE6"/>
    <w:rsid w:val="008616A1"/>
    <w:rsid w:val="00872F7C"/>
    <w:rsid w:val="008918AB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0CEC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73A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94B77"/>
    <w:rsid w:val="00CE4AB3"/>
    <w:rsid w:val="00CE65B4"/>
    <w:rsid w:val="00D2217A"/>
    <w:rsid w:val="00D4142F"/>
    <w:rsid w:val="00D51D2B"/>
    <w:rsid w:val="00D56CC4"/>
    <w:rsid w:val="00DA1B6B"/>
    <w:rsid w:val="00DB6EEA"/>
    <w:rsid w:val="00DD2D97"/>
    <w:rsid w:val="00DE39A5"/>
    <w:rsid w:val="00DF0E92"/>
    <w:rsid w:val="00E2525C"/>
    <w:rsid w:val="00E36FDE"/>
    <w:rsid w:val="00E40EE0"/>
    <w:rsid w:val="00E46E14"/>
    <w:rsid w:val="00E53B78"/>
    <w:rsid w:val="00EA1492"/>
    <w:rsid w:val="00EA709E"/>
    <w:rsid w:val="00EB3070"/>
    <w:rsid w:val="00F21578"/>
    <w:rsid w:val="00F21997"/>
    <w:rsid w:val="00F22A94"/>
    <w:rsid w:val="00F70D28"/>
    <w:rsid w:val="00F76524"/>
    <w:rsid w:val="00F81206"/>
    <w:rsid w:val="00FA1CF2"/>
    <w:rsid w:val="00FB306A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6</TotalTime>
  <Pages>6</Pages>
  <Words>886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5660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5</cp:revision>
  <cp:lastPrinted>2007-06-13T20:22:00Z</cp:lastPrinted>
  <dcterms:created xsi:type="dcterms:W3CDTF">2021-05-10T22:09:00Z</dcterms:created>
  <dcterms:modified xsi:type="dcterms:W3CDTF">2021-05-10T23:39:00Z</dcterms:modified>
</cp:coreProperties>
</file>