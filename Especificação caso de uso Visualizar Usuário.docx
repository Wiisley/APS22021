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1D5271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FB306A">
        <w:t>Visualizar</w:t>
      </w:r>
      <w:r w:rsidR="00851CE6">
        <w:t xml:space="preserve">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370D5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370D5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370D5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370D5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370D5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370D58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370D5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370D5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370D5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370D58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E762100" w:rsidR="000C6A95" w:rsidRPr="00CE4AB3" w:rsidRDefault="00EA709E" w:rsidP="000C6A95">
      <w:pPr>
        <w:pStyle w:val="Ttulo"/>
        <w:jc w:val="center"/>
      </w:pPr>
      <w:r>
        <w:t>Visualizar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0D0E978C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A709E">
        <w:rPr>
          <w:szCs w:val="28"/>
        </w:rPr>
        <w:t>Visualizar</w:t>
      </w:r>
      <w:r w:rsidR="00851CE6">
        <w:rPr>
          <w:szCs w:val="28"/>
        </w:rPr>
        <w:t xml:space="preserve">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4B5FE11C" w:rsidR="00BE0992" w:rsidRDefault="00BE0992" w:rsidP="0029553D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384BDC0B" w14:textId="122F6295" w:rsidR="00851CE6" w:rsidRDefault="00851CE6" w:rsidP="0029553D">
      <w:pPr>
        <w:pStyle w:val="Corpodetexto"/>
        <w:numPr>
          <w:ilvl w:val="0"/>
          <w:numId w:val="4"/>
        </w:numPr>
      </w:pPr>
      <w:r>
        <w:t>O usuário busca pelo usuário que deseja editar.</w:t>
      </w:r>
    </w:p>
    <w:p w14:paraId="086059AF" w14:textId="7B27E559" w:rsidR="00C53500" w:rsidRDefault="00C53500" w:rsidP="0029553D">
      <w:pPr>
        <w:pStyle w:val="Corpodetexto"/>
        <w:numPr>
          <w:ilvl w:val="0"/>
          <w:numId w:val="4"/>
        </w:numPr>
      </w:pPr>
      <w:r>
        <w:t xml:space="preserve">O </w:t>
      </w:r>
      <w:r w:rsidR="00FB306A">
        <w:t>sistema abre a tela com todas as informações do usuário buscado.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44968C68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E953C09" w14:textId="77777777" w:rsidR="00FB306A" w:rsidRPr="00FB306A" w:rsidRDefault="00FB306A" w:rsidP="00FB306A">
      <w:pPr>
        <w:pStyle w:val="Corpodetexto"/>
      </w:pPr>
    </w:p>
    <w:p w14:paraId="35733C23" w14:textId="4483F8A1" w:rsidR="00851CE6" w:rsidRPr="00C74BEB" w:rsidRDefault="00851CE6" w:rsidP="0029553D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bookmarkStart w:id="7" w:name="_Hlk70526752"/>
      <w:r>
        <w:rPr>
          <w:b/>
          <w:bCs/>
          <w:i w:val="0"/>
          <w:iCs/>
        </w:rPr>
        <w:t xml:space="preserve">Usuário não cadastrado </w:t>
      </w:r>
    </w:p>
    <w:p w14:paraId="20D6CA08" w14:textId="6B9216C7" w:rsidR="00851CE6" w:rsidRDefault="00851CE6" w:rsidP="00851CE6">
      <w:pPr>
        <w:pStyle w:val="Corpodetexto"/>
      </w:pPr>
      <w:r>
        <w:t>Se no passo 4 o sistema verifica que o usuário não é cadastrado:</w:t>
      </w:r>
    </w:p>
    <w:p w14:paraId="6B115B09" w14:textId="0ACF58B5" w:rsidR="00851CE6" w:rsidRDefault="00851CE6" w:rsidP="0029553D">
      <w:pPr>
        <w:pStyle w:val="Corpodetexto"/>
        <w:numPr>
          <w:ilvl w:val="0"/>
          <w:numId w:val="7"/>
        </w:numPr>
      </w:pPr>
      <w:r>
        <w:t xml:space="preserve">O sistema informa ao usuário que o </w:t>
      </w:r>
      <w:r w:rsidR="00137621">
        <w:t xml:space="preserve">usuário não </w:t>
      </w:r>
      <w:r w:rsidR="00197762">
        <w:t>é um usuário</w:t>
      </w:r>
      <w:r w:rsidR="00137621">
        <w:t xml:space="preserve"> cadastrado</w:t>
      </w:r>
      <w:r>
        <w:t>.</w:t>
      </w:r>
    </w:p>
    <w:p w14:paraId="01C7DC52" w14:textId="121DFC27" w:rsidR="00137621" w:rsidRDefault="00137621" w:rsidP="0029553D">
      <w:pPr>
        <w:pStyle w:val="Corpodetexto"/>
        <w:numPr>
          <w:ilvl w:val="0"/>
          <w:numId w:val="7"/>
        </w:numPr>
      </w:pPr>
      <w:r>
        <w:t>O sistema inicia o caso de uso Cadastrar Usuário</w:t>
      </w:r>
    </w:p>
    <w:p w14:paraId="1E83F6C3" w14:textId="23641FC0" w:rsidR="00851CE6" w:rsidRDefault="00851CE6" w:rsidP="00851CE6">
      <w:pPr>
        <w:pStyle w:val="Corpodetexto"/>
        <w:ind w:left="0"/>
      </w:pP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lastRenderedPageBreak/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310D7F8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DE39A5">
        <w:t>visualizado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638EC9EA" w:rsidR="00127355" w:rsidRDefault="0012735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7E508B8" w14:textId="63751445" w:rsidR="00E2525C" w:rsidRPr="0065395C" w:rsidRDefault="0013762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Cadastrar Usuário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5A41" w14:textId="77777777" w:rsidR="00370D58" w:rsidRDefault="00370D58">
      <w:r>
        <w:separator/>
      </w:r>
    </w:p>
  </w:endnote>
  <w:endnote w:type="continuationSeparator" w:id="0">
    <w:p w14:paraId="2439037A" w14:textId="77777777" w:rsidR="00370D58" w:rsidRDefault="0037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47CC" w14:textId="77777777" w:rsidR="00370D58" w:rsidRDefault="00370D58">
      <w:r>
        <w:separator/>
      </w:r>
    </w:p>
  </w:footnote>
  <w:footnote w:type="continuationSeparator" w:id="0">
    <w:p w14:paraId="7DC361B5" w14:textId="77777777" w:rsidR="00370D58" w:rsidRDefault="0037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51CE6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D2217A"/>
    <w:rsid w:val="00D4142F"/>
    <w:rsid w:val="00D51D2B"/>
    <w:rsid w:val="00D56CC4"/>
    <w:rsid w:val="00DA1B6B"/>
    <w:rsid w:val="00DD2D97"/>
    <w:rsid w:val="00DE39A5"/>
    <w:rsid w:val="00DF0E92"/>
    <w:rsid w:val="00E2525C"/>
    <w:rsid w:val="00E36FDE"/>
    <w:rsid w:val="00E40EE0"/>
    <w:rsid w:val="00E46E14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5</TotalTime>
  <Pages>5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3273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6</cp:revision>
  <cp:lastPrinted>2007-06-13T20:22:00Z</cp:lastPrinted>
  <dcterms:created xsi:type="dcterms:W3CDTF">2021-05-10T13:01:00Z</dcterms:created>
  <dcterms:modified xsi:type="dcterms:W3CDTF">2021-05-10T13:13:00Z</dcterms:modified>
</cp:coreProperties>
</file>