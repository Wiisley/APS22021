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68F590E1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3D6B05">
        <w:t>Remover</w:t>
      </w:r>
      <w:r w:rsidR="00851CE6">
        <w:t xml:space="preserve"> </w:t>
      </w:r>
      <w:r w:rsidR="005F2AD7">
        <w:t>Equipe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8F4DD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8F4DD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8F4DD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8F4DD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8F4DD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8F4DD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8F4DD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8F4DD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8F4DD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8F4DD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5163F650" w:rsidR="000C6A95" w:rsidRPr="00CE4AB3" w:rsidRDefault="003D6B05" w:rsidP="000C6A95">
      <w:pPr>
        <w:pStyle w:val="Ttulo"/>
        <w:jc w:val="center"/>
      </w:pPr>
      <w:r>
        <w:t>Remover</w:t>
      </w:r>
      <w:r w:rsidR="00DD2D97">
        <w:t xml:space="preserve"> </w:t>
      </w:r>
      <w:r w:rsidR="005F2AD7">
        <w:t>Equipe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12485A2B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520C40">
        <w:rPr>
          <w:rFonts w:ascii="Arial" w:hAnsi="Arial" w:cs="Arial"/>
          <w:noProof/>
          <w:sz w:val="20"/>
          <w:szCs w:val="20"/>
          <w:lang w:eastAsia="ar-SA"/>
        </w:rPr>
        <w:t>remover um</w:t>
      </w:r>
      <w:r w:rsidR="00514DA8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520C40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5F2AD7">
        <w:rPr>
          <w:rFonts w:ascii="Arial" w:hAnsi="Arial" w:cs="Arial"/>
          <w:noProof/>
          <w:sz w:val="20"/>
          <w:szCs w:val="20"/>
          <w:lang w:eastAsia="ar-SA"/>
        </w:rPr>
        <w:t>equipe</w:t>
      </w:r>
      <w:r w:rsidR="00520C40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7F5BFC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050BA07A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1B6FF8">
        <w:rPr>
          <w:szCs w:val="28"/>
        </w:rPr>
        <w:t xml:space="preserve">Excluir </w:t>
      </w:r>
      <w:r w:rsidR="005F2AD7">
        <w:rPr>
          <w:szCs w:val="28"/>
        </w:rPr>
        <w:t>Equipe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7F5BFC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51CAF880" w:rsidR="009331D0" w:rsidRDefault="00C53500" w:rsidP="007F5BFC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5F2AD7">
        <w:t>equipes</w:t>
      </w:r>
      <w:r w:rsidR="00BE0992">
        <w:t>”.</w:t>
      </w:r>
    </w:p>
    <w:p w14:paraId="357E52CA" w14:textId="67C86D69" w:rsidR="00BE0992" w:rsidRDefault="00BE0992" w:rsidP="007F5BFC">
      <w:pPr>
        <w:pStyle w:val="Corpodetexto"/>
        <w:numPr>
          <w:ilvl w:val="0"/>
          <w:numId w:val="4"/>
        </w:numPr>
      </w:pPr>
      <w:r>
        <w:t xml:space="preserve">O sistema lista </w:t>
      </w:r>
      <w:r w:rsidR="001B6FF8">
        <w:t>a</w:t>
      </w:r>
      <w:r>
        <w:t xml:space="preserve">s </w:t>
      </w:r>
      <w:r w:rsidR="005F2AD7">
        <w:t>equipes</w:t>
      </w:r>
      <w:r>
        <w:t xml:space="preserve"> cadastrad</w:t>
      </w:r>
      <w:r w:rsidR="001B6FF8">
        <w:t>a</w:t>
      </w:r>
      <w:r>
        <w:t>s.</w:t>
      </w:r>
    </w:p>
    <w:p w14:paraId="384BDC0B" w14:textId="6F0372D3" w:rsidR="00851CE6" w:rsidRDefault="00851CE6" w:rsidP="007F5BFC">
      <w:pPr>
        <w:pStyle w:val="Corpodetexto"/>
        <w:numPr>
          <w:ilvl w:val="0"/>
          <w:numId w:val="4"/>
        </w:numPr>
      </w:pPr>
      <w:r>
        <w:t>O usuário busca pel</w:t>
      </w:r>
      <w:r w:rsidR="001B6FF8">
        <w:t>a</w:t>
      </w:r>
      <w:r>
        <w:t xml:space="preserve"> </w:t>
      </w:r>
      <w:r w:rsidR="005F2AD7">
        <w:t>equipe</w:t>
      </w:r>
      <w:r>
        <w:t xml:space="preserve"> que deseja </w:t>
      </w:r>
      <w:r w:rsidR="003D6B05">
        <w:t>remover</w:t>
      </w:r>
      <w:r>
        <w:t>.</w:t>
      </w:r>
    </w:p>
    <w:p w14:paraId="7BC802D1" w14:textId="5FF81BA9" w:rsidR="003D6B05" w:rsidRDefault="003D6B05" w:rsidP="007F5BFC">
      <w:pPr>
        <w:pStyle w:val="Corpodetexto"/>
        <w:numPr>
          <w:ilvl w:val="0"/>
          <w:numId w:val="4"/>
        </w:numPr>
      </w:pPr>
      <w:r>
        <w:t>O usuário clica no ícone lixeira.</w:t>
      </w:r>
    </w:p>
    <w:p w14:paraId="337ED883" w14:textId="47F47E60" w:rsidR="00C53500" w:rsidRDefault="00C53500" w:rsidP="007F5BFC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42D35963" w:rsidR="00C53500" w:rsidRDefault="00C74BEB" w:rsidP="007F5BFC">
      <w:pPr>
        <w:pStyle w:val="Corpodetexto"/>
        <w:numPr>
          <w:ilvl w:val="0"/>
          <w:numId w:val="4"/>
        </w:numPr>
      </w:pPr>
      <w:r>
        <w:t xml:space="preserve">O sistema </w:t>
      </w:r>
      <w:r w:rsidR="003D6B05">
        <w:t xml:space="preserve">remove </w:t>
      </w:r>
      <w:r w:rsidR="001B6FF8">
        <w:t>a</w:t>
      </w:r>
      <w:r w:rsidR="003D6B05">
        <w:t xml:space="preserve"> </w:t>
      </w:r>
      <w:r w:rsidR="005F2AD7">
        <w:t>equipe</w:t>
      </w:r>
      <w:r w:rsidR="003D6B05">
        <w:t xml:space="preserve"> selecionado.</w:t>
      </w:r>
    </w:p>
    <w:p w14:paraId="4873FB67" w14:textId="5A7CD6D5" w:rsidR="00C74BEB" w:rsidRDefault="00C74BEB" w:rsidP="007F5BFC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</w:t>
      </w:r>
      <w:r w:rsidR="00851CE6">
        <w:t xml:space="preserve"> </w:t>
      </w:r>
      <w:r w:rsidR="005F2AD7">
        <w:t>equipe</w:t>
      </w:r>
      <w:r w:rsidR="00096CC4">
        <w:t xml:space="preserve"> </w:t>
      </w:r>
      <w:r w:rsidR="003D6B05">
        <w:t>removid</w:t>
      </w:r>
      <w:r w:rsidR="001B6FF8">
        <w:t>a</w:t>
      </w:r>
      <w:r w:rsidR="00096CC4"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05344F90" w:rsidR="008926E0" w:rsidRDefault="00C74BEB" w:rsidP="008926E0">
      <w:pPr>
        <w:pStyle w:val="Corpodetexto"/>
      </w:pPr>
      <w:r>
        <w:t xml:space="preserve">Se no passo </w:t>
      </w:r>
      <w:r w:rsidR="00851CE6">
        <w:t>6</w:t>
      </w:r>
      <w:r>
        <w:t xml:space="preserve"> o sistema verifica que </w:t>
      </w:r>
      <w:r w:rsidR="00BE0992">
        <w:t>o usuário não é delegado</w:t>
      </w:r>
      <w:r>
        <w:t>:</w:t>
      </w:r>
    </w:p>
    <w:p w14:paraId="45B267C8" w14:textId="7F6F7FD0" w:rsidR="00C74BEB" w:rsidRDefault="00C74BEB" w:rsidP="00F850DE">
      <w:pPr>
        <w:pStyle w:val="Corpodetexto"/>
        <w:numPr>
          <w:ilvl w:val="0"/>
          <w:numId w:val="11"/>
        </w:numPr>
        <w:ind w:left="1418"/>
      </w:pPr>
      <w:bookmarkStart w:id="7" w:name="_Hlk70526752"/>
      <w:r>
        <w:t xml:space="preserve">O sistema informa </w:t>
      </w:r>
      <w:r w:rsidR="00BE0992">
        <w:t xml:space="preserve">usuário sem poderes para </w:t>
      </w:r>
      <w:r w:rsidR="00430BDF">
        <w:t>deletar</w:t>
      </w:r>
      <w:r w:rsidR="00BE0992">
        <w:t>.</w:t>
      </w:r>
    </w:p>
    <w:p w14:paraId="7966E212" w14:textId="58E8FCB2" w:rsidR="00C74BEB" w:rsidRDefault="00127355" w:rsidP="00F850DE">
      <w:pPr>
        <w:pStyle w:val="Corpodetexto"/>
        <w:numPr>
          <w:ilvl w:val="0"/>
          <w:numId w:val="11"/>
        </w:numPr>
        <w:ind w:left="1418"/>
      </w:pPr>
      <w:r>
        <w:t xml:space="preserve">O sistema </w:t>
      </w:r>
      <w:r w:rsidR="00BE0992">
        <w:t xml:space="preserve">retorna para a </w:t>
      </w:r>
      <w:r w:rsidR="00096CC4">
        <w:t xml:space="preserve">tela de </w:t>
      </w:r>
      <w:r w:rsidR="005F2AD7">
        <w:t>equipes</w:t>
      </w:r>
      <w:r w:rsidR="00096CC4">
        <w:t xml:space="preserve">. </w:t>
      </w:r>
    </w:p>
    <w:p w14:paraId="0A308C16" w14:textId="4C4A0B72" w:rsidR="00851CE6" w:rsidRDefault="00851CE6" w:rsidP="00851CE6">
      <w:pPr>
        <w:pStyle w:val="Corpodetexto"/>
        <w:ind w:left="0"/>
      </w:pPr>
    </w:p>
    <w:p w14:paraId="4FA5E137" w14:textId="77777777" w:rsidR="003D6B05" w:rsidRDefault="003D6B05" w:rsidP="00851CE6">
      <w:pPr>
        <w:pStyle w:val="Corpodetexto"/>
        <w:ind w:left="0"/>
      </w:pPr>
    </w:p>
    <w:p w14:paraId="35733C23" w14:textId="24DB4A1C" w:rsidR="00851CE6" w:rsidRPr="00C74BEB" w:rsidRDefault="005F2AD7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lastRenderedPageBreak/>
        <w:t>Equipe</w:t>
      </w:r>
      <w:r w:rsidR="00851CE6">
        <w:rPr>
          <w:b/>
          <w:bCs/>
          <w:i w:val="0"/>
          <w:iCs/>
        </w:rPr>
        <w:t xml:space="preserve"> não cadastrado </w:t>
      </w:r>
    </w:p>
    <w:p w14:paraId="20D6CA08" w14:textId="4C0BAF6D" w:rsidR="00851CE6" w:rsidRDefault="00851CE6" w:rsidP="00851CE6">
      <w:pPr>
        <w:pStyle w:val="Corpodetexto"/>
      </w:pPr>
      <w:r>
        <w:t xml:space="preserve">Se no passo 4 o sistema verifica que </w:t>
      </w:r>
      <w:r w:rsidR="00594B0F">
        <w:t>a</w:t>
      </w:r>
      <w:r>
        <w:t xml:space="preserve"> </w:t>
      </w:r>
      <w:r w:rsidR="005F2AD7">
        <w:t>equipe</w:t>
      </w:r>
      <w:r>
        <w:t xml:space="preserve"> não é cadastrad</w:t>
      </w:r>
      <w:r w:rsidR="00594B0F">
        <w:t>a</w:t>
      </w:r>
      <w:r>
        <w:t>:</w:t>
      </w:r>
    </w:p>
    <w:p w14:paraId="6B115B09" w14:textId="356EC0E5" w:rsidR="00851CE6" w:rsidRDefault="00851CE6" w:rsidP="00F850DE">
      <w:pPr>
        <w:pStyle w:val="Corpodetexto"/>
        <w:numPr>
          <w:ilvl w:val="0"/>
          <w:numId w:val="10"/>
        </w:numPr>
        <w:ind w:left="993" w:hanging="284"/>
      </w:pPr>
      <w:r>
        <w:t xml:space="preserve">O sistema informa ao usuário que </w:t>
      </w:r>
      <w:r w:rsidR="00594B0F">
        <w:t xml:space="preserve">a </w:t>
      </w:r>
      <w:r w:rsidR="005F2AD7">
        <w:t>equipe</w:t>
      </w:r>
      <w:r w:rsidR="00594B0F">
        <w:t xml:space="preserve"> </w:t>
      </w:r>
      <w:r w:rsidR="00137621">
        <w:t xml:space="preserve">ainda não foi </w:t>
      </w:r>
      <w:r w:rsidR="00594B0F">
        <w:t>cadastrada</w:t>
      </w:r>
      <w:r>
        <w:t>.</w:t>
      </w:r>
    </w:p>
    <w:p w14:paraId="01C7DC52" w14:textId="3174F5FB" w:rsidR="00137621" w:rsidRDefault="00137621" w:rsidP="00F850DE">
      <w:pPr>
        <w:pStyle w:val="Corpodetexto"/>
        <w:numPr>
          <w:ilvl w:val="0"/>
          <w:numId w:val="10"/>
        </w:numPr>
        <w:ind w:left="993" w:hanging="284"/>
      </w:pPr>
      <w:r>
        <w:t xml:space="preserve">O sistema </w:t>
      </w:r>
      <w:r w:rsidR="003D6B05">
        <w:t xml:space="preserve">retorna para a tela de </w:t>
      </w:r>
      <w:r w:rsidR="005F2AD7">
        <w:t>equipe</w:t>
      </w:r>
      <w:r w:rsidR="003D6B05">
        <w:t>.</w:t>
      </w:r>
    </w:p>
    <w:bookmarkEnd w:id="7"/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7F5BFC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7F5BFC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6D71817F" w:rsidR="00410646" w:rsidRPr="0065395C" w:rsidRDefault="0065395C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5F2AD7">
        <w:t>Equipe</w:t>
      </w:r>
      <w:r w:rsidRPr="0065395C">
        <w:t xml:space="preserve"> </w:t>
      </w:r>
      <w:r w:rsidR="00F850DE">
        <w:t>removid</w:t>
      </w:r>
      <w:r w:rsidR="00E327E7">
        <w:t>a</w:t>
      </w:r>
      <w:r w:rsidR="00E2525C">
        <w:t xml:space="preserve">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2D2E4577" w:rsidR="00410646" w:rsidRDefault="00127355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5F2AD7">
        <w:t>Equipe</w:t>
      </w:r>
    </w:p>
    <w:p w14:paraId="11259AA6" w14:textId="0CBC4608" w:rsidR="00686BAA" w:rsidRPr="0065395C" w:rsidRDefault="00686BAA" w:rsidP="00317ACC">
      <w:pPr>
        <w:pStyle w:val="Corpodetexto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EB44" w14:textId="77777777" w:rsidR="008F4DD4" w:rsidRDefault="008F4DD4">
      <w:r>
        <w:separator/>
      </w:r>
    </w:p>
  </w:endnote>
  <w:endnote w:type="continuationSeparator" w:id="0">
    <w:p w14:paraId="3AA1F588" w14:textId="77777777" w:rsidR="008F4DD4" w:rsidRDefault="008F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C51E9" w14:textId="77777777" w:rsidR="008F4DD4" w:rsidRDefault="008F4DD4">
      <w:r>
        <w:separator/>
      </w:r>
    </w:p>
  </w:footnote>
  <w:footnote w:type="continuationSeparator" w:id="0">
    <w:p w14:paraId="5243B748" w14:textId="77777777" w:rsidR="008F4DD4" w:rsidRDefault="008F4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B71"/>
    <w:multiLevelType w:val="hybridMultilevel"/>
    <w:tmpl w:val="7FC41E38"/>
    <w:lvl w:ilvl="0" w:tplc="A50C67F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040094"/>
    <w:multiLevelType w:val="hybridMultilevel"/>
    <w:tmpl w:val="D0420F00"/>
    <w:lvl w:ilvl="0" w:tplc="C8D4FF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56CA7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B4894"/>
    <w:rsid w:val="001B6FF8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17ACC"/>
    <w:rsid w:val="00333717"/>
    <w:rsid w:val="00344196"/>
    <w:rsid w:val="0038672B"/>
    <w:rsid w:val="003952EC"/>
    <w:rsid w:val="003A5D75"/>
    <w:rsid w:val="003B56EE"/>
    <w:rsid w:val="003D66E3"/>
    <w:rsid w:val="003D6B05"/>
    <w:rsid w:val="00405718"/>
    <w:rsid w:val="00410646"/>
    <w:rsid w:val="00430BDF"/>
    <w:rsid w:val="004360E0"/>
    <w:rsid w:val="0048628D"/>
    <w:rsid w:val="004C5005"/>
    <w:rsid w:val="004C6119"/>
    <w:rsid w:val="00514DA8"/>
    <w:rsid w:val="00520C40"/>
    <w:rsid w:val="005352C3"/>
    <w:rsid w:val="00572214"/>
    <w:rsid w:val="00580E4F"/>
    <w:rsid w:val="005926BD"/>
    <w:rsid w:val="00594B0F"/>
    <w:rsid w:val="005E1010"/>
    <w:rsid w:val="005F2AD7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5BFC"/>
    <w:rsid w:val="007F6444"/>
    <w:rsid w:val="008057AB"/>
    <w:rsid w:val="00851CE6"/>
    <w:rsid w:val="00863777"/>
    <w:rsid w:val="00872F7C"/>
    <w:rsid w:val="00885E61"/>
    <w:rsid w:val="00891FF2"/>
    <w:rsid w:val="008926E0"/>
    <w:rsid w:val="008F4DD4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27E7"/>
    <w:rsid w:val="00E33557"/>
    <w:rsid w:val="00E36FDE"/>
    <w:rsid w:val="00E40EE0"/>
    <w:rsid w:val="00E46E14"/>
    <w:rsid w:val="00EA1492"/>
    <w:rsid w:val="00EB3070"/>
    <w:rsid w:val="00F21578"/>
    <w:rsid w:val="00F21997"/>
    <w:rsid w:val="00F22A94"/>
    <w:rsid w:val="00F70D28"/>
    <w:rsid w:val="00F76524"/>
    <w:rsid w:val="00F81206"/>
    <w:rsid w:val="00F850DE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2</TotalTime>
  <Pages>5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3464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Wisley</cp:lastModifiedBy>
  <cp:revision>3</cp:revision>
  <cp:lastPrinted>2007-06-13T20:22:00Z</cp:lastPrinted>
  <dcterms:created xsi:type="dcterms:W3CDTF">2021-05-16T15:38:00Z</dcterms:created>
  <dcterms:modified xsi:type="dcterms:W3CDTF">2021-05-16T15:40:00Z</dcterms:modified>
</cp:coreProperties>
</file>