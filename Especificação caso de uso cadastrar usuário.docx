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9202" w14:textId="77777777" w:rsidR="00935470" w:rsidRDefault="00935470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935470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</w:t>
      </w:r>
      <w:r w:rsid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1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nota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.&gt;</w:t>
      </w:r>
    </w:p>
    <w:p w14:paraId="2E1C1897" w14:textId="77777777" w:rsidR="00F70D28" w:rsidRPr="00F70D28" w:rsidRDefault="00F70D28" w:rsidP="00F70D2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F70D28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: </w:t>
      </w:r>
      <w:r w:rsidRP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Para que a numeração seja mantida, consistente com o padrão, os títulos das seções e subseções devem continuar aparecendo no documento, indicando-se “Não se aplica.” no respectivo corpo quando não houver informações a serem colocadas.</w:t>
      </w:r>
      <w:r>
        <w:rPr>
          <w:rFonts w:ascii="Arial" w:hAnsi="Arial" w:cs="Arial"/>
          <w:noProof/>
          <w:color w:val="0000FF"/>
          <w:sz w:val="20"/>
          <w:szCs w:val="20"/>
          <w:lang w:eastAsia="ar-SA"/>
        </w:rPr>
        <w:t>&gt;</w:t>
      </w:r>
    </w:p>
    <w:p w14:paraId="06E825BD" w14:textId="77777777" w:rsidR="00F70D28" w:rsidRPr="00935470" w:rsidRDefault="00F70D28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2FC75B7" w14:textId="77777777" w:rsidR="000D60FA" w:rsidRDefault="000D60FA" w:rsidP="003B56EE">
      <w:pPr>
        <w:pStyle w:val="Ttulo"/>
        <w:spacing w:before="240" w:line="240" w:lineRule="atLeast"/>
      </w:pPr>
    </w:p>
    <w:p w14:paraId="7A3CADD7" w14:textId="77777777" w:rsidR="000D60FA" w:rsidRDefault="000D60FA" w:rsidP="00FA1CF2">
      <w:pPr>
        <w:pStyle w:val="Ttulo"/>
        <w:spacing w:before="240" w:line="240" w:lineRule="atLeast"/>
      </w:pPr>
    </w:p>
    <w:p w14:paraId="04E61270" w14:textId="77777777" w:rsidR="003B56EE" w:rsidRPr="003B56EE" w:rsidRDefault="003B56EE" w:rsidP="003B56EE">
      <w:pPr>
        <w:pStyle w:val="Ttulo"/>
        <w:spacing w:before="240" w:line="240" w:lineRule="atLeast"/>
      </w:pPr>
    </w:p>
    <w:p w14:paraId="095DF396" w14:textId="77777777" w:rsidR="000D60FA" w:rsidRDefault="000D60FA" w:rsidP="00FA1CF2">
      <w:pPr>
        <w:pStyle w:val="Ttulo"/>
        <w:spacing w:before="240" w:line="240" w:lineRule="atLeast"/>
      </w:pPr>
    </w:p>
    <w:p w14:paraId="74566B00" w14:textId="77777777" w:rsidR="000D60FA" w:rsidRDefault="000D60FA" w:rsidP="00FA1CF2">
      <w:pPr>
        <w:pStyle w:val="Ttulo"/>
        <w:spacing w:before="240" w:line="240" w:lineRule="atLeast"/>
      </w:pPr>
    </w:p>
    <w:p w14:paraId="3253D0F8" w14:textId="77777777" w:rsidR="000D60FA" w:rsidRDefault="000D60FA" w:rsidP="00FA1CF2">
      <w:pPr>
        <w:pStyle w:val="Ttulo"/>
        <w:spacing w:before="240" w:line="240" w:lineRule="atLeast"/>
      </w:pPr>
    </w:p>
    <w:p w14:paraId="54847835" w14:textId="77777777" w:rsidR="000C6A95" w:rsidRDefault="000C6A95" w:rsidP="00FA1CF2">
      <w:pPr>
        <w:pStyle w:val="Ttulo"/>
        <w:spacing w:before="240" w:line="240" w:lineRule="atLeast"/>
      </w:pPr>
      <w:r>
        <w:t>Especificação de Caso de Uso</w:t>
      </w:r>
    </w:p>
    <w:p w14:paraId="79047958" w14:textId="03E8030A" w:rsidR="004C6119" w:rsidRPr="009331D0" w:rsidRDefault="004C6119" w:rsidP="00FA1CF2">
      <w:pPr>
        <w:pStyle w:val="Ttulo"/>
        <w:spacing w:before="240" w:line="240" w:lineRule="atLeast"/>
      </w:pPr>
      <w:r w:rsidRPr="009331D0">
        <w:t xml:space="preserve">Projeto: </w:t>
      </w:r>
      <w:r w:rsidR="009331D0" w:rsidRPr="009331D0">
        <w:t>E-Ocorrência</w:t>
      </w:r>
    </w:p>
    <w:p w14:paraId="3BB01AFB" w14:textId="536D9670" w:rsidR="004C6119" w:rsidRPr="009331D0" w:rsidRDefault="000C6A95" w:rsidP="00FA1CF2">
      <w:pPr>
        <w:pStyle w:val="Ttulo"/>
        <w:spacing w:before="240" w:line="240" w:lineRule="atLeast"/>
      </w:pPr>
      <w:r w:rsidRPr="009331D0">
        <w:t xml:space="preserve">Funcionalidade: </w:t>
      </w:r>
      <w:r w:rsidR="009331D0" w:rsidRPr="009331D0">
        <w:t>Funções do Sistema</w:t>
      </w:r>
    </w:p>
    <w:p w14:paraId="6E07EC51" w14:textId="306FB2AD" w:rsidR="000C6A95" w:rsidRPr="009331D0" w:rsidRDefault="000C6A95" w:rsidP="000C6A95">
      <w:pPr>
        <w:pStyle w:val="Ttulo"/>
        <w:spacing w:before="240" w:line="240" w:lineRule="atLeast"/>
      </w:pPr>
      <w:r w:rsidRPr="009331D0">
        <w:t xml:space="preserve">Caso de Uso: </w:t>
      </w:r>
      <w:r w:rsidR="00DD2D97">
        <w:t>Cadastrar Usuário</w:t>
      </w:r>
    </w:p>
    <w:p w14:paraId="4101D729" w14:textId="77777777" w:rsidR="004C6119" w:rsidRPr="009331D0" w:rsidRDefault="004C6119" w:rsidP="00FA1CF2">
      <w:pPr>
        <w:pStyle w:val="Ttulo"/>
        <w:spacing w:before="240" w:line="240" w:lineRule="atLeast"/>
      </w:pPr>
      <w:r w:rsidRPr="009331D0">
        <w:t>Versão</w:t>
      </w:r>
      <w:r w:rsidR="00FE72D2" w:rsidRPr="009331D0">
        <w:t xml:space="preserve"> do Documento</w:t>
      </w:r>
      <w:r w:rsidRPr="009331D0">
        <w:t xml:space="preserve"> &lt;1.0&gt;</w:t>
      </w:r>
    </w:p>
    <w:p w14:paraId="7EA823EC" w14:textId="77777777" w:rsidR="004C6119" w:rsidRDefault="004C6119" w:rsidP="00FA1CF2">
      <w:pPr>
        <w:spacing w:before="240" w:after="120" w:line="240" w:lineRule="atLeast"/>
      </w:pPr>
    </w:p>
    <w:p w14:paraId="13770162" w14:textId="77777777" w:rsidR="004C6119" w:rsidRDefault="004C6119">
      <w:pPr>
        <w:sectPr w:rsidR="004C6119" w:rsidSect="00AA1A30">
          <w:headerReference w:type="default" r:id="rId7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577CCEC3" w14:textId="77777777" w:rsidR="00BD2254" w:rsidRDefault="00BD2254" w:rsidP="003B56EE">
      <w:pPr>
        <w:pStyle w:val="Ttulo"/>
        <w:jc w:val="center"/>
      </w:pPr>
      <w:r>
        <w:lastRenderedPageBreak/>
        <w:t>Histórico de Revisão</w:t>
      </w:r>
    </w:p>
    <w:p w14:paraId="6A14F796" w14:textId="77777777" w:rsidR="00BD2254" w:rsidRPr="00BD2254" w:rsidRDefault="00BD2254" w:rsidP="00BD2254">
      <w:pPr>
        <w:pStyle w:val="Corpodetexto"/>
      </w:pPr>
    </w:p>
    <w:p w14:paraId="416B3326" w14:textId="77777777" w:rsidR="00BD2254" w:rsidRPr="00935470" w:rsidRDefault="00BD2254" w:rsidP="0093547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&lt;As atualizaç</w:t>
      </w:r>
      <w:r w:rsidR="00F70D28">
        <w:rPr>
          <w:rFonts w:ascii="Arial" w:hAnsi="Arial" w:cs="Arial"/>
          <w:noProof/>
          <w:color w:val="0000FF"/>
          <w:sz w:val="20"/>
          <w:szCs w:val="20"/>
          <w:lang w:eastAsia="ar-SA"/>
        </w:rPr>
        <w:t>ões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 xml:space="preserve"> do d</w:t>
      </w:r>
      <w:r w:rsidR="00770EAD">
        <w:rPr>
          <w:rFonts w:ascii="Arial" w:hAnsi="Arial" w:cs="Arial"/>
          <w:noProof/>
          <w:color w:val="0000FF"/>
          <w:sz w:val="20"/>
          <w:szCs w:val="20"/>
          <w:lang w:eastAsia="ar-SA"/>
        </w:rPr>
        <w:t>ocumento devem ser reportadas</w:t>
      </w:r>
      <w:r w:rsidRPr="00935470">
        <w:rPr>
          <w:rFonts w:ascii="Arial" w:hAnsi="Arial" w:cs="Arial"/>
          <w:noProof/>
          <w:color w:val="0000FF"/>
          <w:sz w:val="20"/>
          <w:szCs w:val="20"/>
          <w:lang w:eastAsia="ar-SA"/>
        </w:rPr>
        <w:t>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0"/>
        <w:gridCol w:w="4900"/>
        <w:gridCol w:w="2288"/>
      </w:tblGrid>
      <w:tr w:rsidR="00BD2254" w:rsidRPr="00BD2254" w14:paraId="0959287A" w14:textId="77777777" w:rsidTr="000C6A95">
        <w:trPr>
          <w:cantSplit/>
          <w:tblHeader/>
        </w:trPr>
        <w:tc>
          <w:tcPr>
            <w:tcW w:w="906" w:type="pct"/>
            <w:shd w:val="clear" w:color="auto" w:fill="F2F2F2"/>
          </w:tcPr>
          <w:p w14:paraId="489603BC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791" w:type="pct"/>
            <w:shd w:val="clear" w:color="auto" w:fill="F2F2F2"/>
          </w:tcPr>
          <w:p w14:paraId="3E1A0F59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04" w:type="pct"/>
            <w:shd w:val="clear" w:color="auto" w:fill="F2F2F2"/>
          </w:tcPr>
          <w:p w14:paraId="08CBB130" w14:textId="77777777" w:rsidR="00BD2254" w:rsidRPr="00BD2254" w:rsidRDefault="00BD2254" w:rsidP="00A3561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2254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BD2254" w:rsidRPr="00BD2254" w14:paraId="0451343F" w14:textId="77777777" w:rsidTr="00BD2254">
        <w:tc>
          <w:tcPr>
            <w:tcW w:w="906" w:type="pct"/>
          </w:tcPr>
          <w:p w14:paraId="3C727FFA" w14:textId="761375FA" w:rsidR="00BD2254" w:rsidRPr="00935470" w:rsidRDefault="00CE4AB3" w:rsidP="00BD2254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2791" w:type="pct"/>
          </w:tcPr>
          <w:p w14:paraId="0FA46161" w14:textId="571F56A6" w:rsidR="00BD2254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  <w:tc>
          <w:tcPr>
            <w:tcW w:w="1304" w:type="pct"/>
          </w:tcPr>
          <w:p w14:paraId="30388BA0" w14:textId="49D3E310" w:rsidR="009331D0" w:rsidRPr="00935470" w:rsidRDefault="00CE4AB3" w:rsidP="00A35610">
            <w:pPr>
              <w:spacing w:before="60" w:after="60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</w:p>
        </w:tc>
      </w:tr>
    </w:tbl>
    <w:p w14:paraId="3A4E146D" w14:textId="77777777" w:rsidR="00BD2254" w:rsidRPr="00BD2254" w:rsidRDefault="00BD2254" w:rsidP="00BD2254">
      <w:pPr>
        <w:pStyle w:val="Corpodetexto"/>
      </w:pPr>
    </w:p>
    <w:p w14:paraId="607274A2" w14:textId="77777777" w:rsidR="004C6119" w:rsidRPr="00BD2254" w:rsidRDefault="00BD2254" w:rsidP="00BD2254">
      <w:pPr>
        <w:pStyle w:val="Corpodetexto"/>
        <w:jc w:val="center"/>
        <w:rPr>
          <w:b/>
          <w:sz w:val="32"/>
          <w:szCs w:val="32"/>
        </w:rPr>
      </w:pPr>
      <w:r>
        <w:br w:type="page"/>
      </w:r>
      <w:r w:rsidR="004C6119" w:rsidRPr="00BD2254">
        <w:rPr>
          <w:b/>
          <w:sz w:val="32"/>
          <w:szCs w:val="32"/>
        </w:rPr>
        <w:lastRenderedPageBreak/>
        <w:t>Índice</w:t>
      </w:r>
    </w:p>
    <w:p w14:paraId="283286C3" w14:textId="7C9A9481" w:rsidR="001F0899" w:rsidRDefault="00C0196F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 w:rsidR="004C6119">
        <w:instrText xml:space="preserve"> TOC \o "1-2" \h \z \t "Título 3;3" </w:instrText>
      </w:r>
      <w:r>
        <w:fldChar w:fldCharType="separate"/>
      </w:r>
      <w:hyperlink w:anchor="_Toc69236607" w:history="1">
        <w:r w:rsidR="001F0899" w:rsidRPr="00B743F7">
          <w:rPr>
            <w:rStyle w:val="Hyperlink"/>
          </w:rPr>
          <w:t>1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Introdução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35689FF0" w14:textId="1C7F0DAE" w:rsidR="001F0899" w:rsidRDefault="00B54EC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8" w:history="1">
        <w:r w:rsidR="001F0899" w:rsidRPr="00B743F7">
          <w:rPr>
            <w:rStyle w:val="Hyperlink"/>
          </w:rPr>
          <w:t>2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Atores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_Toc69236608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9CC7D67" w14:textId="2D006F51" w:rsidR="001F0899" w:rsidRDefault="00B54EC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09" w:history="1">
        <w:r w:rsidR="001F0899" w:rsidRPr="00B743F7">
          <w:rPr>
            <w:rStyle w:val="Hyperlink"/>
          </w:rPr>
          <w:t>3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Pré-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_Toc69236609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4F38946" w14:textId="28830917" w:rsidR="001F0899" w:rsidRDefault="00B54EC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0" w:history="1">
        <w:r w:rsidR="001F0899" w:rsidRPr="00B743F7">
          <w:rPr>
            <w:rStyle w:val="Hyperlink"/>
          </w:rPr>
          <w:t>4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Fluxos do Caso de Uso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_Toc69236610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4</w:t>
        </w:r>
        <w:r w:rsidR="001F0899">
          <w:rPr>
            <w:webHidden/>
          </w:rPr>
          <w:fldChar w:fldCharType="end"/>
        </w:r>
      </w:hyperlink>
    </w:p>
    <w:p w14:paraId="0DE60665" w14:textId="76123588" w:rsidR="001F0899" w:rsidRDefault="00B54EC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1" w:history="1">
        <w:r w:rsidR="001F0899" w:rsidRPr="00B743F7">
          <w:rPr>
            <w:rStyle w:val="Hyperlink"/>
            <w:noProof/>
          </w:rPr>
          <w:t>4.1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 Principal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_Toc69236611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C8FFA80" w14:textId="5C715B4B" w:rsidR="001F0899" w:rsidRDefault="00B54EC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2" w:history="1">
        <w:r w:rsidR="001F0899" w:rsidRPr="00B743F7">
          <w:rPr>
            <w:rStyle w:val="Hyperlink"/>
            <w:noProof/>
          </w:rPr>
          <w:t>4.2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Alternativos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_Toc69236612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4</w:t>
        </w:r>
        <w:r w:rsidR="001F0899">
          <w:rPr>
            <w:noProof/>
            <w:webHidden/>
          </w:rPr>
          <w:fldChar w:fldCharType="end"/>
        </w:r>
      </w:hyperlink>
    </w:p>
    <w:p w14:paraId="4A89E7FA" w14:textId="19009AE3" w:rsidR="001F0899" w:rsidRDefault="00B54EC4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236613" w:history="1">
        <w:r w:rsidR="001F0899" w:rsidRPr="00B743F7">
          <w:rPr>
            <w:rStyle w:val="Hyperlink"/>
            <w:noProof/>
          </w:rPr>
          <w:t>4.3</w:t>
        </w:r>
        <w:r w:rsidR="001F089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F0899" w:rsidRPr="00B743F7">
          <w:rPr>
            <w:rStyle w:val="Hyperlink"/>
            <w:noProof/>
          </w:rPr>
          <w:t>Fluxos de Exceção</w:t>
        </w:r>
        <w:r w:rsidR="001F0899">
          <w:rPr>
            <w:noProof/>
            <w:webHidden/>
          </w:rPr>
          <w:tab/>
        </w:r>
        <w:r w:rsidR="001F0899">
          <w:rPr>
            <w:noProof/>
            <w:webHidden/>
          </w:rPr>
          <w:fldChar w:fldCharType="begin"/>
        </w:r>
        <w:r w:rsidR="001F0899">
          <w:rPr>
            <w:noProof/>
            <w:webHidden/>
          </w:rPr>
          <w:instrText xml:space="preserve"> PAGEREF _Toc69236613 \h </w:instrText>
        </w:r>
        <w:r w:rsidR="001F0899">
          <w:rPr>
            <w:noProof/>
            <w:webHidden/>
          </w:rPr>
        </w:r>
        <w:r w:rsidR="001F0899">
          <w:rPr>
            <w:noProof/>
            <w:webHidden/>
          </w:rPr>
          <w:fldChar w:fldCharType="separate"/>
        </w:r>
        <w:r w:rsidR="001F0899">
          <w:rPr>
            <w:noProof/>
            <w:webHidden/>
          </w:rPr>
          <w:t>5</w:t>
        </w:r>
        <w:r w:rsidR="001F0899">
          <w:rPr>
            <w:noProof/>
            <w:webHidden/>
          </w:rPr>
          <w:fldChar w:fldCharType="end"/>
        </w:r>
      </w:hyperlink>
    </w:p>
    <w:p w14:paraId="279535BE" w14:textId="2F8E2993" w:rsidR="001F0899" w:rsidRDefault="00B54EC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4" w:history="1">
        <w:r w:rsidR="001F0899" w:rsidRPr="00B743F7">
          <w:rPr>
            <w:rStyle w:val="Hyperlink"/>
          </w:rPr>
          <w:t>5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Pós- condições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_Toc69236614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223B7E49" w14:textId="5FF41D81" w:rsidR="001F0899" w:rsidRDefault="00B54EC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5" w:history="1">
        <w:r w:rsidR="001F0899" w:rsidRPr="00B743F7">
          <w:rPr>
            <w:rStyle w:val="Hyperlink"/>
          </w:rPr>
          <w:t>6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Inclusão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_Toc69236615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5F687C34" w14:textId="1A142B54" w:rsidR="001F0899" w:rsidRDefault="00B54EC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6" w:history="1">
        <w:r w:rsidR="001F0899" w:rsidRPr="00B743F7">
          <w:rPr>
            <w:rStyle w:val="Hyperlink"/>
          </w:rPr>
          <w:t>7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Pontos de Extensão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_Toc69236616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5</w:t>
        </w:r>
        <w:r w:rsidR="001F0899">
          <w:rPr>
            <w:webHidden/>
          </w:rPr>
          <w:fldChar w:fldCharType="end"/>
        </w:r>
      </w:hyperlink>
    </w:p>
    <w:p w14:paraId="4671ADE2" w14:textId="2AA04EDF" w:rsidR="001F0899" w:rsidRDefault="00B54EC4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69236617" w:history="1">
        <w:r w:rsidR="001F0899" w:rsidRPr="00B743F7">
          <w:rPr>
            <w:rStyle w:val="Hyperlink"/>
          </w:rPr>
          <w:t>8</w:t>
        </w:r>
        <w:r w:rsidR="001F089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F0899" w:rsidRPr="00B743F7">
          <w:rPr>
            <w:rStyle w:val="Hyperlink"/>
          </w:rPr>
          <w:t>Aprovação</w:t>
        </w:r>
        <w:r w:rsidR="001F0899">
          <w:rPr>
            <w:webHidden/>
          </w:rPr>
          <w:tab/>
        </w:r>
        <w:r w:rsidR="001F0899">
          <w:rPr>
            <w:webHidden/>
          </w:rPr>
          <w:fldChar w:fldCharType="begin"/>
        </w:r>
        <w:r w:rsidR="001F0899">
          <w:rPr>
            <w:webHidden/>
          </w:rPr>
          <w:instrText xml:space="preserve"> PAGEREF _Toc69236617 \h </w:instrText>
        </w:r>
        <w:r w:rsidR="001F0899">
          <w:rPr>
            <w:webHidden/>
          </w:rPr>
        </w:r>
        <w:r w:rsidR="001F0899">
          <w:rPr>
            <w:webHidden/>
          </w:rPr>
          <w:fldChar w:fldCharType="separate"/>
        </w:r>
        <w:r w:rsidR="001F0899">
          <w:rPr>
            <w:webHidden/>
          </w:rPr>
          <w:t>6</w:t>
        </w:r>
        <w:r w:rsidR="001F0899">
          <w:rPr>
            <w:webHidden/>
          </w:rPr>
          <w:fldChar w:fldCharType="end"/>
        </w:r>
      </w:hyperlink>
    </w:p>
    <w:p w14:paraId="5237968E" w14:textId="12288C86" w:rsidR="004C6119" w:rsidRDefault="00C0196F" w:rsidP="00252E50">
      <w:pPr>
        <w:tabs>
          <w:tab w:val="right" w:leader="dot" w:pos="8789"/>
        </w:tabs>
      </w:pPr>
      <w:r>
        <w:rPr>
          <w:rFonts w:ascii="Arial" w:hAnsi="Arial"/>
          <w:noProof/>
          <w:sz w:val="20"/>
        </w:rPr>
        <w:fldChar w:fldCharType="end"/>
      </w:r>
    </w:p>
    <w:p w14:paraId="399798D5" w14:textId="77777777" w:rsidR="00A1396A" w:rsidRDefault="004C6119" w:rsidP="00A1396A">
      <w:pPr>
        <w:pStyle w:val="Ttulo"/>
        <w:jc w:val="center"/>
      </w:pPr>
      <w:r>
        <w:br w:type="page"/>
      </w:r>
      <w:r w:rsidR="000C6A95">
        <w:lastRenderedPageBreak/>
        <w:t>Especificação de Caso de Uso</w:t>
      </w:r>
    </w:p>
    <w:p w14:paraId="07CEF5A7" w14:textId="621A5F1F" w:rsidR="000C6A95" w:rsidRPr="00CE4AB3" w:rsidRDefault="00E2525C" w:rsidP="000C6A95">
      <w:pPr>
        <w:pStyle w:val="Ttulo"/>
        <w:jc w:val="center"/>
      </w:pPr>
      <w:r>
        <w:t>Cadastrar</w:t>
      </w:r>
      <w:r w:rsidR="00DD2D97">
        <w:t xml:space="preserve"> Usuário</w:t>
      </w:r>
    </w:p>
    <w:p w14:paraId="29B2CC14" w14:textId="77777777" w:rsidR="000C6A95" w:rsidRPr="00CE4AB3" w:rsidRDefault="000C6A95" w:rsidP="000C6A95">
      <w:pPr>
        <w:pStyle w:val="Corpodetexto"/>
      </w:pPr>
    </w:p>
    <w:p w14:paraId="4B4BEEE3" w14:textId="77777777" w:rsidR="004C6119" w:rsidRPr="00AC6944" w:rsidRDefault="004C6119" w:rsidP="00AC6944">
      <w:pPr>
        <w:pStyle w:val="Ttulo1"/>
        <w:rPr>
          <w:szCs w:val="28"/>
        </w:rPr>
      </w:pPr>
      <w:bookmarkStart w:id="0" w:name="_Toc69236607"/>
      <w:r w:rsidRPr="00AC6944">
        <w:rPr>
          <w:szCs w:val="28"/>
        </w:rPr>
        <w:t>Introdução</w:t>
      </w:r>
      <w:bookmarkEnd w:id="0"/>
    </w:p>
    <w:p w14:paraId="3B184937" w14:textId="374B9FCA" w:rsidR="00A32590" w:rsidRPr="00C74BEB" w:rsidRDefault="002E02BD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Esse caso de uso se inicia quando o usuário do sist</w:t>
      </w:r>
      <w:r w:rsidR="00BE0992">
        <w:rPr>
          <w:rFonts w:ascii="Arial" w:hAnsi="Arial" w:cs="Arial"/>
          <w:noProof/>
          <w:sz w:val="20"/>
          <w:szCs w:val="20"/>
          <w:lang w:eastAsia="ar-SA"/>
        </w:rPr>
        <w:t>ema deseja visualizar algum usuário, cadastrar, editar ou remover o mesmo.</w:t>
      </w:r>
    </w:p>
    <w:p w14:paraId="2DBD9926" w14:textId="77777777" w:rsidR="00103775" w:rsidRPr="00C74BEB" w:rsidRDefault="00103775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DA91C4C" w14:textId="77777777" w:rsidR="004C6119" w:rsidRPr="00C74BEB" w:rsidRDefault="000C6A95" w:rsidP="00AC6944">
      <w:pPr>
        <w:pStyle w:val="Ttulo1"/>
        <w:rPr>
          <w:szCs w:val="28"/>
        </w:rPr>
      </w:pPr>
      <w:bookmarkStart w:id="1" w:name="_Toc69236608"/>
      <w:r w:rsidRPr="00C74BEB">
        <w:rPr>
          <w:szCs w:val="28"/>
        </w:rPr>
        <w:t>Atores</w:t>
      </w:r>
      <w:bookmarkEnd w:id="1"/>
    </w:p>
    <w:p w14:paraId="54E001C4" w14:textId="021E7211" w:rsidR="000C6A95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Policial</w:t>
      </w:r>
    </w:p>
    <w:p w14:paraId="650AA30E" w14:textId="1FF858A2" w:rsidR="002E02BD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Delegado</w:t>
      </w:r>
    </w:p>
    <w:p w14:paraId="156CEFA2" w14:textId="5229BA88" w:rsidR="002E02BD" w:rsidRPr="00C74BEB" w:rsidRDefault="002E02BD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Escrivão</w:t>
      </w:r>
    </w:p>
    <w:p w14:paraId="30B09B10" w14:textId="77777777" w:rsidR="007F6444" w:rsidRPr="007F6444" w:rsidRDefault="007F6444" w:rsidP="000C6A95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02398D02" w14:textId="57BCB790" w:rsidR="007F6444" w:rsidRDefault="007F6444" w:rsidP="007F6444">
      <w:pPr>
        <w:pStyle w:val="Ttulo1"/>
        <w:rPr>
          <w:szCs w:val="28"/>
        </w:rPr>
      </w:pPr>
      <w:bookmarkStart w:id="2" w:name="_Toc69236609"/>
      <w:r w:rsidRPr="007F6444">
        <w:rPr>
          <w:szCs w:val="28"/>
        </w:rPr>
        <w:t>Pré-condições</w:t>
      </w:r>
      <w:bookmarkEnd w:id="2"/>
    </w:p>
    <w:p w14:paraId="316BC1BB" w14:textId="095719E1" w:rsidR="009331D0" w:rsidRPr="00C74BEB" w:rsidRDefault="009331D0" w:rsidP="00270545">
      <w:pPr>
        <w:pStyle w:val="PargrafodaLista"/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O usuário deve estar 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logado</w:t>
      </w:r>
      <w:r w:rsidRPr="00C74BEB">
        <w:rPr>
          <w:rFonts w:ascii="Arial" w:hAnsi="Arial" w:cs="Arial"/>
          <w:noProof/>
          <w:sz w:val="20"/>
          <w:szCs w:val="20"/>
          <w:lang w:eastAsia="ar-SA"/>
        </w:rPr>
        <w:t xml:space="preserve"> no sistema</w:t>
      </w:r>
      <w:r w:rsidR="002E02BD"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5BB6EC37" w14:textId="11AE3884" w:rsidR="007F6444" w:rsidRPr="00C74BEB" w:rsidRDefault="009331D0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C74BEB">
        <w:t xml:space="preserve">   O usuário deve possuir </w:t>
      </w:r>
      <w:r w:rsidR="00580E4F">
        <w:t>permissão</w:t>
      </w:r>
      <w:r w:rsidR="002E02BD">
        <w:t xml:space="preserve"> para efetivar a transação</w:t>
      </w:r>
    </w:p>
    <w:p w14:paraId="1390E61B" w14:textId="77777777" w:rsidR="007F6444" w:rsidRDefault="007F6444" w:rsidP="007F6444">
      <w:pPr>
        <w:pStyle w:val="Corpodetexto"/>
      </w:pPr>
    </w:p>
    <w:p w14:paraId="38D85168" w14:textId="639DE9E2" w:rsidR="007F6444" w:rsidRPr="007F6444" w:rsidRDefault="007F6444" w:rsidP="007F6444">
      <w:pPr>
        <w:pStyle w:val="Ttulo1"/>
        <w:rPr>
          <w:szCs w:val="28"/>
        </w:rPr>
      </w:pPr>
      <w:bookmarkStart w:id="3" w:name="_Toc69236610"/>
      <w:r w:rsidRPr="007F6444">
        <w:rPr>
          <w:szCs w:val="28"/>
        </w:rPr>
        <w:t>Fluxos do Caso de Uso</w:t>
      </w:r>
      <w:bookmarkEnd w:id="3"/>
      <w:r w:rsidR="00BE0992">
        <w:rPr>
          <w:szCs w:val="28"/>
        </w:rPr>
        <w:t xml:space="preserve"> </w:t>
      </w:r>
      <w:r w:rsidR="00E2525C">
        <w:rPr>
          <w:szCs w:val="28"/>
        </w:rPr>
        <w:t>Cadastrar</w:t>
      </w:r>
    </w:p>
    <w:p w14:paraId="5DB7D414" w14:textId="28EA1A2B" w:rsidR="00BA035F" w:rsidRDefault="007F6444" w:rsidP="00BA035F">
      <w:pPr>
        <w:pStyle w:val="Ttulo2"/>
      </w:pPr>
      <w:bookmarkStart w:id="4" w:name="_Toc69236611"/>
      <w:r>
        <w:t>Fluxo Principal</w:t>
      </w:r>
      <w:bookmarkEnd w:id="4"/>
    </w:p>
    <w:p w14:paraId="37FAACFA" w14:textId="2D8D6123" w:rsidR="00C74BEB" w:rsidRPr="00C74BEB" w:rsidRDefault="00C74BEB" w:rsidP="00C74BEB">
      <w:pPr>
        <w:pStyle w:val="Corpodetexto"/>
      </w:pPr>
      <w:r>
        <w:t>Este caso de uso começa quando o usuário deseja fazer o login para acesso ao sistema.</w:t>
      </w:r>
    </w:p>
    <w:p w14:paraId="662C293D" w14:textId="23D43FC0" w:rsidR="009331D0" w:rsidRPr="00C53500" w:rsidRDefault="009331D0" w:rsidP="00270545">
      <w:pPr>
        <w:pStyle w:val="FluxoPrincipal"/>
        <w:numPr>
          <w:ilvl w:val="0"/>
          <w:numId w:val="4"/>
        </w:numPr>
        <w:rPr>
          <w:i w:val="0"/>
          <w:iCs/>
        </w:rPr>
      </w:pPr>
      <w:bookmarkStart w:id="5" w:name="_Toc142360999"/>
      <w:r w:rsidRPr="00C53500">
        <w:rPr>
          <w:i w:val="0"/>
          <w:iCs/>
        </w:rPr>
        <w:t>O usuário acessa a página web para efetivar o login</w:t>
      </w:r>
    </w:p>
    <w:p w14:paraId="4F926A2E" w14:textId="4019B695" w:rsidR="009331D0" w:rsidRDefault="00C53500" w:rsidP="00270545">
      <w:pPr>
        <w:pStyle w:val="Corpodetexto"/>
        <w:numPr>
          <w:ilvl w:val="0"/>
          <w:numId w:val="4"/>
        </w:numPr>
      </w:pPr>
      <w:r>
        <w:t xml:space="preserve">O usuário </w:t>
      </w:r>
      <w:r w:rsidR="00BE0992">
        <w:t>clica na opção “usuários”.</w:t>
      </w:r>
    </w:p>
    <w:p w14:paraId="357E52CA" w14:textId="24C28C80" w:rsidR="00BE0992" w:rsidRDefault="00BE0992" w:rsidP="00270545">
      <w:pPr>
        <w:pStyle w:val="Corpodetexto"/>
        <w:numPr>
          <w:ilvl w:val="0"/>
          <w:numId w:val="4"/>
        </w:numPr>
      </w:pPr>
      <w:r>
        <w:t>O sistema lista os usuários cadastrados.</w:t>
      </w:r>
    </w:p>
    <w:p w14:paraId="086059AF" w14:textId="296F1AC4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</w:t>
      </w:r>
      <w:r w:rsidR="00BE0992">
        <w:t>usuário clica na opção “+ Adicionar”.</w:t>
      </w:r>
    </w:p>
    <w:p w14:paraId="337ED883" w14:textId="47F47E60" w:rsidR="00C53500" w:rsidRDefault="00C53500" w:rsidP="00270545">
      <w:pPr>
        <w:pStyle w:val="Corpodetexto"/>
        <w:numPr>
          <w:ilvl w:val="0"/>
          <w:numId w:val="4"/>
        </w:numPr>
      </w:pPr>
      <w:r>
        <w:t xml:space="preserve">O sistema verifica </w:t>
      </w:r>
      <w:r w:rsidR="00C74BEB">
        <w:t xml:space="preserve">se </w:t>
      </w:r>
      <w:r w:rsidR="00BE0992">
        <w:t xml:space="preserve">o </w:t>
      </w:r>
      <w:r w:rsidR="00C74BEB">
        <w:t>usuário</w:t>
      </w:r>
      <w:r w:rsidR="00BE0992">
        <w:t xml:space="preserve"> possui poderes para efetivar a transação</w:t>
      </w:r>
    </w:p>
    <w:p w14:paraId="59BA8B8C" w14:textId="5D60B2C9" w:rsidR="00C53500" w:rsidRDefault="00C74BEB" w:rsidP="00270545">
      <w:pPr>
        <w:pStyle w:val="Corpodetexto"/>
        <w:numPr>
          <w:ilvl w:val="0"/>
          <w:numId w:val="4"/>
        </w:numPr>
      </w:pPr>
      <w:r>
        <w:t xml:space="preserve">O sistema </w:t>
      </w:r>
      <w:r w:rsidR="00BE0992">
        <w:t xml:space="preserve">abre tela de </w:t>
      </w:r>
      <w:r w:rsidR="00096CC4">
        <w:t>C</w:t>
      </w:r>
      <w:r w:rsidR="00BE0992">
        <w:t>adastro</w:t>
      </w:r>
      <w:r w:rsidR="00096CC4">
        <w:t xml:space="preserve"> de Usuários</w:t>
      </w:r>
      <w:r w:rsidR="00944FF5">
        <w:t xml:space="preserve"> liberando os campos para preenchimento, RG, CPF, ENDEREÇO, MATRICULA FUNCIONAL, LOGIN, TIPO SANGUINEO, TELEFONE</w:t>
      </w:r>
      <w:r w:rsidR="00792024">
        <w:t>, FUNÇÃO</w:t>
      </w:r>
      <w:r w:rsidR="00BE0992">
        <w:t>.</w:t>
      </w:r>
    </w:p>
    <w:p w14:paraId="414FF7AB" w14:textId="379A0B29" w:rsidR="00096CC4" w:rsidRDefault="00096CC4" w:rsidP="00270545">
      <w:pPr>
        <w:pStyle w:val="Corpodetexto"/>
        <w:numPr>
          <w:ilvl w:val="0"/>
          <w:numId w:val="4"/>
        </w:numPr>
      </w:pPr>
      <w:r>
        <w:t>O usuário preenche todos os campos.</w:t>
      </w:r>
    </w:p>
    <w:p w14:paraId="2BAAF724" w14:textId="18F277B8" w:rsidR="00096CC4" w:rsidRDefault="00096CC4" w:rsidP="00270545">
      <w:pPr>
        <w:pStyle w:val="Corpodetexto"/>
        <w:numPr>
          <w:ilvl w:val="0"/>
          <w:numId w:val="4"/>
        </w:numPr>
      </w:pPr>
      <w:r>
        <w:t>O usuário clica em salvar</w:t>
      </w:r>
    </w:p>
    <w:p w14:paraId="4873FB67" w14:textId="52F4664E" w:rsidR="00C74BEB" w:rsidRDefault="00C74BEB" w:rsidP="00270545">
      <w:pPr>
        <w:pStyle w:val="Corpodetexto"/>
        <w:numPr>
          <w:ilvl w:val="0"/>
          <w:numId w:val="4"/>
        </w:numPr>
      </w:pPr>
      <w:r>
        <w:t>O sistema</w:t>
      </w:r>
      <w:r w:rsidR="00096CC4">
        <w:t xml:space="preserve"> informa usuário cadastrado com sucesso.</w:t>
      </w:r>
    </w:p>
    <w:p w14:paraId="56248C4E" w14:textId="1511A957" w:rsidR="00127355" w:rsidRDefault="00127355" w:rsidP="00127355">
      <w:pPr>
        <w:pStyle w:val="Corpodetexto"/>
        <w:ind w:left="1429"/>
      </w:pPr>
    </w:p>
    <w:p w14:paraId="38AF5EAE" w14:textId="77777777" w:rsidR="00BA035F" w:rsidRDefault="008926E0" w:rsidP="008926E0">
      <w:pPr>
        <w:pStyle w:val="Ttulo2"/>
      </w:pPr>
      <w:bookmarkStart w:id="6" w:name="_Toc69236612"/>
      <w:bookmarkEnd w:id="5"/>
      <w:r>
        <w:t>Fluxos Alternativos</w:t>
      </w:r>
      <w:bookmarkEnd w:id="6"/>
    </w:p>
    <w:p w14:paraId="589AAC5F" w14:textId="36386846" w:rsidR="008926E0" w:rsidRPr="00C74BEB" w:rsidRDefault="00C74BEB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Usuário </w:t>
      </w:r>
      <w:r w:rsidR="00096CC4">
        <w:rPr>
          <w:b/>
          <w:bCs/>
          <w:i w:val="0"/>
          <w:iCs/>
        </w:rPr>
        <w:t>sem poderes</w:t>
      </w:r>
    </w:p>
    <w:p w14:paraId="11D2DF27" w14:textId="6E57102E" w:rsidR="008926E0" w:rsidRDefault="00C74BEB" w:rsidP="008926E0">
      <w:pPr>
        <w:pStyle w:val="Corpodetexto"/>
      </w:pPr>
      <w:r>
        <w:t xml:space="preserve">Se no passo </w:t>
      </w:r>
      <w:r w:rsidR="00BE0992">
        <w:t>5</w:t>
      </w:r>
      <w:r>
        <w:t xml:space="preserve"> o sistema verifica que </w:t>
      </w:r>
      <w:r w:rsidR="00BE0992">
        <w:t>o usuário não é nem delegado e nem escrivão</w:t>
      </w:r>
      <w:r>
        <w:t xml:space="preserve"> então:</w:t>
      </w:r>
    </w:p>
    <w:p w14:paraId="45B267C8" w14:textId="024EB9F6" w:rsidR="00C74BEB" w:rsidRDefault="00C74BEB" w:rsidP="00270545">
      <w:pPr>
        <w:pStyle w:val="Corpodetexto"/>
        <w:numPr>
          <w:ilvl w:val="0"/>
          <w:numId w:val="5"/>
        </w:numPr>
      </w:pPr>
      <w:bookmarkStart w:id="7" w:name="_Hlk70526752"/>
      <w:r>
        <w:t xml:space="preserve">O sistema informa </w:t>
      </w:r>
      <w:r w:rsidR="00BE0992">
        <w:t>usuário sem poderes para cadastrar.</w:t>
      </w:r>
    </w:p>
    <w:p w14:paraId="7966E212" w14:textId="18BC4931" w:rsidR="00C74BEB" w:rsidRDefault="00127355" w:rsidP="00270545">
      <w:pPr>
        <w:pStyle w:val="Corpodetexto"/>
        <w:numPr>
          <w:ilvl w:val="0"/>
          <w:numId w:val="5"/>
        </w:numPr>
      </w:pPr>
      <w:r>
        <w:lastRenderedPageBreak/>
        <w:t xml:space="preserve">O sistema </w:t>
      </w:r>
      <w:r w:rsidR="00BE0992">
        <w:t xml:space="preserve">retorna para a </w:t>
      </w:r>
      <w:r w:rsidR="00096CC4">
        <w:t xml:space="preserve">tela de “usuários. </w:t>
      </w:r>
    </w:p>
    <w:p w14:paraId="0A509F1E" w14:textId="77777777" w:rsidR="00907D1D" w:rsidRDefault="00907D1D" w:rsidP="00907D1D">
      <w:pPr>
        <w:pStyle w:val="Corpodetexto"/>
        <w:ind w:left="1069"/>
      </w:pPr>
    </w:p>
    <w:p w14:paraId="0E0BDDEE" w14:textId="359CD0FF" w:rsidR="00907D1D" w:rsidRDefault="00907D1D" w:rsidP="00270545">
      <w:pPr>
        <w:pStyle w:val="FluxodeExceo"/>
        <w:numPr>
          <w:ilvl w:val="0"/>
          <w:numId w:val="2"/>
        </w:numPr>
        <w:rPr>
          <w:b/>
          <w:bCs/>
          <w:i w:val="0"/>
          <w:iCs/>
        </w:rPr>
      </w:pPr>
      <w:r w:rsidRPr="00CE4AB3">
        <w:rPr>
          <w:b/>
          <w:bCs/>
          <w:i w:val="0"/>
          <w:iCs/>
        </w:rPr>
        <w:t xml:space="preserve">Se usuário não </w:t>
      </w:r>
      <w:r>
        <w:rPr>
          <w:b/>
          <w:bCs/>
          <w:i w:val="0"/>
          <w:iCs/>
        </w:rPr>
        <w:t>algum campo</w:t>
      </w:r>
    </w:p>
    <w:p w14:paraId="784DB206" w14:textId="126C3901" w:rsidR="00907D1D" w:rsidRDefault="00907D1D" w:rsidP="00907D1D">
      <w:pPr>
        <w:pStyle w:val="Corpodetexto"/>
      </w:pPr>
      <w:r>
        <w:t>Se no passo 7 o usuário deixou algum o campo em branco.</w:t>
      </w:r>
    </w:p>
    <w:p w14:paraId="57B383B8" w14:textId="0D46F87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informa ao usuário que ele precisa preencher todos os campos.</w:t>
      </w:r>
    </w:p>
    <w:p w14:paraId="76B58B65" w14:textId="092DA010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pisca em vermelho os campos não digitados.</w:t>
      </w:r>
    </w:p>
    <w:p w14:paraId="1CD10748" w14:textId="1F8A53C4" w:rsidR="00907D1D" w:rsidRDefault="00907D1D" w:rsidP="00270545">
      <w:pPr>
        <w:pStyle w:val="PargrafodaLista"/>
        <w:widowControl w:val="0"/>
        <w:numPr>
          <w:ilvl w:val="0"/>
          <w:numId w:val="10"/>
        </w:numPr>
        <w:suppressAutoHyphens/>
        <w:spacing w:before="60" w:after="60"/>
        <w:ind w:left="1134" w:hanging="425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>O sistema posiciona o cursor no primeiro campo deixado em branco.</w:t>
      </w:r>
    </w:p>
    <w:p w14:paraId="46496917" w14:textId="77777777" w:rsidR="00907D1D" w:rsidRPr="00C74BEB" w:rsidRDefault="00907D1D" w:rsidP="00907D1D">
      <w:pPr>
        <w:pStyle w:val="Corpodetexto"/>
        <w:ind w:left="1069"/>
      </w:pPr>
    </w:p>
    <w:bookmarkEnd w:id="7"/>
    <w:p w14:paraId="61C79037" w14:textId="51B87FEF" w:rsidR="008926E0" w:rsidRPr="00C74BEB" w:rsidRDefault="00096CC4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Informações </w:t>
      </w:r>
      <w:r w:rsidR="00BC4279">
        <w:rPr>
          <w:b/>
          <w:bCs/>
          <w:i w:val="0"/>
          <w:iCs/>
        </w:rPr>
        <w:t>invalidas</w:t>
      </w:r>
    </w:p>
    <w:p w14:paraId="7AC6C203" w14:textId="11ADB904" w:rsidR="00C74BEB" w:rsidRDefault="00C74BEB" w:rsidP="00C74BEB">
      <w:pPr>
        <w:pStyle w:val="Corpodetexto"/>
      </w:pPr>
      <w:r>
        <w:t xml:space="preserve">Se no passo </w:t>
      </w:r>
      <w:r w:rsidR="00096CC4">
        <w:t>7</w:t>
      </w:r>
      <w:r>
        <w:t xml:space="preserve"> o sistema verifica </w:t>
      </w:r>
      <w:r w:rsidR="00096CC4">
        <w:t>que o login já está em uso</w:t>
      </w:r>
      <w:r>
        <w:t>:</w:t>
      </w:r>
    </w:p>
    <w:p w14:paraId="31B8DB08" w14:textId="5A5E1803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informa ao usuário </w:t>
      </w:r>
      <w:r w:rsidR="00096CC4">
        <w:t>login já em uso favor informar outro.</w:t>
      </w:r>
    </w:p>
    <w:p w14:paraId="642F5B91" w14:textId="2E10D89B" w:rsidR="00127355" w:rsidRDefault="00127355" w:rsidP="00270545">
      <w:pPr>
        <w:pStyle w:val="Corpodetexto"/>
        <w:numPr>
          <w:ilvl w:val="0"/>
          <w:numId w:val="9"/>
        </w:numPr>
      </w:pPr>
      <w:r>
        <w:t xml:space="preserve">O sistema </w:t>
      </w:r>
      <w:r w:rsidR="00096CC4">
        <w:t>seleciona</w:t>
      </w:r>
      <w:r>
        <w:t xml:space="preserve"> o </w:t>
      </w:r>
      <w:r w:rsidR="00096CC4">
        <w:t>campo login e posiciona o cursor no campo</w:t>
      </w:r>
      <w:r>
        <w:t>.</w:t>
      </w:r>
    </w:p>
    <w:p w14:paraId="5752718C" w14:textId="77777777" w:rsidR="00BC4279" w:rsidRDefault="00BC4279" w:rsidP="00BC4279">
      <w:pPr>
        <w:pStyle w:val="Corpodetexto"/>
        <w:ind w:left="1069"/>
      </w:pPr>
    </w:p>
    <w:p w14:paraId="0F3F7F75" w14:textId="77777777" w:rsidR="00096CC4" w:rsidRPr="00C74BEB" w:rsidRDefault="00096CC4" w:rsidP="00270545">
      <w:pPr>
        <w:pStyle w:val="FluxoAlternativo"/>
        <w:numPr>
          <w:ilvl w:val="0"/>
          <w:numId w:val="2"/>
        </w:numPr>
        <w:rPr>
          <w:b/>
          <w:bCs/>
          <w:i w:val="0"/>
          <w:iCs/>
        </w:rPr>
      </w:pPr>
      <w:r>
        <w:rPr>
          <w:b/>
          <w:bCs/>
          <w:i w:val="0"/>
          <w:iCs/>
        </w:rPr>
        <w:t>Informações invalidas</w:t>
      </w:r>
    </w:p>
    <w:p w14:paraId="12096D72" w14:textId="6AFA605B" w:rsidR="00096CC4" w:rsidRDefault="00096CC4" w:rsidP="00096CC4">
      <w:pPr>
        <w:pStyle w:val="Corpodetexto"/>
      </w:pPr>
      <w:r>
        <w:t>Se no passo 7 o sistema verifica que o</w:t>
      </w:r>
      <w:r w:rsidR="00E2525C">
        <w:t xml:space="preserve"> é invalido</w:t>
      </w:r>
      <w:r>
        <w:t xml:space="preserve"> </w:t>
      </w:r>
      <w:r w:rsidR="00907D1D">
        <w:t>CP</w:t>
      </w:r>
      <w:r w:rsidR="00E2525C">
        <w:t>F</w:t>
      </w:r>
      <w:r>
        <w:t>:</w:t>
      </w:r>
    </w:p>
    <w:p w14:paraId="0EB85BE6" w14:textId="4782D618" w:rsidR="00096CC4" w:rsidRDefault="00096CC4" w:rsidP="00270545">
      <w:pPr>
        <w:pStyle w:val="Corpodetexto"/>
        <w:numPr>
          <w:ilvl w:val="0"/>
          <w:numId w:val="8"/>
        </w:numPr>
      </w:pPr>
      <w:r>
        <w:t>O sistema informa ao usuário</w:t>
      </w:r>
      <w:r w:rsidR="00E2525C">
        <w:t xml:space="preserve"> que o</w:t>
      </w:r>
      <w:r>
        <w:t xml:space="preserve"> </w:t>
      </w:r>
      <w:r w:rsidR="00907D1D">
        <w:t>CPF</w:t>
      </w:r>
      <w:r>
        <w:t xml:space="preserve"> </w:t>
      </w:r>
      <w:r w:rsidR="00E2525C">
        <w:t>é invalido</w:t>
      </w:r>
      <w:r>
        <w:t xml:space="preserve"> favor </w:t>
      </w:r>
      <w:r w:rsidR="00907D1D">
        <w:t>verificar as informações digitadas e se necessário entrar na aba de alteração</w:t>
      </w:r>
      <w:r>
        <w:t>.</w:t>
      </w:r>
    </w:p>
    <w:p w14:paraId="51AA43D8" w14:textId="10DAED64" w:rsidR="00096CC4" w:rsidRDefault="00096CC4" w:rsidP="00270545">
      <w:pPr>
        <w:pStyle w:val="Corpodetexto"/>
        <w:numPr>
          <w:ilvl w:val="0"/>
          <w:numId w:val="8"/>
        </w:numPr>
      </w:pPr>
      <w:r>
        <w:t xml:space="preserve">O sistema seleciona o campo </w:t>
      </w:r>
      <w:r w:rsidR="00907D1D">
        <w:t>CPF</w:t>
      </w:r>
      <w:r>
        <w:t xml:space="preserve"> e posiciona o cursor no campo.</w:t>
      </w:r>
    </w:p>
    <w:p w14:paraId="180E6194" w14:textId="7AC230D2" w:rsidR="00E2525C" w:rsidRDefault="00E2525C" w:rsidP="00E2525C">
      <w:pPr>
        <w:pStyle w:val="Corpodetexto"/>
      </w:pPr>
    </w:p>
    <w:p w14:paraId="06D7E220" w14:textId="48C71E8D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  <w:t>CPF já utilizado</w:t>
      </w:r>
    </w:p>
    <w:p w14:paraId="62FA5563" w14:textId="51BC4B62" w:rsidR="00E2525C" w:rsidRDefault="00E2525C" w:rsidP="00E2525C">
      <w:pPr>
        <w:pStyle w:val="Corpodetexto"/>
      </w:pPr>
      <w:r>
        <w:t>Se no passo 7 o sistema verifica que o CPF já está em uso:</w:t>
      </w:r>
    </w:p>
    <w:p w14:paraId="38AAA377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informa ao usuário CPF já em uso favor verificar as informações digitadas e se necessário entrar na aba de alteração.</w:t>
      </w:r>
    </w:p>
    <w:p w14:paraId="054DCBC6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seleciona o campo CPF e posiciona o cursor no campo.</w:t>
      </w:r>
    </w:p>
    <w:p w14:paraId="148F1F9B" w14:textId="77777777" w:rsidR="00E2525C" w:rsidRDefault="00E2525C" w:rsidP="00270545">
      <w:pPr>
        <w:pStyle w:val="Corpodetexto"/>
        <w:numPr>
          <w:ilvl w:val="0"/>
          <w:numId w:val="11"/>
        </w:numPr>
      </w:pPr>
      <w:r>
        <w:t>O sistema libera o botão “+ Alterar”.</w:t>
      </w:r>
    </w:p>
    <w:p w14:paraId="39C58115" w14:textId="7C69B62C" w:rsidR="00773D0C" w:rsidRDefault="00773D0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5ED818E8" w14:textId="401E560C" w:rsidR="00E2525C" w:rsidRDefault="00E2525C" w:rsidP="00E2525C">
      <w:pPr>
        <w:pStyle w:val="Corpodetexto"/>
        <w:tabs>
          <w:tab w:val="left" w:pos="709"/>
        </w:tabs>
        <w:ind w:left="0"/>
        <w:rPr>
          <w:b/>
          <w:bCs/>
        </w:rPr>
      </w:pPr>
      <w:r>
        <w:rPr>
          <w:b/>
          <w:bCs/>
        </w:rPr>
        <w:t>FA5.</w:t>
      </w:r>
      <w:r>
        <w:rPr>
          <w:b/>
          <w:bCs/>
        </w:rPr>
        <w:tab/>
      </w:r>
      <w:r w:rsidR="00DD2D97">
        <w:rPr>
          <w:b/>
          <w:bCs/>
        </w:rPr>
        <w:t xml:space="preserve">Matricula Funcional </w:t>
      </w:r>
      <w:r>
        <w:rPr>
          <w:b/>
          <w:bCs/>
        </w:rPr>
        <w:t>já utilizad</w:t>
      </w:r>
      <w:r w:rsidR="00DD2D97">
        <w:rPr>
          <w:b/>
          <w:bCs/>
        </w:rPr>
        <w:t>a</w:t>
      </w:r>
    </w:p>
    <w:p w14:paraId="23406183" w14:textId="55521BA6" w:rsidR="00E2525C" w:rsidRDefault="00E2525C" w:rsidP="00E2525C">
      <w:pPr>
        <w:pStyle w:val="Corpodetexto"/>
      </w:pPr>
      <w:r>
        <w:t xml:space="preserve">Se no passo 7 o sistema verifica que </w:t>
      </w:r>
      <w:r w:rsidR="00DD2D97">
        <w:t xml:space="preserve">a Matricula funcional já </w:t>
      </w:r>
      <w:r>
        <w:t>está em uso:</w:t>
      </w:r>
    </w:p>
    <w:p w14:paraId="77E9A146" w14:textId="39816A96" w:rsidR="00E2525C" w:rsidRDefault="00E2525C" w:rsidP="00270545">
      <w:pPr>
        <w:pStyle w:val="Corpodetexto"/>
        <w:numPr>
          <w:ilvl w:val="0"/>
          <w:numId w:val="12"/>
        </w:numPr>
      </w:pPr>
      <w:r>
        <w:t xml:space="preserve">O sistema informa ao usuário </w:t>
      </w:r>
      <w:r w:rsidR="00DD2D97">
        <w:t>que a Matricula funcional</w:t>
      </w:r>
      <w:r>
        <w:t xml:space="preserve"> já em uso favor verificar as informações digitadas e se necessário entrar na aba de alteração.</w:t>
      </w:r>
    </w:p>
    <w:p w14:paraId="58DCED98" w14:textId="793BB767" w:rsidR="00E2525C" w:rsidRDefault="00E2525C" w:rsidP="00270545">
      <w:pPr>
        <w:pStyle w:val="Corpodetexto"/>
        <w:numPr>
          <w:ilvl w:val="0"/>
          <w:numId w:val="12"/>
        </w:numPr>
      </w:pPr>
      <w:r>
        <w:t xml:space="preserve">O sistema seleciona o campo </w:t>
      </w:r>
      <w:r w:rsidR="00DD2D97">
        <w:t>Matricula Funcional</w:t>
      </w:r>
      <w:r>
        <w:t xml:space="preserve"> e posiciona o cursor no campo.</w:t>
      </w:r>
    </w:p>
    <w:p w14:paraId="2E93C11A" w14:textId="77777777" w:rsidR="00E2525C" w:rsidRDefault="00E2525C" w:rsidP="00270545">
      <w:pPr>
        <w:pStyle w:val="Corpodetexto"/>
        <w:numPr>
          <w:ilvl w:val="0"/>
          <w:numId w:val="12"/>
        </w:numPr>
      </w:pPr>
      <w:r>
        <w:t>O sistema libera o botão “+ Alterar”.</w:t>
      </w:r>
    </w:p>
    <w:p w14:paraId="7E7EBAFB" w14:textId="77777777" w:rsidR="00E2525C" w:rsidRPr="008926E0" w:rsidRDefault="00E2525C" w:rsidP="001C199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8F5D127" w14:textId="77777777" w:rsidR="00B62631" w:rsidRPr="008926E0" w:rsidRDefault="008926E0" w:rsidP="00773D0C">
      <w:pPr>
        <w:pStyle w:val="Ttulo2"/>
      </w:pPr>
      <w:bookmarkStart w:id="8" w:name="_Toc69236613"/>
      <w:r w:rsidRPr="008926E0">
        <w:t>Fluxos de Exceção</w:t>
      </w:r>
      <w:bookmarkEnd w:id="8"/>
    </w:p>
    <w:p w14:paraId="341FB93A" w14:textId="385BE876" w:rsidR="008926E0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FE1.</w:t>
      </w:r>
      <w:r>
        <w:rPr>
          <w:b/>
          <w:bCs/>
          <w:i w:val="0"/>
          <w:iCs/>
        </w:rPr>
        <w:tab/>
      </w:r>
      <w:r w:rsidR="00E2525C">
        <w:rPr>
          <w:b/>
          <w:bCs/>
          <w:i w:val="0"/>
          <w:iCs/>
        </w:rPr>
        <w:t>Sistema indisponível</w:t>
      </w:r>
    </w:p>
    <w:p w14:paraId="394FECCB" w14:textId="57A21E65" w:rsidR="00CE4AB3" w:rsidRDefault="00CE4AB3" w:rsidP="00CE4AB3">
      <w:pPr>
        <w:pStyle w:val="Corpodetexto"/>
      </w:pPr>
      <w:r>
        <w:t>Se no passo</w:t>
      </w:r>
      <w:r w:rsidR="00E2525C">
        <w:t xml:space="preserve"> 1</w:t>
      </w:r>
      <w:r>
        <w:t xml:space="preserve"> </w:t>
      </w:r>
      <w:r w:rsidR="00E2525C">
        <w:t>página web indisponível</w:t>
      </w:r>
      <w:r>
        <w:t>.</w:t>
      </w:r>
    </w:p>
    <w:p w14:paraId="319C206C" w14:textId="3B0C2AA1" w:rsidR="00B62631" w:rsidRDefault="00CE4AB3" w:rsidP="00270545">
      <w:pPr>
        <w:pStyle w:val="PargrafodaLista"/>
        <w:widowControl w:val="0"/>
        <w:numPr>
          <w:ilvl w:val="0"/>
          <w:numId w:val="6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manda mensagem de erro página 404</w:t>
      </w:r>
    </w:p>
    <w:p w14:paraId="150F92A5" w14:textId="117978D8" w:rsid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E927EA4" w14:textId="23153297" w:rsidR="00CE4AB3" w:rsidRDefault="007B2825" w:rsidP="007B2825">
      <w:pPr>
        <w:pStyle w:val="FluxodeExceo"/>
        <w:tabs>
          <w:tab w:val="left" w:pos="709"/>
        </w:tabs>
        <w:rPr>
          <w:b/>
          <w:bCs/>
          <w:i w:val="0"/>
          <w:iCs/>
        </w:rPr>
      </w:pPr>
      <w:r>
        <w:rPr>
          <w:b/>
          <w:bCs/>
          <w:i w:val="0"/>
          <w:iCs/>
        </w:rPr>
        <w:t>FE2.</w:t>
      </w:r>
      <w:r>
        <w:rPr>
          <w:b/>
          <w:bCs/>
          <w:i w:val="0"/>
          <w:iCs/>
        </w:rPr>
        <w:tab/>
      </w:r>
      <w:r w:rsidR="00C56998">
        <w:rPr>
          <w:b/>
          <w:bCs/>
          <w:i w:val="0"/>
          <w:iCs/>
        </w:rPr>
        <w:t>Banco de Dados indisponível</w:t>
      </w:r>
    </w:p>
    <w:p w14:paraId="75112A0C" w14:textId="1888D08F" w:rsidR="00CE4AB3" w:rsidRDefault="00CE4AB3" w:rsidP="00CE4AB3">
      <w:pPr>
        <w:pStyle w:val="Corpodetexto"/>
      </w:pPr>
      <w:r>
        <w:t xml:space="preserve">Se no passo 3 o </w:t>
      </w:r>
      <w:r w:rsidR="00E2525C">
        <w:t>sistema não consegue acessar o Banco de Dados</w:t>
      </w:r>
      <w:r>
        <w:t>.</w:t>
      </w:r>
    </w:p>
    <w:p w14:paraId="2E8711B6" w14:textId="3DF118FF" w:rsidR="00CE4AB3" w:rsidRDefault="00CE4AB3" w:rsidP="00270545">
      <w:pPr>
        <w:pStyle w:val="PargrafodaLista"/>
        <w:widowControl w:val="0"/>
        <w:numPr>
          <w:ilvl w:val="0"/>
          <w:numId w:val="7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>
        <w:rPr>
          <w:rFonts w:ascii="Arial" w:hAnsi="Arial" w:cs="Arial"/>
          <w:noProof/>
          <w:sz w:val="20"/>
          <w:szCs w:val="20"/>
          <w:lang w:eastAsia="ar-SA"/>
        </w:rPr>
        <w:t xml:space="preserve">O sistema informa </w:t>
      </w:r>
      <w:r w:rsidR="00E2525C">
        <w:rPr>
          <w:rFonts w:ascii="Arial" w:hAnsi="Arial" w:cs="Arial"/>
          <w:noProof/>
          <w:sz w:val="20"/>
          <w:szCs w:val="20"/>
          <w:lang w:eastAsia="ar-SA"/>
        </w:rPr>
        <w:t>ao usuário problemas na execução da ação favor entrar em contato com o setor de técnologia</w:t>
      </w:r>
      <w:r>
        <w:rPr>
          <w:rFonts w:ascii="Arial" w:hAnsi="Arial" w:cs="Arial"/>
          <w:noProof/>
          <w:sz w:val="20"/>
          <w:szCs w:val="20"/>
          <w:lang w:eastAsia="ar-SA"/>
        </w:rPr>
        <w:t>.</w:t>
      </w:r>
    </w:p>
    <w:p w14:paraId="7C1DB315" w14:textId="77777777" w:rsidR="00CE4AB3" w:rsidRPr="00CE4AB3" w:rsidRDefault="00CE4AB3" w:rsidP="00CE4AB3">
      <w:pPr>
        <w:pStyle w:val="PargrafodaLista"/>
        <w:widowControl w:val="0"/>
        <w:suppressAutoHyphens/>
        <w:spacing w:before="60" w:after="60"/>
        <w:ind w:left="106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4D949F7C" w14:textId="77777777" w:rsidR="00B62631" w:rsidRPr="008926E0" w:rsidRDefault="008926E0" w:rsidP="008926E0">
      <w:pPr>
        <w:pStyle w:val="Ttulo1"/>
        <w:rPr>
          <w:szCs w:val="28"/>
        </w:rPr>
      </w:pPr>
      <w:bookmarkStart w:id="9" w:name="_Toc69236614"/>
      <w:r w:rsidRPr="008926E0">
        <w:rPr>
          <w:szCs w:val="28"/>
        </w:rPr>
        <w:t>Pós- condições</w:t>
      </w:r>
      <w:bookmarkEnd w:id="9"/>
    </w:p>
    <w:p w14:paraId="5EB17B3A" w14:textId="0B2230AC" w:rsidR="00410646" w:rsidRPr="0065395C" w:rsidRDefault="0065395C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 w:rsidRPr="0065395C">
        <w:t xml:space="preserve"> Usuário </w:t>
      </w:r>
      <w:r w:rsidR="00E2525C">
        <w:t>cadastrado com sucesso</w:t>
      </w:r>
    </w:p>
    <w:p w14:paraId="59D141DA" w14:textId="77777777" w:rsidR="00410646" w:rsidRPr="00410646" w:rsidRDefault="00410646" w:rsidP="00410646">
      <w:pPr>
        <w:pStyle w:val="Corpodetexto"/>
        <w:ind w:left="0"/>
      </w:pPr>
    </w:p>
    <w:p w14:paraId="4BD8239C" w14:textId="77777777" w:rsidR="00410646" w:rsidRPr="007D21B5" w:rsidRDefault="00410646" w:rsidP="00410646">
      <w:pPr>
        <w:pStyle w:val="Ttulo1"/>
        <w:spacing w:after="60"/>
      </w:pPr>
      <w:bookmarkStart w:id="10" w:name="_Toc133986070"/>
      <w:bookmarkStart w:id="11" w:name="_Toc142361009"/>
      <w:bookmarkStart w:id="12" w:name="_Toc69236615"/>
      <w:r w:rsidRPr="007D21B5">
        <w:t>Pontos de Inclusão</w:t>
      </w:r>
      <w:bookmarkEnd w:id="10"/>
      <w:bookmarkEnd w:id="11"/>
      <w:bookmarkEnd w:id="12"/>
    </w:p>
    <w:p w14:paraId="3DDAE23A" w14:textId="02C34226" w:rsidR="00410646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Listar Usuários</w:t>
      </w:r>
    </w:p>
    <w:p w14:paraId="17CD5CE3" w14:textId="638EC9EA" w:rsidR="00127355" w:rsidRDefault="00127355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Gerar Relatórios</w:t>
      </w:r>
    </w:p>
    <w:p w14:paraId="77E508B8" w14:textId="2DC9B4BA" w:rsidR="00E2525C" w:rsidRDefault="00860B9B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Editar Usuário</w:t>
      </w:r>
    </w:p>
    <w:p w14:paraId="2E2706EF" w14:textId="673BD147" w:rsidR="00860B9B" w:rsidRPr="0065395C" w:rsidRDefault="00860B9B" w:rsidP="00270545">
      <w:pPr>
        <w:pStyle w:val="Corpodetexto"/>
        <w:numPr>
          <w:ilvl w:val="0"/>
          <w:numId w:val="3"/>
        </w:numPr>
        <w:tabs>
          <w:tab w:val="clear" w:pos="1134"/>
          <w:tab w:val="num" w:pos="960"/>
        </w:tabs>
        <w:ind w:left="960" w:hanging="251"/>
      </w:pPr>
      <w:r>
        <w:t>Visualizar Usuário</w:t>
      </w:r>
    </w:p>
    <w:p w14:paraId="11259AA6" w14:textId="77777777" w:rsidR="00686BAA" w:rsidRPr="0065395C" w:rsidRDefault="00686BAA" w:rsidP="00686BAA">
      <w:pPr>
        <w:pStyle w:val="Corpodetexto"/>
        <w:ind w:left="0"/>
      </w:pPr>
    </w:p>
    <w:p w14:paraId="6AAA8208" w14:textId="77777777" w:rsidR="00410646" w:rsidRPr="0065395C" w:rsidRDefault="00410646" w:rsidP="00410646">
      <w:pPr>
        <w:pStyle w:val="Ttulo1"/>
        <w:spacing w:after="60"/>
      </w:pPr>
      <w:bookmarkStart w:id="13" w:name="_Toc133986071"/>
      <w:bookmarkStart w:id="14" w:name="_Toc142361010"/>
      <w:bookmarkStart w:id="15" w:name="_Toc69236616"/>
      <w:r w:rsidRPr="0065395C">
        <w:t>Pontos de Extensão</w:t>
      </w:r>
      <w:bookmarkEnd w:id="13"/>
      <w:bookmarkEnd w:id="14"/>
      <w:bookmarkEnd w:id="15"/>
    </w:p>
    <w:p w14:paraId="28F39060" w14:textId="77777777" w:rsidR="00B62631" w:rsidRPr="00410646" w:rsidRDefault="00B62631" w:rsidP="006F094B">
      <w:pPr>
        <w:widowControl w:val="0"/>
        <w:suppressAutoHyphens/>
        <w:spacing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2F66E5F" w14:textId="77777777" w:rsidR="00A32590" w:rsidRDefault="00A32590" w:rsidP="00A32590">
      <w:pPr>
        <w:pStyle w:val="Ttulo1"/>
        <w:ind w:left="431" w:hanging="431"/>
        <w:rPr>
          <w:szCs w:val="28"/>
        </w:rPr>
      </w:pPr>
      <w:bookmarkStart w:id="16" w:name="_Toc143333561"/>
      <w:bookmarkStart w:id="17" w:name="_Toc143333733"/>
      <w:bookmarkStart w:id="18" w:name="_Toc143662682"/>
      <w:bookmarkStart w:id="19" w:name="_Toc144865194"/>
      <w:bookmarkStart w:id="20" w:name="_Toc69236617"/>
      <w:r w:rsidRPr="00A32590">
        <w:rPr>
          <w:szCs w:val="28"/>
        </w:rPr>
        <w:lastRenderedPageBreak/>
        <w:t>Aprovação</w:t>
      </w:r>
      <w:bookmarkEnd w:id="16"/>
      <w:bookmarkEnd w:id="17"/>
      <w:bookmarkEnd w:id="18"/>
      <w:bookmarkEnd w:id="19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A32590" w14:paraId="7A07110D" w14:textId="77777777" w:rsidTr="0000501A">
        <w:tc>
          <w:tcPr>
            <w:tcW w:w="675" w:type="pct"/>
            <w:shd w:val="clear" w:color="auto" w:fill="F2F2F2"/>
          </w:tcPr>
          <w:p w14:paraId="62F4EE87" w14:textId="77777777" w:rsidR="00A32590" w:rsidRDefault="00A32590" w:rsidP="001B4894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696F9DD6" w14:textId="77777777" w:rsidR="00A32590" w:rsidRDefault="00A32590" w:rsidP="000B0D2D">
            <w:pPr>
              <w:pStyle w:val="Table"/>
              <w:widowControl w:val="0"/>
              <w:spacing w:line="240" w:lineRule="atLeast"/>
              <w:rPr>
                <w:lang w:val="pt-BR"/>
              </w:rPr>
            </w:pPr>
            <w:r>
              <w:rPr>
                <w:lang w:val="pt-BR"/>
              </w:rPr>
              <w:t>&lt;Nome</w:t>
            </w:r>
            <w:r w:rsidR="000B0D2D">
              <w:rPr>
                <w:lang w:val="pt-BR"/>
              </w:rPr>
              <w:t xml:space="preserve"> do autor</w:t>
            </w:r>
            <w:r>
              <w:rPr>
                <w:lang w:val="pt-BR"/>
              </w:rPr>
              <w:t>&gt;</w:t>
            </w:r>
          </w:p>
        </w:tc>
      </w:tr>
    </w:tbl>
    <w:p w14:paraId="7C2618A7" w14:textId="77777777" w:rsidR="00A32590" w:rsidRDefault="00A32590" w:rsidP="00A32590">
      <w:pPr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1"/>
        <w:gridCol w:w="1831"/>
        <w:gridCol w:w="3555"/>
        <w:gridCol w:w="1821"/>
      </w:tblGrid>
      <w:tr w:rsidR="00A32590" w14:paraId="4DFE346E" w14:textId="77777777" w:rsidTr="0000501A">
        <w:trPr>
          <w:cantSplit/>
          <w:tblHeader/>
        </w:trPr>
        <w:tc>
          <w:tcPr>
            <w:tcW w:w="895" w:type="pct"/>
            <w:shd w:val="clear" w:color="auto" w:fill="F2F2F2"/>
          </w:tcPr>
          <w:p w14:paraId="5C8CC576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043" w:type="pct"/>
            <w:shd w:val="clear" w:color="auto" w:fill="F2F2F2"/>
          </w:tcPr>
          <w:p w14:paraId="1F803761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2025" w:type="pct"/>
            <w:shd w:val="clear" w:color="auto" w:fill="F2F2F2"/>
          </w:tcPr>
          <w:p w14:paraId="14D95337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037" w:type="pct"/>
            <w:shd w:val="clear" w:color="auto" w:fill="F2F2F2"/>
          </w:tcPr>
          <w:p w14:paraId="705A29B0" w14:textId="77777777" w:rsidR="00A32590" w:rsidRDefault="00A32590" w:rsidP="001B4894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A32590" w14:paraId="5DEC1F32" w14:textId="77777777" w:rsidTr="00A32590">
        <w:tc>
          <w:tcPr>
            <w:tcW w:w="895" w:type="pct"/>
          </w:tcPr>
          <w:p w14:paraId="2C2E4497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060A2C87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4F5AD816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6B20A1CD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A32590" w14:paraId="5FD5219A" w14:textId="77777777" w:rsidTr="00A32590">
        <w:tc>
          <w:tcPr>
            <w:tcW w:w="895" w:type="pct"/>
          </w:tcPr>
          <w:p w14:paraId="4675A664" w14:textId="77777777" w:rsidR="00A32590" w:rsidRDefault="00A32590" w:rsidP="00743EAF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&lt;dd/mm/aaaa&gt;</w:t>
            </w:r>
          </w:p>
        </w:tc>
        <w:tc>
          <w:tcPr>
            <w:tcW w:w="1043" w:type="pct"/>
          </w:tcPr>
          <w:p w14:paraId="2A7D3361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025" w:type="pct"/>
          </w:tcPr>
          <w:p w14:paraId="2028DD0B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037" w:type="pct"/>
          </w:tcPr>
          <w:p w14:paraId="5AB4A970" w14:textId="77777777" w:rsidR="00A32590" w:rsidRDefault="00A32590" w:rsidP="001B4894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E76EAB6" w14:textId="77777777" w:rsidR="00A32590" w:rsidRPr="00773D0C" w:rsidRDefault="00A32590" w:rsidP="00C414FD">
      <w:pPr>
        <w:widowControl w:val="0"/>
        <w:suppressAutoHyphens/>
        <w:spacing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sectPr w:rsidR="00A32590" w:rsidRPr="00773D0C" w:rsidSect="00D56CC4">
      <w:headerReference w:type="default" r:id="rId8"/>
      <w:footerReference w:type="default" r:id="rId9"/>
      <w:pgSz w:w="11907" w:h="16840" w:code="9"/>
      <w:pgMar w:top="1701" w:right="1418" w:bottom="1418" w:left="1701" w:header="567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CB190" w14:textId="77777777" w:rsidR="00B54EC4" w:rsidRDefault="00B54EC4">
      <w:r>
        <w:separator/>
      </w:r>
    </w:p>
  </w:endnote>
  <w:endnote w:type="continuationSeparator" w:id="0">
    <w:p w14:paraId="6CFB686B" w14:textId="77777777" w:rsidR="00B54EC4" w:rsidRDefault="00B54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092"/>
      <w:gridCol w:w="2373"/>
      <w:gridCol w:w="1323"/>
    </w:tblGrid>
    <w:tr w:rsidR="00FE72D2" w:rsidRPr="000D60FA" w14:paraId="1BF250A9" w14:textId="77777777" w:rsidTr="00FE72D2">
      <w:tc>
        <w:tcPr>
          <w:tcW w:w="2897" w:type="pct"/>
        </w:tcPr>
        <w:p w14:paraId="2C33C1F2" w14:textId="77777777" w:rsidR="00FE72D2" w:rsidRDefault="00FE72D2" w:rsidP="00766AB1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</w:tcPr>
        <w:p w14:paraId="58A43728" w14:textId="77777777" w:rsidR="00FE72D2" w:rsidRPr="000D60FA" w:rsidRDefault="00FE72D2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</w:tcPr>
        <w:p w14:paraId="2EE4D5FE" w14:textId="77777777" w:rsidR="00FE72D2" w:rsidRPr="000D60FA" w:rsidRDefault="00FE72D2">
          <w:pPr>
            <w:pStyle w:val="Rodap"/>
            <w:jc w:val="right"/>
          </w:pPr>
          <w:r>
            <w:t xml:space="preserve">Página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PAGE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2</w:t>
          </w:r>
          <w:r w:rsidR="00C0196F">
            <w:rPr>
              <w:lang w:val="en-US"/>
            </w:rPr>
            <w:fldChar w:fldCharType="end"/>
          </w:r>
          <w:r w:rsidRPr="000D60FA">
            <w:t xml:space="preserve"> de </w:t>
          </w:r>
          <w:r w:rsidR="00C0196F">
            <w:rPr>
              <w:lang w:val="en-US"/>
            </w:rPr>
            <w:fldChar w:fldCharType="begin"/>
          </w:r>
          <w:r w:rsidRPr="000D60FA">
            <w:instrText xml:space="preserve"> NUMPAGES </w:instrText>
          </w:r>
          <w:r w:rsidR="00C0196F">
            <w:rPr>
              <w:lang w:val="en-US"/>
            </w:rPr>
            <w:fldChar w:fldCharType="separate"/>
          </w:r>
          <w:r w:rsidR="00EA1492">
            <w:rPr>
              <w:noProof/>
            </w:rPr>
            <w:t>6</w:t>
          </w:r>
          <w:r w:rsidR="00C0196F">
            <w:rPr>
              <w:lang w:val="en-US"/>
            </w:rPr>
            <w:fldChar w:fldCharType="end"/>
          </w:r>
        </w:p>
      </w:tc>
    </w:tr>
  </w:tbl>
  <w:p w14:paraId="3A0D1FA3" w14:textId="77777777" w:rsidR="004C6119" w:rsidRPr="000D60FA" w:rsidRDefault="004C61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3156F" w14:textId="77777777" w:rsidR="00B54EC4" w:rsidRDefault="00B54EC4">
      <w:r>
        <w:separator/>
      </w:r>
    </w:p>
  </w:footnote>
  <w:footnote w:type="continuationSeparator" w:id="0">
    <w:p w14:paraId="4F378083" w14:textId="77777777" w:rsidR="00B54EC4" w:rsidRDefault="00B54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0ABA1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1FA8DAF" wp14:editId="041A21EF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D35319B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6CBCD35C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23055846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1F1845FB" w14:textId="77777777" w:rsidR="00E40EE0" w:rsidRPr="003A66C5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VI</w:t>
    </w:r>
  </w:p>
  <w:p w14:paraId="01416BC7" w14:textId="77777777" w:rsidR="00E40EE0" w:rsidRDefault="00E40EE0" w:rsidP="00E40EE0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EA1492">
      <w:rPr>
        <w:b/>
      </w:rPr>
      <w:t>0</w:t>
    </w:r>
    <w:r>
      <w:rPr>
        <w:b/>
      </w:rPr>
      <w:t>1/201</w:t>
    </w:r>
    <w:r w:rsidR="00EA1492">
      <w:rPr>
        <w:b/>
      </w:rPr>
      <w:t>6</w:t>
    </w:r>
  </w:p>
  <w:p w14:paraId="45D0709B" w14:textId="77777777" w:rsidR="00252E50" w:rsidRDefault="00252E50" w:rsidP="000D60FA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0"/>
      <w:gridCol w:w="1701"/>
      <w:gridCol w:w="1417"/>
    </w:tblGrid>
    <w:tr w:rsidR="004C6119" w14:paraId="665541EF" w14:textId="77777777" w:rsidTr="00F81206">
      <w:tc>
        <w:tcPr>
          <w:tcW w:w="5670" w:type="dxa"/>
        </w:tcPr>
        <w:p w14:paraId="37F7A46B" w14:textId="77777777" w:rsidR="00F81206" w:rsidRDefault="000C6A95" w:rsidP="000C6A95">
          <w:pPr>
            <w:pStyle w:val="Cabealho"/>
          </w:pPr>
          <w:r>
            <w:t>Especificação de Caso de Uso</w:t>
          </w:r>
          <w:r w:rsidR="00F81206">
            <w:t>:</w:t>
          </w:r>
        </w:p>
        <w:p w14:paraId="326B6B79" w14:textId="563A5182" w:rsidR="004C6119" w:rsidRDefault="004C6119" w:rsidP="000C6A95">
          <w:pPr>
            <w:pStyle w:val="Cabealho"/>
          </w:pPr>
          <w:r>
            <w:rPr>
              <w:color w:val="0000FF"/>
            </w:rPr>
            <w:t>&lt;</w:t>
          </w:r>
          <w:r w:rsidR="00920469">
            <w:rPr>
              <w:color w:val="0000FF"/>
            </w:rPr>
            <w:t>Login</w:t>
          </w:r>
          <w:r>
            <w:rPr>
              <w:color w:val="0000FF"/>
            </w:rPr>
            <w:t>&gt;</w:t>
          </w:r>
        </w:p>
      </w:tc>
      <w:tc>
        <w:tcPr>
          <w:tcW w:w="1701" w:type="dxa"/>
        </w:tcPr>
        <w:p w14:paraId="5E06C930" w14:textId="77777777" w:rsidR="004C6119" w:rsidRDefault="004C6119" w:rsidP="00A1396A">
          <w:pPr>
            <w:pStyle w:val="Cabealho"/>
            <w:jc w:val="center"/>
          </w:pPr>
          <w:r>
            <w:t>Versão</w:t>
          </w:r>
          <w:r w:rsidR="00FE72D2">
            <w:t xml:space="preserve">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4561142C" w14:textId="77777777" w:rsidR="00F81206" w:rsidRDefault="004C6119" w:rsidP="00F81206">
          <w:pPr>
            <w:pStyle w:val="Cabealho"/>
            <w:jc w:val="center"/>
          </w:pPr>
          <w:r>
            <w:t>Data da revisão:</w:t>
          </w:r>
        </w:p>
        <w:p w14:paraId="384FBEBE" w14:textId="6572E9DE" w:rsidR="004C6119" w:rsidRDefault="00BE0992" w:rsidP="00F81206">
          <w:pPr>
            <w:pStyle w:val="Cabealho"/>
            <w:jc w:val="center"/>
          </w:pPr>
          <w:r>
            <w:rPr>
              <w:color w:val="0000FF"/>
            </w:rPr>
            <w:t>25</w:t>
          </w:r>
          <w:r w:rsidR="00920469">
            <w:rPr>
              <w:color w:val="0000FF"/>
            </w:rPr>
            <w:t>/04/2021</w:t>
          </w:r>
        </w:p>
      </w:tc>
    </w:tr>
  </w:tbl>
  <w:p w14:paraId="6FCF4F87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788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F24B6"/>
    <w:multiLevelType w:val="hybridMultilevel"/>
    <w:tmpl w:val="2DB27118"/>
    <w:lvl w:ilvl="0" w:tplc="A54C02B4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B079E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252D"/>
    <w:multiLevelType w:val="hybridMultilevel"/>
    <w:tmpl w:val="34203ADA"/>
    <w:lvl w:ilvl="0" w:tplc="D7E2912A">
      <w:start w:val="1"/>
      <w:numFmt w:val="decimal"/>
      <w:lvlText w:val="FA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2E66C34"/>
    <w:multiLevelType w:val="hybridMultilevel"/>
    <w:tmpl w:val="A8EAC8DC"/>
    <w:lvl w:ilvl="0" w:tplc="6C1A9EEC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095FF5"/>
    <w:multiLevelType w:val="hybridMultilevel"/>
    <w:tmpl w:val="2C16AE78"/>
    <w:lvl w:ilvl="0" w:tplc="DE5ABFD2">
      <w:start w:val="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76F83"/>
    <w:multiLevelType w:val="hybridMultilevel"/>
    <w:tmpl w:val="D58275E6"/>
    <w:lvl w:ilvl="0" w:tplc="0416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AC65C0"/>
    <w:multiLevelType w:val="hybridMultilevel"/>
    <w:tmpl w:val="A886BC16"/>
    <w:lvl w:ilvl="0" w:tplc="221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A52CC1"/>
    <w:multiLevelType w:val="hybridMultilevel"/>
    <w:tmpl w:val="49280F8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410EEF"/>
    <w:multiLevelType w:val="hybridMultilevel"/>
    <w:tmpl w:val="CEF8A7B8"/>
    <w:lvl w:ilvl="0" w:tplc="473AE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FAD1D91"/>
    <w:multiLevelType w:val="hybridMultilevel"/>
    <w:tmpl w:val="D8000A74"/>
    <w:lvl w:ilvl="0" w:tplc="6C961B2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5"/>
  </w:num>
  <w:num w:numId="9">
    <w:abstractNumId w:val="1"/>
  </w:num>
  <w:num w:numId="10">
    <w:abstractNumId w:val="10"/>
  </w:num>
  <w:num w:numId="11">
    <w:abstractNumId w:val="2"/>
  </w:num>
  <w:num w:numId="1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2"/>
    <w:rsid w:val="0000501A"/>
    <w:rsid w:val="00096CC4"/>
    <w:rsid w:val="0009751C"/>
    <w:rsid w:val="000B0D2D"/>
    <w:rsid w:val="000C6A95"/>
    <w:rsid w:val="000D60FA"/>
    <w:rsid w:val="00103775"/>
    <w:rsid w:val="00127355"/>
    <w:rsid w:val="00130C97"/>
    <w:rsid w:val="00190907"/>
    <w:rsid w:val="001B4894"/>
    <w:rsid w:val="001C1998"/>
    <w:rsid w:val="001C7F06"/>
    <w:rsid w:val="001D6BDE"/>
    <w:rsid w:val="001F0899"/>
    <w:rsid w:val="00244A2F"/>
    <w:rsid w:val="00252E50"/>
    <w:rsid w:val="00270545"/>
    <w:rsid w:val="00281BEF"/>
    <w:rsid w:val="002E02BD"/>
    <w:rsid w:val="002F33BD"/>
    <w:rsid w:val="00302BA8"/>
    <w:rsid w:val="00311550"/>
    <w:rsid w:val="00333717"/>
    <w:rsid w:val="00344196"/>
    <w:rsid w:val="0038672B"/>
    <w:rsid w:val="003A5D75"/>
    <w:rsid w:val="003B56EE"/>
    <w:rsid w:val="003D66E3"/>
    <w:rsid w:val="00405718"/>
    <w:rsid w:val="00410646"/>
    <w:rsid w:val="004360E0"/>
    <w:rsid w:val="0048628D"/>
    <w:rsid w:val="004C5005"/>
    <w:rsid w:val="004C6119"/>
    <w:rsid w:val="005352C3"/>
    <w:rsid w:val="00572214"/>
    <w:rsid w:val="00580E4F"/>
    <w:rsid w:val="005926BD"/>
    <w:rsid w:val="0065395C"/>
    <w:rsid w:val="00686BAA"/>
    <w:rsid w:val="006A436F"/>
    <w:rsid w:val="006B527B"/>
    <w:rsid w:val="006F094B"/>
    <w:rsid w:val="00743EAF"/>
    <w:rsid w:val="00766AB1"/>
    <w:rsid w:val="00770EAD"/>
    <w:rsid w:val="007730D6"/>
    <w:rsid w:val="00773D0C"/>
    <w:rsid w:val="00775E2E"/>
    <w:rsid w:val="00792024"/>
    <w:rsid w:val="007929F8"/>
    <w:rsid w:val="007B2825"/>
    <w:rsid w:val="007F6444"/>
    <w:rsid w:val="008057AB"/>
    <w:rsid w:val="00860B9B"/>
    <w:rsid w:val="00872F7C"/>
    <w:rsid w:val="00891FF2"/>
    <w:rsid w:val="008926E0"/>
    <w:rsid w:val="00900C0F"/>
    <w:rsid w:val="00907D1D"/>
    <w:rsid w:val="0091768A"/>
    <w:rsid w:val="00920469"/>
    <w:rsid w:val="00931F6F"/>
    <w:rsid w:val="009331D0"/>
    <w:rsid w:val="00935470"/>
    <w:rsid w:val="00936F9B"/>
    <w:rsid w:val="00944FF5"/>
    <w:rsid w:val="009B100B"/>
    <w:rsid w:val="00A1396A"/>
    <w:rsid w:val="00A32590"/>
    <w:rsid w:val="00A35610"/>
    <w:rsid w:val="00A54C36"/>
    <w:rsid w:val="00A85E73"/>
    <w:rsid w:val="00AA1A30"/>
    <w:rsid w:val="00AC6944"/>
    <w:rsid w:val="00AD3231"/>
    <w:rsid w:val="00B533B7"/>
    <w:rsid w:val="00B54EC4"/>
    <w:rsid w:val="00B62631"/>
    <w:rsid w:val="00BA035F"/>
    <w:rsid w:val="00BA2FB6"/>
    <w:rsid w:val="00BB2C3D"/>
    <w:rsid w:val="00BB7C1D"/>
    <w:rsid w:val="00BC4279"/>
    <w:rsid w:val="00BC454A"/>
    <w:rsid w:val="00BC5EA5"/>
    <w:rsid w:val="00BD2254"/>
    <w:rsid w:val="00BE0992"/>
    <w:rsid w:val="00C0196F"/>
    <w:rsid w:val="00C36D6F"/>
    <w:rsid w:val="00C414FD"/>
    <w:rsid w:val="00C53500"/>
    <w:rsid w:val="00C56998"/>
    <w:rsid w:val="00C60614"/>
    <w:rsid w:val="00C74065"/>
    <w:rsid w:val="00C74BEB"/>
    <w:rsid w:val="00C766B2"/>
    <w:rsid w:val="00C76E54"/>
    <w:rsid w:val="00CE4AB3"/>
    <w:rsid w:val="00D2217A"/>
    <w:rsid w:val="00D4142F"/>
    <w:rsid w:val="00D51D2B"/>
    <w:rsid w:val="00D56CC4"/>
    <w:rsid w:val="00DA1B6B"/>
    <w:rsid w:val="00DD2D97"/>
    <w:rsid w:val="00DF0E92"/>
    <w:rsid w:val="00E2525C"/>
    <w:rsid w:val="00E36FDE"/>
    <w:rsid w:val="00E40EE0"/>
    <w:rsid w:val="00E46E14"/>
    <w:rsid w:val="00EA1492"/>
    <w:rsid w:val="00EB3070"/>
    <w:rsid w:val="00F21578"/>
    <w:rsid w:val="00F21997"/>
    <w:rsid w:val="00F22A94"/>
    <w:rsid w:val="00F70D28"/>
    <w:rsid w:val="00F76524"/>
    <w:rsid w:val="00F81206"/>
    <w:rsid w:val="00FA1CF2"/>
    <w:rsid w:val="00FD39EF"/>
    <w:rsid w:val="00FE18C5"/>
    <w:rsid w:val="00FE72D2"/>
    <w:rsid w:val="00FF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065D16"/>
  <w15:docId w15:val="{D82C85A2-BBC0-4026-95A9-7D5FC833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D75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BA035F"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Corpodetexto"/>
    <w:link w:val="Ttulo2Char"/>
    <w:qFormat/>
    <w:rsid w:val="00BA035F"/>
    <w:pPr>
      <w:keepNext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Corpodetexto"/>
    <w:qFormat/>
    <w:rsid w:val="00BA035F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3A5D7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3A5D7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3A5D7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A5D7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A5D7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A5D7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3A5D75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semiHidden/>
    <w:rsid w:val="003A5D75"/>
    <w:rPr>
      <w:rFonts w:ascii="Arial" w:hAnsi="Arial"/>
      <w:sz w:val="16"/>
    </w:rPr>
  </w:style>
  <w:style w:type="paragraph" w:styleId="Rodap">
    <w:name w:val="footer"/>
    <w:basedOn w:val="Normal"/>
    <w:semiHidden/>
    <w:rsid w:val="003A5D75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3A5D75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F70D28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3A5D75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252E50"/>
    <w:pPr>
      <w:tabs>
        <w:tab w:val="left" w:pos="1200"/>
        <w:tab w:val="right" w:leader="dot" w:pos="8789"/>
      </w:tabs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3A5D75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A5D75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3A5D75"/>
    <w:pPr>
      <w:ind w:left="720"/>
    </w:pPr>
  </w:style>
  <w:style w:type="paragraph" w:styleId="Sumrio5">
    <w:name w:val="toc 5"/>
    <w:basedOn w:val="Normal"/>
    <w:next w:val="Normal"/>
    <w:autoRedefine/>
    <w:semiHidden/>
    <w:rsid w:val="003A5D75"/>
    <w:pPr>
      <w:ind w:left="960"/>
    </w:pPr>
  </w:style>
  <w:style w:type="paragraph" w:styleId="Sumrio6">
    <w:name w:val="toc 6"/>
    <w:basedOn w:val="Normal"/>
    <w:next w:val="Normal"/>
    <w:autoRedefine/>
    <w:semiHidden/>
    <w:rsid w:val="003A5D75"/>
    <w:pPr>
      <w:ind w:left="1200"/>
    </w:pPr>
  </w:style>
  <w:style w:type="paragraph" w:styleId="Sumrio7">
    <w:name w:val="toc 7"/>
    <w:basedOn w:val="Normal"/>
    <w:next w:val="Normal"/>
    <w:autoRedefine/>
    <w:semiHidden/>
    <w:rsid w:val="003A5D75"/>
    <w:pPr>
      <w:ind w:left="1440"/>
    </w:pPr>
  </w:style>
  <w:style w:type="paragraph" w:styleId="Sumrio8">
    <w:name w:val="toc 8"/>
    <w:basedOn w:val="Normal"/>
    <w:next w:val="Normal"/>
    <w:autoRedefine/>
    <w:semiHidden/>
    <w:rsid w:val="003A5D75"/>
    <w:pPr>
      <w:ind w:left="1680"/>
    </w:pPr>
  </w:style>
  <w:style w:type="paragraph" w:styleId="Sumrio9">
    <w:name w:val="toc 9"/>
    <w:basedOn w:val="Normal"/>
    <w:next w:val="Normal"/>
    <w:autoRedefine/>
    <w:semiHidden/>
    <w:rsid w:val="003A5D75"/>
    <w:pPr>
      <w:ind w:left="1920"/>
    </w:pPr>
  </w:style>
  <w:style w:type="character" w:customStyle="1" w:styleId="CabealhoChar">
    <w:name w:val="Cabeçalho Char"/>
    <w:basedOn w:val="Fontepargpadro"/>
    <w:link w:val="Cabealho"/>
    <w:semiHidden/>
    <w:rsid w:val="00302BA8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locked/>
    <w:rsid w:val="00BA035F"/>
    <w:rPr>
      <w:rFonts w:ascii="Arial" w:hAnsi="Arial" w:cs="Arial"/>
      <w:b/>
      <w:bCs/>
      <w:iCs/>
      <w:sz w:val="24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70D28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70D28"/>
    <w:rPr>
      <w:sz w:val="16"/>
      <w:szCs w:val="16"/>
    </w:rPr>
  </w:style>
  <w:style w:type="paragraph" w:customStyle="1" w:styleId="Table">
    <w:name w:val="Table"/>
    <w:basedOn w:val="Normal"/>
    <w:rsid w:val="00A32590"/>
    <w:pPr>
      <w:spacing w:before="40" w:after="40"/>
    </w:pPr>
    <w:rPr>
      <w:rFonts w:ascii="Arial" w:hAnsi="Arial"/>
      <w:sz w:val="20"/>
      <w:szCs w:val="20"/>
      <w:lang w:val="en-US"/>
    </w:rPr>
  </w:style>
  <w:style w:type="paragraph" w:customStyle="1" w:styleId="TableSmHeadingRight">
    <w:name w:val="Table_Sm_Heading_Right"/>
    <w:basedOn w:val="Normal"/>
    <w:rsid w:val="00A32590"/>
    <w:pPr>
      <w:keepNext/>
      <w:keepLines/>
      <w:spacing w:before="60" w:after="40"/>
      <w:jc w:val="right"/>
    </w:pPr>
    <w:rPr>
      <w:rFonts w:ascii="Arial" w:hAnsi="Arial"/>
      <w:b/>
      <w:sz w:val="16"/>
      <w:szCs w:val="20"/>
      <w:lang w:val="en-US"/>
    </w:rPr>
  </w:style>
  <w:style w:type="paragraph" w:customStyle="1" w:styleId="FluxoPrincipal">
    <w:name w:val="Fluxo Principal"/>
    <w:basedOn w:val="Normal"/>
    <w:next w:val="Corpodetexto"/>
    <w:rsid w:val="007F6444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Alternativo">
    <w:name w:val="Fluxo Alternativo"/>
    <w:basedOn w:val="Normal"/>
    <w:next w:val="Corpodetexto"/>
    <w:rsid w:val="008926E0"/>
    <w:pPr>
      <w:tabs>
        <w:tab w:val="num" w:pos="709"/>
      </w:tabs>
      <w:spacing w:before="120" w:line="360" w:lineRule="auto"/>
      <w:ind w:left="709" w:hanging="709"/>
      <w:outlineLvl w:val="2"/>
    </w:pPr>
    <w:rPr>
      <w:rFonts w:ascii="Arial" w:hAnsi="Arial"/>
      <w:i/>
      <w:sz w:val="20"/>
    </w:rPr>
  </w:style>
  <w:style w:type="paragraph" w:customStyle="1" w:styleId="FluxodeExceo">
    <w:name w:val="Fluxo de Exceção"/>
    <w:basedOn w:val="Normal"/>
    <w:next w:val="Corpodetexto"/>
    <w:rsid w:val="008926E0"/>
    <w:pPr>
      <w:tabs>
        <w:tab w:val="num" w:pos="709"/>
      </w:tabs>
      <w:spacing w:before="120" w:line="360" w:lineRule="auto"/>
      <w:outlineLvl w:val="2"/>
    </w:pPr>
    <w:rPr>
      <w:rFonts w:ascii="Arial" w:hAnsi="Arial"/>
      <w:i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0EE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0EE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33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Especificacao_Caso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Especificacao_Caso_Uso</Template>
  <TotalTime>12</TotalTime>
  <Pages>6</Pages>
  <Words>783</Words>
  <Characters>4229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5002</CharactersWithSpaces>
  <SharedDoc>false</SharedDoc>
  <HLinks>
    <vt:vector size="66" baseType="variant"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_Toc273369901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_Toc273369900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_Toc273369899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_Toc273369898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_Toc273369897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_Toc273369896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_Toc273369895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_Toc273369894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_Toc273369893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_Toc273369892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9</cp:revision>
  <cp:lastPrinted>2007-06-13T20:22:00Z</cp:lastPrinted>
  <dcterms:created xsi:type="dcterms:W3CDTF">2021-05-10T12:35:00Z</dcterms:created>
  <dcterms:modified xsi:type="dcterms:W3CDTF">2021-05-10T13:10:00Z</dcterms:modified>
</cp:coreProperties>
</file>