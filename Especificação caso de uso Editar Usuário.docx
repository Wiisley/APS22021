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4EAA334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51CE6">
        <w:t>Editar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BD099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BD099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BD099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BD099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6427242" w:rsidR="000C6A95" w:rsidRPr="00CE4AB3" w:rsidRDefault="00851CE6" w:rsidP="000C6A95">
      <w:pPr>
        <w:pStyle w:val="Ttulo"/>
        <w:jc w:val="center"/>
      </w:pPr>
      <w:r>
        <w:t>Editar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5EBDDE88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E41288">
        <w:rPr>
          <w:rFonts w:ascii="Arial" w:hAnsi="Arial" w:cs="Arial"/>
          <w:noProof/>
          <w:sz w:val="20"/>
          <w:szCs w:val="20"/>
          <w:lang w:eastAsia="ar-SA"/>
        </w:rPr>
        <w:t xml:space="preserve">efetivar uma alteração no cadastro de um </w:t>
      </w:r>
      <w:r w:rsidR="00F61242">
        <w:rPr>
          <w:rFonts w:ascii="Arial" w:hAnsi="Arial" w:cs="Arial"/>
          <w:noProof/>
          <w:sz w:val="20"/>
          <w:szCs w:val="20"/>
          <w:lang w:eastAsia="ar-SA"/>
        </w:rPr>
        <w:t>usuário.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272E8175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51CE6">
        <w:rPr>
          <w:szCs w:val="28"/>
        </w:rPr>
        <w:t>Editar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57599191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5045DB">
        <w:t xml:space="preserve">precisa editar um usuário do </w:t>
      </w:r>
      <w:r>
        <w:t>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7F5BFC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122F6295" w:rsidR="00851CE6" w:rsidRDefault="00851CE6" w:rsidP="007F5BFC">
      <w:pPr>
        <w:pStyle w:val="Corpodetexto"/>
        <w:numPr>
          <w:ilvl w:val="0"/>
          <w:numId w:val="4"/>
        </w:numPr>
      </w:pPr>
      <w:r>
        <w:t>O usuário busca pelo usuário que deseja editar.</w:t>
      </w:r>
    </w:p>
    <w:p w14:paraId="086059AF" w14:textId="2D8BEB69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“+ </w:t>
      </w:r>
      <w:r w:rsidR="00851CE6">
        <w:t>Editar</w:t>
      </w:r>
      <w:r w:rsidR="00BE0992">
        <w:t>”.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077591BC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851CE6">
        <w:t>Edição</w:t>
      </w:r>
      <w:r w:rsidR="00096CC4">
        <w:t xml:space="preserve"> de Usuários</w:t>
      </w:r>
      <w:r w:rsidR="00944FF5">
        <w:t xml:space="preserve"> liberando os campos para </w:t>
      </w:r>
      <w:r w:rsidR="00851CE6">
        <w:t>alteração</w:t>
      </w:r>
      <w:r w:rsidR="00944FF5">
        <w:t>, RG, CPF, ENDEREÇO, MATRICULA FUNCIONAL, LOGIN, TIPO SANGUINEO, TELEFONE</w:t>
      </w:r>
      <w:r w:rsidR="00792024">
        <w:t>, FUNÇÃO</w:t>
      </w:r>
      <w:r w:rsidR="00851CE6">
        <w:t>, EMAIL</w:t>
      </w:r>
      <w:r w:rsidR="00BE0992">
        <w:t>.</w:t>
      </w:r>
    </w:p>
    <w:p w14:paraId="414FF7AB" w14:textId="379A0B29" w:rsidR="00096CC4" w:rsidRDefault="00096CC4" w:rsidP="007F5BFC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7F5BFC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24720207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096CC4">
        <w:t xml:space="preserve">usuário </w:t>
      </w:r>
      <w:r w:rsidR="00851CE6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7C299AC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5B9AB94B" w:rsidR="00C74BEB" w:rsidRDefault="00C74BEB" w:rsidP="007F5BFC">
      <w:pPr>
        <w:pStyle w:val="Corpodetexto"/>
        <w:numPr>
          <w:ilvl w:val="0"/>
          <w:numId w:val="5"/>
        </w:numPr>
      </w:pPr>
      <w:bookmarkStart w:id="7" w:name="_Hlk70526752"/>
      <w:r>
        <w:lastRenderedPageBreak/>
        <w:t xml:space="preserve">O sistema informa </w:t>
      </w:r>
      <w:r w:rsidR="00BE0992">
        <w:t xml:space="preserve">usuário sem poderes para </w:t>
      </w:r>
      <w:r w:rsidR="00851CE6">
        <w:t>editar</w:t>
      </w:r>
      <w:r w:rsidR="00BE0992">
        <w:t>.</w:t>
      </w:r>
    </w:p>
    <w:p w14:paraId="7966E212" w14:textId="3EE59FCF" w:rsidR="00C74BEB" w:rsidRDefault="00127355" w:rsidP="007F5BFC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308C16" w14:textId="037AF133" w:rsidR="00851CE6" w:rsidRDefault="00851CE6" w:rsidP="00851CE6">
      <w:pPr>
        <w:pStyle w:val="Corpodetexto"/>
        <w:ind w:left="0"/>
      </w:pPr>
    </w:p>
    <w:p w14:paraId="35733C23" w14:textId="4483F8A1" w:rsidR="00851CE6" w:rsidRPr="00C74BEB" w:rsidRDefault="00851CE6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2FC70998" w:rsidR="00851CE6" w:rsidRDefault="00851CE6" w:rsidP="007F5BFC">
      <w:pPr>
        <w:pStyle w:val="Corpodetexto"/>
        <w:numPr>
          <w:ilvl w:val="0"/>
          <w:numId w:val="8"/>
        </w:numPr>
      </w:pPr>
      <w:r>
        <w:t xml:space="preserve">O sistema informa ao usuário que o </w:t>
      </w:r>
      <w:r w:rsidR="00137621">
        <w:t>usuário ainda não foi cadastrado</w:t>
      </w:r>
      <w:r>
        <w:t>.</w:t>
      </w:r>
    </w:p>
    <w:p w14:paraId="01C7DC52" w14:textId="121DFC27" w:rsidR="00137621" w:rsidRDefault="00137621" w:rsidP="007F5BFC">
      <w:pPr>
        <w:pStyle w:val="Corpodetexto"/>
        <w:numPr>
          <w:ilvl w:val="0"/>
          <w:numId w:val="8"/>
        </w:numPr>
      </w:pPr>
      <w:r>
        <w:t>O sistema inicia o caso de uso Cadastrar Usuário</w:t>
      </w:r>
    </w:p>
    <w:p w14:paraId="1E83F6C3" w14:textId="23641FC0" w:rsidR="00851CE6" w:rsidRDefault="00851CE6" w:rsidP="00851CE6">
      <w:pPr>
        <w:pStyle w:val="Corpodetexto"/>
        <w:ind w:left="0"/>
      </w:pP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0F3F7F75" w14:textId="77777777" w:rsidR="00096CC4" w:rsidRPr="00C74BEB" w:rsidRDefault="00096CC4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7F5BFC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7F5BFC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7A156CD6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851CE6">
        <w:rPr>
          <w:b/>
          <w:bCs/>
        </w:rPr>
        <w:t>E</w:t>
      </w:r>
      <w:r w:rsidR="00137621">
        <w:rPr>
          <w:b/>
          <w:bCs/>
        </w:rPr>
        <w:t>-</w:t>
      </w:r>
      <w:r w:rsidR="00851CE6">
        <w:rPr>
          <w:b/>
          <w:bCs/>
        </w:rPr>
        <w:t>mail</w:t>
      </w:r>
      <w:r>
        <w:rPr>
          <w:b/>
          <w:bCs/>
        </w:rPr>
        <w:t xml:space="preserve"> já utilizado</w:t>
      </w:r>
    </w:p>
    <w:p w14:paraId="62FA5563" w14:textId="77161B69" w:rsidR="00E2525C" w:rsidRDefault="00E2525C" w:rsidP="00E2525C">
      <w:pPr>
        <w:pStyle w:val="Corpodetexto"/>
      </w:pPr>
      <w:r>
        <w:t xml:space="preserve">Se no passo 7 o sistema verifica que o </w:t>
      </w:r>
      <w:r w:rsidR="00137621">
        <w:t>E-mail</w:t>
      </w:r>
      <w:r>
        <w:t xml:space="preserve"> já está em uso:</w:t>
      </w:r>
    </w:p>
    <w:p w14:paraId="38AAA377" w14:textId="26267FBC" w:rsidR="00E2525C" w:rsidRDefault="00E2525C" w:rsidP="007F5BFC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137621">
        <w:t>E-mail</w:t>
      </w:r>
      <w:r>
        <w:t xml:space="preserve"> já em uso favor verificar as informações digitadas e se necessário entrar na aba de alteração.</w:t>
      </w:r>
    </w:p>
    <w:p w14:paraId="054DCBC6" w14:textId="1E31DDC4" w:rsidR="00E2525C" w:rsidRDefault="00E2525C" w:rsidP="007F5BFC">
      <w:pPr>
        <w:pStyle w:val="Corpodetexto"/>
        <w:numPr>
          <w:ilvl w:val="0"/>
          <w:numId w:val="9"/>
        </w:numPr>
      </w:pPr>
      <w:r>
        <w:t xml:space="preserve">O sistema seleciona o campo </w:t>
      </w:r>
      <w:r w:rsidR="00137621">
        <w:t xml:space="preserve">E-mail </w:t>
      </w:r>
      <w:r>
        <w:t>e posiciona o cursor no campo.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75BC3BE2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851CE6">
        <w:t>editado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lastRenderedPageBreak/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9F2A" w14:textId="77777777" w:rsidR="00BD0999" w:rsidRDefault="00BD0999">
      <w:r>
        <w:separator/>
      </w:r>
    </w:p>
  </w:endnote>
  <w:endnote w:type="continuationSeparator" w:id="0">
    <w:p w14:paraId="37F12159" w14:textId="77777777" w:rsidR="00BD0999" w:rsidRDefault="00BD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7459" w14:textId="77777777" w:rsidR="00BD0999" w:rsidRDefault="00BD0999">
      <w:r>
        <w:separator/>
      </w:r>
    </w:p>
  </w:footnote>
  <w:footnote w:type="continuationSeparator" w:id="0">
    <w:p w14:paraId="69848829" w14:textId="77777777" w:rsidR="00BD0999" w:rsidRDefault="00BD0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7D747AF1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5045DB">
            <w:rPr>
              <w:color w:val="0000FF"/>
            </w:rPr>
            <w:t>Editar Usuário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5EFB4EB8" w:rsidR="004C6119" w:rsidRDefault="005045DB" w:rsidP="00F81206">
          <w:pPr>
            <w:pStyle w:val="Cabealho"/>
            <w:jc w:val="center"/>
          </w:pPr>
          <w:r>
            <w:rPr>
              <w:color w:val="0000FF"/>
            </w:rPr>
            <w:t>07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B65C9"/>
    <w:rsid w:val="003D66E3"/>
    <w:rsid w:val="00405718"/>
    <w:rsid w:val="00410646"/>
    <w:rsid w:val="004360E0"/>
    <w:rsid w:val="0048628D"/>
    <w:rsid w:val="004C5005"/>
    <w:rsid w:val="004C6119"/>
    <w:rsid w:val="005045DB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4501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0999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1288"/>
    <w:rsid w:val="00E46E14"/>
    <w:rsid w:val="00EA1492"/>
    <w:rsid w:val="00EB3070"/>
    <w:rsid w:val="00F21578"/>
    <w:rsid w:val="00F21997"/>
    <w:rsid w:val="00F22A94"/>
    <w:rsid w:val="00F61242"/>
    <w:rsid w:val="00F70D28"/>
    <w:rsid w:val="00F76524"/>
    <w:rsid w:val="00F81206"/>
    <w:rsid w:val="00FA1CF2"/>
    <w:rsid w:val="00FB1D9D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6</Pages>
  <Words>670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4280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2021-05-10T12:58:00Z</dcterms:created>
  <dcterms:modified xsi:type="dcterms:W3CDTF">2021-05-16T18:18:00Z</dcterms:modified>
</cp:coreProperties>
</file>