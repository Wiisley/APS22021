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107BB54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290973">
        <w:t>Editar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A5A8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A5A8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A5A8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A5A8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A5A8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A5A8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A5A8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A5A8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A5A8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A5A8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C7EF80B" w:rsidR="000C6A95" w:rsidRPr="00CE4AB3" w:rsidRDefault="00290973" w:rsidP="000C6A95">
      <w:pPr>
        <w:pStyle w:val="Ttulo"/>
        <w:jc w:val="center"/>
      </w:pPr>
      <w:r>
        <w:t>Editar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1E146A9C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alterar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7962C47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29442E">
        <w:rPr>
          <w:szCs w:val="28"/>
        </w:rPr>
        <w:t>Editar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485A7C74" w14:textId="14375FC6" w:rsidR="00290973" w:rsidRDefault="00290973" w:rsidP="0029553D">
      <w:pPr>
        <w:pStyle w:val="Corpodetexto"/>
        <w:numPr>
          <w:ilvl w:val="0"/>
          <w:numId w:val="4"/>
        </w:numPr>
      </w:pPr>
      <w:r>
        <w:t>O usuário clica no lápis.</w:t>
      </w:r>
    </w:p>
    <w:p w14:paraId="4873BA9A" w14:textId="5F466686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verifica se o usuário possui acesso a </w:t>
      </w:r>
      <w:r w:rsidR="00290973">
        <w:t>editar uma</w:t>
      </w:r>
      <w:r>
        <w:t xml:space="preserve"> ocorrência.</w:t>
      </w:r>
    </w:p>
    <w:p w14:paraId="5BB2FDF3" w14:textId="341E4173" w:rsidR="00480981" w:rsidRDefault="00480981" w:rsidP="0029553D">
      <w:pPr>
        <w:pStyle w:val="Corpodetexto"/>
        <w:numPr>
          <w:ilvl w:val="0"/>
          <w:numId w:val="4"/>
        </w:numPr>
      </w:pPr>
      <w:bookmarkStart w:id="6" w:name="_Hlk71563147"/>
      <w:r>
        <w:t>O sistema abre os campos da ocorrência</w:t>
      </w:r>
      <w:r w:rsidR="00290973">
        <w:t xml:space="preserve"> selecionada para edição</w:t>
      </w:r>
      <w:r>
        <w:t>, TIPO DE OCORRÊNCIA, LOCAL, QUANTIDADE DE PESSOAS ENVOLVIDAS, DATA E HORA, EQUIPES ATENDENDO A OCORRÊNCIA E QUAL VIATURA USANDO</w:t>
      </w:r>
      <w:bookmarkEnd w:id="6"/>
      <w:r w:rsidR="000665F2">
        <w:t>, INICIO DO ATENDIMENTO DA OCORRÊNCIA</w:t>
      </w:r>
      <w:r>
        <w:t>.</w:t>
      </w:r>
    </w:p>
    <w:p w14:paraId="1A49951B" w14:textId="539CD97D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altera todos</w:t>
      </w:r>
      <w:r>
        <w:t xml:space="preserve"> </w:t>
      </w:r>
      <w:r w:rsidR="00290973">
        <w:t>o</w:t>
      </w:r>
      <w:r>
        <w:t xml:space="preserve">s </w:t>
      </w:r>
      <w:r w:rsidR="00290973">
        <w:t>campos que desejar.</w:t>
      </w:r>
    </w:p>
    <w:p w14:paraId="03DF7877" w14:textId="03880A4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sistema informa ocorrência </w:t>
      </w:r>
      <w:r w:rsidR="00290973">
        <w:t>alterada</w:t>
      </w:r>
      <w:r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2CC64835" w:rsidR="00480981" w:rsidRDefault="00480981" w:rsidP="00480981">
      <w:pPr>
        <w:pStyle w:val="Corpodetexto"/>
      </w:pPr>
      <w:r>
        <w:t xml:space="preserve">Se no passo </w:t>
      </w:r>
      <w:r w:rsidR="00290973">
        <w:t>6</w:t>
      </w:r>
      <w:r>
        <w:t xml:space="preserve"> o sistema verifica que o usuário não é nem delegado e nem escrivão então:</w:t>
      </w:r>
    </w:p>
    <w:p w14:paraId="488071C2" w14:textId="40944783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lastRenderedPageBreak/>
        <w:t>O sistema informa usuário sem poderes para cadastrar</w:t>
      </w:r>
      <w:r>
        <w:t xml:space="preserve"> ocorrência</w:t>
      </w:r>
      <w:r>
        <w:t>.</w:t>
      </w:r>
    </w:p>
    <w:p w14:paraId="029908E8" w14:textId="6039FC2A" w:rsidR="00480981" w:rsidRDefault="00480981" w:rsidP="00290973">
      <w:pPr>
        <w:pStyle w:val="Corpodetexto"/>
        <w:numPr>
          <w:ilvl w:val="0"/>
          <w:numId w:val="13"/>
        </w:numPr>
        <w:ind w:left="1418"/>
      </w:pPr>
      <w:r>
        <w:t xml:space="preserve">O sistema retorna para a tela de </w:t>
      </w:r>
      <w:r>
        <w:t>ocorrências</w:t>
      </w:r>
      <w:r>
        <w:t xml:space="preserve">. </w:t>
      </w:r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77777777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selecionou uma ocorrência já finalizada</w:t>
      </w:r>
    </w:p>
    <w:p w14:paraId="015CCF1C" w14:textId="77777777" w:rsidR="00CB631C" w:rsidRDefault="00CB631C" w:rsidP="00CB631C">
      <w:pPr>
        <w:pStyle w:val="Corpodetexto"/>
      </w:pPr>
      <w:r>
        <w:t>Se no passo 6 o usuário selecionou uma ocorrência já finalizada.</w:t>
      </w:r>
    </w:p>
    <w:p w14:paraId="608211FA" w14:textId="7777777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informa: Essa ocorrência já foi atendida/finalizada.</w:t>
      </w:r>
    </w:p>
    <w:p w14:paraId="78F8957C" w14:textId="77777777" w:rsidR="00CB631C" w:rsidRDefault="00CB631C" w:rsidP="00CB631C">
      <w:pPr>
        <w:pStyle w:val="PargrafodaLista"/>
        <w:widowControl w:val="0"/>
        <w:numPr>
          <w:ilvl w:val="0"/>
          <w:numId w:val="14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B631C">
        <w:rPr>
          <w:rFonts w:ascii="Arial" w:hAnsi="Arial" w:cs="Arial"/>
          <w:noProof/>
          <w:sz w:val="20"/>
          <w:szCs w:val="20"/>
          <w:lang w:eastAsia="ar-SA"/>
        </w:rPr>
        <w:t xml:space="preserve">sistema abre os campos da ocorrência selecionada para edição, TIPO DE OCORRÊNCIA, LOCAL, QUANTIDADE DE PESSOAS ENVOLVIDAS, DATA E HORA, EQUIPES </w:t>
      </w:r>
      <w:r>
        <w:rPr>
          <w:rFonts w:ascii="Arial" w:hAnsi="Arial" w:cs="Arial"/>
          <w:noProof/>
          <w:sz w:val="20"/>
          <w:szCs w:val="20"/>
          <w:lang w:eastAsia="ar-SA"/>
        </w:rPr>
        <w:t>QUE ATENDERAM</w:t>
      </w:r>
      <w:r w:rsidRPr="00CB631C">
        <w:rPr>
          <w:rFonts w:ascii="Arial" w:hAnsi="Arial" w:cs="Arial"/>
          <w:noProof/>
          <w:sz w:val="20"/>
          <w:szCs w:val="20"/>
          <w:lang w:eastAsia="ar-SA"/>
        </w:rPr>
        <w:t xml:space="preserve"> A OCORRÊNCIA E QUAL VIATURA </w:t>
      </w:r>
      <w:r>
        <w:rPr>
          <w:rFonts w:ascii="Arial" w:hAnsi="Arial" w:cs="Arial"/>
          <w:noProof/>
          <w:sz w:val="20"/>
          <w:szCs w:val="20"/>
          <w:lang w:eastAsia="ar-SA"/>
        </w:rPr>
        <w:t>UTILIZADA, HORA DO TERMINO DA OCORRÊNCIA.</w:t>
      </w:r>
    </w:p>
    <w:p w14:paraId="111E2A5F" w14:textId="77777777" w:rsidR="00CB631C" w:rsidRDefault="00CB631C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</w:t>
      </w:r>
      <w:r>
        <w:rPr>
          <w:b/>
          <w:bCs/>
          <w:i w:val="0"/>
          <w:iCs/>
        </w:rPr>
        <w:t>algum campo</w:t>
      </w:r>
      <w:r>
        <w:rPr>
          <w:b/>
          <w:bCs/>
          <w:i w:val="0"/>
          <w:iCs/>
        </w:rPr>
        <w:t xml:space="preserve"> em branco</w:t>
      </w:r>
    </w:p>
    <w:p w14:paraId="104381C6" w14:textId="7B8867DB" w:rsidR="00480981" w:rsidRDefault="00480981" w:rsidP="00480981">
      <w:pPr>
        <w:pStyle w:val="Corpodetexto"/>
      </w:pPr>
      <w:r>
        <w:t>Se no passo</w:t>
      </w:r>
      <w:r w:rsidR="00CB631C">
        <w:t xml:space="preserve"> 8</w:t>
      </w:r>
      <w:r>
        <w:t xml:space="preserve"> o usuário deixou algum o campo em branco.</w:t>
      </w:r>
    </w:p>
    <w:p w14:paraId="08D62FBF" w14:textId="77777777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CB631C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418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B711ECC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informou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equipe já atendendo a uma ocorrência no mesmo momento</w:t>
      </w:r>
    </w:p>
    <w:p w14:paraId="485D1CB1" w14:textId="411102E5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</w:t>
      </w:r>
      <w:r>
        <w:t>informou uma equipe que já está atendendo outra ocorrência ao mesmo tempo</w:t>
      </w:r>
      <w:r>
        <w:t>.</w:t>
      </w:r>
    </w:p>
    <w:p w14:paraId="3722815A" w14:textId="6DFCFEC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</w:t>
      </w:r>
      <w:r>
        <w:rPr>
          <w:rFonts w:ascii="Arial" w:hAnsi="Arial" w:cs="Arial"/>
          <w:noProof/>
          <w:sz w:val="20"/>
          <w:szCs w:val="20"/>
          <w:lang w:eastAsia="ar-SA"/>
        </w:rPr>
        <w:t>a equipe já está atendendo a uma ocorrência neste momento, favor informar outra equipe ou horário para inicio do atendimento da ocorrência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41C92560" w14:textId="619DD2F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</w:t>
      </w:r>
      <w:r>
        <w:rPr>
          <w:rFonts w:ascii="Arial" w:hAnsi="Arial" w:cs="Arial"/>
          <w:noProof/>
          <w:sz w:val="20"/>
          <w:szCs w:val="20"/>
          <w:lang w:eastAsia="ar-SA"/>
        </w:rPr>
        <w:t>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campos </w:t>
      </w:r>
      <w:r>
        <w:rPr>
          <w:rFonts w:ascii="Arial" w:hAnsi="Arial" w:cs="Arial"/>
          <w:noProof/>
          <w:sz w:val="20"/>
          <w:szCs w:val="20"/>
          <w:lang w:eastAsia="ar-SA"/>
        </w:rPr>
        <w:t>EQUIPES ATENDENDO A OCORRÊNCIA, INICIO DO ATENDIMENTO DA OCORRÊNCIA.</w:t>
      </w:r>
    </w:p>
    <w:p w14:paraId="5CAB98E2" w14:textId="6EA789B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EQUIPES ATENDENDO A OCORRÊNCIA.</w:t>
      </w:r>
    </w:p>
    <w:p w14:paraId="1E322693" w14:textId="5916064B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abre o botão </w:t>
      </w:r>
      <w:r>
        <w:rPr>
          <w:rFonts w:ascii="Arial" w:hAnsi="Arial" w:cs="Arial"/>
          <w:noProof/>
          <w:sz w:val="20"/>
          <w:szCs w:val="20"/>
          <w:lang w:eastAsia="ar-SA"/>
        </w:rPr>
        <w:t>EQUIPES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, caso o usuário deseje editar\cadastra uma </w:t>
      </w:r>
      <w:r>
        <w:rPr>
          <w:rFonts w:ascii="Arial" w:hAnsi="Arial" w:cs="Arial"/>
          <w:noProof/>
          <w:sz w:val="20"/>
          <w:szCs w:val="20"/>
          <w:lang w:eastAsia="ar-SA"/>
        </w:rPr>
        <w:t>equipe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C5A45BD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A2EBC86" w14:textId="31B44BB7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</w:t>
      </w:r>
      <w:r>
        <w:rPr>
          <w:b/>
          <w:bCs/>
          <w:i w:val="0"/>
          <w:iCs/>
        </w:rPr>
        <w:t>viatura</w:t>
      </w:r>
      <w:r>
        <w:rPr>
          <w:b/>
          <w:bCs/>
          <w:i w:val="0"/>
          <w:iCs/>
        </w:rPr>
        <w:t xml:space="preserve"> já </w:t>
      </w:r>
      <w:r>
        <w:rPr>
          <w:b/>
          <w:bCs/>
          <w:i w:val="0"/>
          <w:iCs/>
        </w:rPr>
        <w:t xml:space="preserve">sendo utilizada </w:t>
      </w:r>
      <w:r>
        <w:rPr>
          <w:b/>
          <w:bCs/>
          <w:i w:val="0"/>
          <w:iCs/>
        </w:rPr>
        <w:t>uma ocorrência no mesmo momento</w:t>
      </w:r>
      <w:r>
        <w:rPr>
          <w:b/>
          <w:bCs/>
          <w:i w:val="0"/>
          <w:iCs/>
        </w:rPr>
        <w:t>.</w:t>
      </w:r>
    </w:p>
    <w:p w14:paraId="7E033771" w14:textId="1F7E0909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informou uma </w:t>
      </w:r>
      <w:r>
        <w:t>viatura</w:t>
      </w:r>
      <w:r>
        <w:t xml:space="preserve"> que já está atendendo outra ocorrência</w:t>
      </w:r>
      <w:r>
        <w:t xml:space="preserve"> ao mesmo tempo</w:t>
      </w:r>
      <w:r>
        <w:t>.</w:t>
      </w:r>
    </w:p>
    <w:p w14:paraId="5C72F74A" w14:textId="0272E0CA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já está atendendo a uma ocorrência neste momento, favor informar outra </w:t>
      </w:r>
      <w:r>
        <w:rPr>
          <w:rFonts w:ascii="Arial" w:hAnsi="Arial" w:cs="Arial"/>
          <w:noProof/>
          <w:sz w:val="20"/>
          <w:szCs w:val="20"/>
          <w:lang w:eastAsia="ar-SA"/>
        </w:rPr>
        <w:t>viatura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ou horário para inicio do atendimento da ocorrência.</w:t>
      </w:r>
    </w:p>
    <w:p w14:paraId="4185BADC" w14:textId="6ECC05F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, INICIO DO ATENDIMENTO DA OCORRÊNCIA.</w:t>
      </w:r>
    </w:p>
    <w:p w14:paraId="425E4FC1" w14:textId="1B8C6994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posiciona o cursor no campo </w:t>
      </w:r>
      <w:r>
        <w:rPr>
          <w:rFonts w:ascii="Arial" w:hAnsi="Arial" w:cs="Arial"/>
          <w:noProof/>
          <w:sz w:val="20"/>
          <w:szCs w:val="20"/>
          <w:lang w:eastAsia="ar-SA"/>
        </w:rPr>
        <w:t>QUAL VIATURA USANDO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4BB0C75" w14:textId="734A405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41DCD573" w14:textId="062AD90A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3805DC" w14:textId="58E31541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</w:t>
      </w:r>
      <w:r>
        <w:rPr>
          <w:b/>
          <w:bCs/>
          <w:i w:val="0"/>
          <w:iCs/>
        </w:rPr>
        <w:t>em manutenção no período</w:t>
      </w:r>
      <w:r>
        <w:rPr>
          <w:b/>
          <w:bCs/>
          <w:i w:val="0"/>
          <w:iCs/>
        </w:rPr>
        <w:t xml:space="preserve"> </w:t>
      </w:r>
      <w:r>
        <w:rPr>
          <w:b/>
          <w:bCs/>
          <w:i w:val="0"/>
          <w:iCs/>
        </w:rPr>
        <w:t>de</w:t>
      </w:r>
      <w:r>
        <w:rPr>
          <w:b/>
          <w:bCs/>
          <w:i w:val="0"/>
          <w:iCs/>
        </w:rPr>
        <w:t xml:space="preserve"> ocorrência no mesmo momento.</w:t>
      </w:r>
    </w:p>
    <w:p w14:paraId="2B4581B8" w14:textId="05EA586E" w:rsidR="000665F2" w:rsidRDefault="000665F2" w:rsidP="000665F2">
      <w:pPr>
        <w:pStyle w:val="Corpodetexto"/>
      </w:pPr>
      <w:r>
        <w:t xml:space="preserve">Se no passo </w:t>
      </w:r>
      <w:r w:rsidR="00CB631C">
        <w:t>8</w:t>
      </w:r>
      <w:r>
        <w:t xml:space="preserve"> o usuário informou uma viatura que já está </w:t>
      </w:r>
      <w:r>
        <w:t>em manutenção</w:t>
      </w:r>
      <w:r>
        <w:t xml:space="preserve"> </w:t>
      </w:r>
      <w:r>
        <w:t>durante o atendimento da</w:t>
      </w:r>
      <w:r>
        <w:t xml:space="preserve"> ocorrência.</w:t>
      </w:r>
    </w:p>
    <w:p w14:paraId="248E3D8C" w14:textId="0F89A11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lastRenderedPageBreak/>
        <w:t xml:space="preserve">O sistema informa ao usuário que a viatura </w:t>
      </w:r>
      <w:r>
        <w:rPr>
          <w:rFonts w:ascii="Arial" w:hAnsi="Arial" w:cs="Arial"/>
          <w:noProof/>
          <w:sz w:val="20"/>
          <w:szCs w:val="20"/>
          <w:lang w:eastAsia="ar-SA"/>
        </w:rPr>
        <w:t>está em manutenção durante o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atendimento da </w:t>
      </w:r>
      <w:r>
        <w:rPr>
          <w:rFonts w:ascii="Arial" w:hAnsi="Arial" w:cs="Arial"/>
          <w:noProof/>
          <w:sz w:val="20"/>
          <w:szCs w:val="20"/>
          <w:lang w:eastAsia="ar-SA"/>
        </w:rPr>
        <w:t xml:space="preserve">ocorrência, favor informar outra viatura ou </w:t>
      </w:r>
      <w:r w:rsidR="00BB773A">
        <w:rPr>
          <w:rFonts w:ascii="Arial" w:hAnsi="Arial" w:cs="Arial"/>
          <w:noProof/>
          <w:sz w:val="20"/>
          <w:szCs w:val="20"/>
          <w:lang w:eastAsia="ar-SA"/>
        </w:rPr>
        <w:t>editar a viatura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FDBE531" w14:textId="2DF600B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USANDO.</w:t>
      </w:r>
    </w:p>
    <w:p w14:paraId="31F497FD" w14:textId="34C530BC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6170C1C9" w14:textId="77777777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0BEB6AE6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34D518E5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1EC065E" w14:textId="77777777" w:rsidR="00480981" w:rsidRDefault="00480981" w:rsidP="00480981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2CE195BA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</w:t>
      </w:r>
      <w:r w:rsidR="00CB631C">
        <w:t>alterada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AFE4" w14:textId="77777777" w:rsidR="008A5A88" w:rsidRDefault="008A5A88">
      <w:r>
        <w:separator/>
      </w:r>
    </w:p>
  </w:endnote>
  <w:endnote w:type="continuationSeparator" w:id="0">
    <w:p w14:paraId="74E66090" w14:textId="77777777" w:rsidR="008A5A88" w:rsidRDefault="008A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83CA" w14:textId="77777777" w:rsidR="008A5A88" w:rsidRDefault="008A5A88">
      <w:r>
        <w:separator/>
      </w:r>
    </w:p>
  </w:footnote>
  <w:footnote w:type="continuationSeparator" w:id="0">
    <w:p w14:paraId="0AEE51FA" w14:textId="77777777" w:rsidR="008A5A88" w:rsidRDefault="008A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442E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FF2"/>
    <w:rsid w:val="008926E0"/>
    <w:rsid w:val="008A5A88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8</TotalTime>
  <Pages>6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6105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3</cp:revision>
  <cp:lastPrinted>2007-06-13T20:22:00Z</cp:lastPrinted>
  <dcterms:created xsi:type="dcterms:W3CDTF">2021-05-10T22:24:00Z</dcterms:created>
  <dcterms:modified xsi:type="dcterms:W3CDTF">2021-05-10T22:26:00Z</dcterms:modified>
</cp:coreProperties>
</file>