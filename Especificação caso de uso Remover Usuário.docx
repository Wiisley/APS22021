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77DF85F9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3D6B05">
        <w:t>Remover</w:t>
      </w:r>
      <w:r w:rsidR="00851CE6">
        <w:t xml:space="preserve"> Usuário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86377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86377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86377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863777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863777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863777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86377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86377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86377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86377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33DBBC7E" w:rsidR="000C6A95" w:rsidRPr="00CE4AB3" w:rsidRDefault="003D6B05" w:rsidP="000C6A95">
      <w:pPr>
        <w:pStyle w:val="Ttulo"/>
        <w:jc w:val="center"/>
      </w:pPr>
      <w:r>
        <w:t>Remover</w:t>
      </w:r>
      <w:r w:rsidR="00DD2D97">
        <w:t xml:space="preserve"> Usuário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374B9FCA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 visualizar algum usuário, cadastrar, editar ou remover o mesmo.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7F5BFC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272E8175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851CE6">
        <w:rPr>
          <w:szCs w:val="28"/>
        </w:rPr>
        <w:t>Editar Usuário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7F5BFC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019B695" w:rsidR="009331D0" w:rsidRDefault="00C53500" w:rsidP="007F5BFC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“usuários”.</w:t>
      </w:r>
    </w:p>
    <w:p w14:paraId="357E52CA" w14:textId="4B5FE11C" w:rsidR="00BE0992" w:rsidRDefault="00BE0992" w:rsidP="007F5BFC">
      <w:pPr>
        <w:pStyle w:val="Corpodetexto"/>
        <w:numPr>
          <w:ilvl w:val="0"/>
          <w:numId w:val="4"/>
        </w:numPr>
      </w:pPr>
      <w:r>
        <w:t>O sistema lista os usuários cadastrados.</w:t>
      </w:r>
    </w:p>
    <w:p w14:paraId="384BDC0B" w14:textId="05507C95" w:rsidR="00851CE6" w:rsidRDefault="00851CE6" w:rsidP="007F5BFC">
      <w:pPr>
        <w:pStyle w:val="Corpodetexto"/>
        <w:numPr>
          <w:ilvl w:val="0"/>
          <w:numId w:val="4"/>
        </w:numPr>
      </w:pPr>
      <w:r>
        <w:t xml:space="preserve">O usuário busca pelo usuário que deseja </w:t>
      </w:r>
      <w:r w:rsidR="003D6B05">
        <w:t>remover</w:t>
      </w:r>
      <w:r>
        <w:t>.</w:t>
      </w:r>
    </w:p>
    <w:p w14:paraId="7BC802D1" w14:textId="5FF81BA9" w:rsidR="003D6B05" w:rsidRDefault="003D6B05" w:rsidP="007F5BFC">
      <w:pPr>
        <w:pStyle w:val="Corpodetexto"/>
        <w:numPr>
          <w:ilvl w:val="0"/>
          <w:numId w:val="4"/>
        </w:numPr>
      </w:pPr>
      <w:r>
        <w:t>O usuário clica no ícone lixeira.</w:t>
      </w:r>
    </w:p>
    <w:p w14:paraId="337ED883" w14:textId="47F47E60" w:rsidR="00C53500" w:rsidRDefault="00C53500" w:rsidP="007F5BFC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70CF3C28" w:rsidR="00C53500" w:rsidRDefault="00C74BEB" w:rsidP="007F5BFC">
      <w:pPr>
        <w:pStyle w:val="Corpodetexto"/>
        <w:numPr>
          <w:ilvl w:val="0"/>
          <w:numId w:val="4"/>
        </w:numPr>
      </w:pPr>
      <w:r>
        <w:t xml:space="preserve">O sistema </w:t>
      </w:r>
      <w:r w:rsidR="003D6B05">
        <w:t>remove o usuário selecionado.</w:t>
      </w:r>
    </w:p>
    <w:p w14:paraId="4873FB67" w14:textId="7653BB97" w:rsidR="00C74BEB" w:rsidRDefault="00C74BEB" w:rsidP="007F5BFC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</w:t>
      </w:r>
      <w:r w:rsidR="00851CE6">
        <w:t xml:space="preserve"> </w:t>
      </w:r>
      <w:r w:rsidR="00096CC4">
        <w:t xml:space="preserve">usuário </w:t>
      </w:r>
      <w:r w:rsidR="003D6B05">
        <w:t>removido</w:t>
      </w:r>
      <w:r w:rsidR="00096CC4">
        <w:t xml:space="preserve">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89AAC5F" w14:textId="36386846" w:rsidR="008926E0" w:rsidRPr="00C74BEB" w:rsidRDefault="00C74BEB" w:rsidP="007F5BFC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07C299AC" w:rsidR="008926E0" w:rsidRDefault="00C74BEB" w:rsidP="008926E0">
      <w:pPr>
        <w:pStyle w:val="Corpodetexto"/>
      </w:pPr>
      <w:r>
        <w:t xml:space="preserve">Se no passo </w:t>
      </w:r>
      <w:r w:rsidR="00851CE6">
        <w:t>6</w:t>
      </w:r>
      <w:r>
        <w:t xml:space="preserve"> o sistema verifica que </w:t>
      </w:r>
      <w:r w:rsidR="00BE0992">
        <w:t>o usuário não é nem delegado e nem escrivão</w:t>
      </w:r>
      <w:r>
        <w:t xml:space="preserve"> então:</w:t>
      </w:r>
    </w:p>
    <w:p w14:paraId="45B267C8" w14:textId="5B9AB94B" w:rsidR="00C74BEB" w:rsidRDefault="00C74BEB" w:rsidP="00F850DE">
      <w:pPr>
        <w:pStyle w:val="Corpodetexto"/>
        <w:numPr>
          <w:ilvl w:val="0"/>
          <w:numId w:val="11"/>
        </w:numPr>
        <w:ind w:left="1418"/>
      </w:pPr>
      <w:bookmarkStart w:id="7" w:name="_Hlk70526752"/>
      <w:r>
        <w:t xml:space="preserve">O sistema informa </w:t>
      </w:r>
      <w:r w:rsidR="00BE0992">
        <w:t xml:space="preserve">usuário sem poderes para </w:t>
      </w:r>
      <w:r w:rsidR="00851CE6">
        <w:t>editar</w:t>
      </w:r>
      <w:r w:rsidR="00BE0992">
        <w:t>.</w:t>
      </w:r>
    </w:p>
    <w:p w14:paraId="7966E212" w14:textId="3FB8CCC5" w:rsidR="00C74BEB" w:rsidRDefault="00127355" w:rsidP="00F850DE">
      <w:pPr>
        <w:pStyle w:val="Corpodetexto"/>
        <w:numPr>
          <w:ilvl w:val="0"/>
          <w:numId w:val="11"/>
        </w:numPr>
        <w:ind w:left="1418"/>
      </w:pPr>
      <w:r>
        <w:t xml:space="preserve">O sistema </w:t>
      </w:r>
      <w:r w:rsidR="00BE0992">
        <w:t xml:space="preserve">retorna para a </w:t>
      </w:r>
      <w:r w:rsidR="00096CC4">
        <w:t xml:space="preserve">tela de usuários. </w:t>
      </w:r>
    </w:p>
    <w:p w14:paraId="0A308C16" w14:textId="4C4A0B72" w:rsidR="00851CE6" w:rsidRDefault="00851CE6" w:rsidP="00851CE6">
      <w:pPr>
        <w:pStyle w:val="Corpodetexto"/>
        <w:ind w:left="0"/>
      </w:pPr>
    </w:p>
    <w:p w14:paraId="4FA5E137" w14:textId="77777777" w:rsidR="003D6B05" w:rsidRDefault="003D6B05" w:rsidP="00851CE6">
      <w:pPr>
        <w:pStyle w:val="Corpodetexto"/>
        <w:ind w:left="0"/>
      </w:pPr>
    </w:p>
    <w:p w14:paraId="35733C23" w14:textId="4483F8A1" w:rsidR="00851CE6" w:rsidRPr="00C74BEB" w:rsidRDefault="00851CE6" w:rsidP="007F5BFC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lastRenderedPageBreak/>
        <w:t xml:space="preserve">Usuário não cadastrado </w:t>
      </w:r>
    </w:p>
    <w:p w14:paraId="20D6CA08" w14:textId="6B9216C7" w:rsidR="00851CE6" w:rsidRDefault="00851CE6" w:rsidP="00851CE6">
      <w:pPr>
        <w:pStyle w:val="Corpodetexto"/>
      </w:pPr>
      <w:r>
        <w:t>Se no passo 4 o sistema verifica que o usuário não é cadastrado:</w:t>
      </w:r>
    </w:p>
    <w:p w14:paraId="6B115B09" w14:textId="2FC70998" w:rsidR="00851CE6" w:rsidRDefault="00851CE6" w:rsidP="00F850DE">
      <w:pPr>
        <w:pStyle w:val="Corpodetexto"/>
        <w:numPr>
          <w:ilvl w:val="0"/>
          <w:numId w:val="10"/>
        </w:numPr>
        <w:ind w:left="993" w:hanging="284"/>
      </w:pPr>
      <w:r>
        <w:t xml:space="preserve">O sistema informa ao usuário que o </w:t>
      </w:r>
      <w:r w:rsidR="00137621">
        <w:t>usuário ainda não foi cadastrado</w:t>
      </w:r>
      <w:r>
        <w:t>.</w:t>
      </w:r>
    </w:p>
    <w:p w14:paraId="01C7DC52" w14:textId="13625DE5" w:rsidR="00137621" w:rsidRDefault="00137621" w:rsidP="00F850DE">
      <w:pPr>
        <w:pStyle w:val="Corpodetexto"/>
        <w:numPr>
          <w:ilvl w:val="0"/>
          <w:numId w:val="10"/>
        </w:numPr>
        <w:ind w:left="993" w:hanging="284"/>
      </w:pPr>
      <w:r>
        <w:t xml:space="preserve">O sistema </w:t>
      </w:r>
      <w:r w:rsidR="003D6B05">
        <w:t>retorna para a tela de usuários.</w:t>
      </w:r>
    </w:p>
    <w:bookmarkEnd w:id="7"/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7F5BFC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7F5BFC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65C7A50B" w:rsidR="00410646" w:rsidRPr="0065395C" w:rsidRDefault="0065395C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</w:t>
      </w:r>
      <w:r w:rsidR="00F850DE">
        <w:t>removido</w:t>
      </w:r>
      <w:r w:rsidR="00E2525C">
        <w:t xml:space="preserve">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02C34226" w:rsidR="00410646" w:rsidRDefault="00127355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Usuários</w:t>
      </w:r>
    </w:p>
    <w:p w14:paraId="17CD5CE3" w14:textId="2DD746BF" w:rsidR="00127355" w:rsidRDefault="00127355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Gerar Relatórios</w:t>
      </w:r>
    </w:p>
    <w:p w14:paraId="36C1DCD0" w14:textId="4DD4C147" w:rsidR="00317ACC" w:rsidRDefault="00317ACC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Visualizar Usuários</w:t>
      </w:r>
    </w:p>
    <w:p w14:paraId="11259AA6" w14:textId="0CBC4608" w:rsidR="00686BAA" w:rsidRPr="0065395C" w:rsidRDefault="00686BAA" w:rsidP="00317ACC">
      <w:pPr>
        <w:pStyle w:val="Corpodetexto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AF921" w14:textId="77777777" w:rsidR="00863777" w:rsidRDefault="00863777">
      <w:r>
        <w:separator/>
      </w:r>
    </w:p>
  </w:endnote>
  <w:endnote w:type="continuationSeparator" w:id="0">
    <w:p w14:paraId="31369337" w14:textId="77777777" w:rsidR="00863777" w:rsidRDefault="00863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A6F92" w14:textId="77777777" w:rsidR="00863777" w:rsidRDefault="00863777">
      <w:r>
        <w:separator/>
      </w:r>
    </w:p>
  </w:footnote>
  <w:footnote w:type="continuationSeparator" w:id="0">
    <w:p w14:paraId="26E0063D" w14:textId="77777777" w:rsidR="00863777" w:rsidRDefault="00863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B71"/>
    <w:multiLevelType w:val="hybridMultilevel"/>
    <w:tmpl w:val="7FC41E38"/>
    <w:lvl w:ilvl="0" w:tplc="A50C67F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040094"/>
    <w:multiLevelType w:val="hybridMultilevel"/>
    <w:tmpl w:val="D0420F00"/>
    <w:lvl w:ilvl="0" w:tplc="C8D4FF3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  <w:num w:numId="1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90907"/>
    <w:rsid w:val="001B4894"/>
    <w:rsid w:val="001C1998"/>
    <w:rsid w:val="001C7F06"/>
    <w:rsid w:val="001D6BDE"/>
    <w:rsid w:val="001F0899"/>
    <w:rsid w:val="00244A2F"/>
    <w:rsid w:val="00252E50"/>
    <w:rsid w:val="00281BEF"/>
    <w:rsid w:val="002E02BD"/>
    <w:rsid w:val="002F33BD"/>
    <w:rsid w:val="00302BA8"/>
    <w:rsid w:val="00311550"/>
    <w:rsid w:val="00317ACC"/>
    <w:rsid w:val="00333717"/>
    <w:rsid w:val="00344196"/>
    <w:rsid w:val="0038672B"/>
    <w:rsid w:val="003A5D75"/>
    <w:rsid w:val="003B56EE"/>
    <w:rsid w:val="003D66E3"/>
    <w:rsid w:val="003D6B05"/>
    <w:rsid w:val="00405718"/>
    <w:rsid w:val="00410646"/>
    <w:rsid w:val="004360E0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024"/>
    <w:rsid w:val="007929F8"/>
    <w:rsid w:val="007B2825"/>
    <w:rsid w:val="007F5BFC"/>
    <w:rsid w:val="007F6444"/>
    <w:rsid w:val="008057AB"/>
    <w:rsid w:val="00851CE6"/>
    <w:rsid w:val="00863777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CC4"/>
    <w:rsid w:val="00DA1B6B"/>
    <w:rsid w:val="00DD2D97"/>
    <w:rsid w:val="00DF0E92"/>
    <w:rsid w:val="00E2525C"/>
    <w:rsid w:val="00E36FDE"/>
    <w:rsid w:val="00E40EE0"/>
    <w:rsid w:val="00E46E14"/>
    <w:rsid w:val="00EA1492"/>
    <w:rsid w:val="00EB3070"/>
    <w:rsid w:val="00F21578"/>
    <w:rsid w:val="00F21997"/>
    <w:rsid w:val="00F22A94"/>
    <w:rsid w:val="00F70D28"/>
    <w:rsid w:val="00F76524"/>
    <w:rsid w:val="00F81206"/>
    <w:rsid w:val="00F850DE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5</TotalTime>
  <Pages>5</Pages>
  <Words>561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3584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4</cp:revision>
  <cp:lastPrinted>2007-06-13T20:22:00Z</cp:lastPrinted>
  <dcterms:created xsi:type="dcterms:W3CDTF">2021-05-10T13:06:00Z</dcterms:created>
  <dcterms:modified xsi:type="dcterms:W3CDTF">2021-05-10T13:09:00Z</dcterms:modified>
</cp:coreProperties>
</file>